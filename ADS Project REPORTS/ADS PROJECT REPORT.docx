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341294" w14:textId="77777777" w:rsidR="00952F7D" w:rsidRDefault="00DF198B" w:rsidP="00DF198B">
      <w:pPr>
        <w:pStyle w:val="GraphicAnchor"/>
      </w:pPr>
      <w:r w:rsidRPr="004909D9">
        <w:rPr>
          <w:noProof/>
          <w:lang w:val="en-AU" w:eastAsia="en-AU"/>
        </w:rPr>
        <w:drawing>
          <wp:anchor distT="0" distB="0" distL="114300" distR="114300" simplePos="0" relativeHeight="251657216" behindDoc="1" locked="1" layoutInCell="1" allowOverlap="1" wp14:anchorId="47695BA4" wp14:editId="7FD3E13C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 descr="Decorative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0" w:type="auto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28C9D5E5" w14:textId="77777777" w:rsidTr="00EB7C2B">
        <w:trPr>
          <w:trHeight w:val="1083"/>
        </w:trPr>
        <w:tc>
          <w:tcPr>
            <w:tcW w:w="10790" w:type="dxa"/>
            <w:gridSpan w:val="9"/>
          </w:tcPr>
          <w:p w14:paraId="14B96E51" w14:textId="77777777" w:rsidR="00DF198B" w:rsidRDefault="00DF198B"/>
        </w:tc>
      </w:tr>
      <w:tr w:rsidR="00DF198B" w14:paraId="724A7C90" w14:textId="77777777" w:rsidTr="00EB7C2B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621F7C12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6CE79C1F" w14:textId="4F78BD32" w:rsidR="00DF198B" w:rsidRPr="00DF198B" w:rsidRDefault="00C95167" w:rsidP="00EB7C2B">
            <w:pPr>
              <w:pStyle w:val="Heading1"/>
            </w:pPr>
            <w:r>
              <w:t>ADS PROJECT REPORT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0C5D4C73" w14:textId="77777777" w:rsidR="00DF198B" w:rsidRDefault="00DF198B"/>
        </w:tc>
      </w:tr>
      <w:tr w:rsidR="00DF198B" w14:paraId="573F1539" w14:textId="77777777" w:rsidTr="00EB7C2B">
        <w:trPr>
          <w:trHeight w:val="1837"/>
        </w:trPr>
        <w:tc>
          <w:tcPr>
            <w:tcW w:w="1170" w:type="dxa"/>
          </w:tcPr>
          <w:p w14:paraId="2E99A7A2" w14:textId="77777777" w:rsidR="00DF198B" w:rsidRDefault="00DF198B"/>
        </w:tc>
        <w:tc>
          <w:tcPr>
            <w:tcW w:w="8460" w:type="dxa"/>
            <w:gridSpan w:val="7"/>
          </w:tcPr>
          <w:p w14:paraId="57C0CD7D" w14:textId="77777777" w:rsidR="00DF198B" w:rsidRDefault="00DF198B"/>
        </w:tc>
        <w:tc>
          <w:tcPr>
            <w:tcW w:w="1160" w:type="dxa"/>
          </w:tcPr>
          <w:p w14:paraId="1A9813DF" w14:textId="77777777" w:rsidR="00DF198B" w:rsidRDefault="00DF198B"/>
        </w:tc>
      </w:tr>
      <w:tr w:rsidR="00DF198B" w14:paraId="4C0DC03D" w14:textId="77777777" w:rsidTr="00EB7C2B">
        <w:trPr>
          <w:trHeight w:val="929"/>
        </w:trPr>
        <w:tc>
          <w:tcPr>
            <w:tcW w:w="2397" w:type="dxa"/>
            <w:gridSpan w:val="4"/>
          </w:tcPr>
          <w:p w14:paraId="2A1E02ED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5C63020E" w14:textId="77777777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5D52C99F" w14:textId="77777777" w:rsidR="00DF198B" w:rsidRDefault="00DF198B"/>
        </w:tc>
      </w:tr>
      <w:tr w:rsidR="00DF198B" w14:paraId="00F83196" w14:textId="77777777" w:rsidTr="00EB7C2B">
        <w:trPr>
          <w:trHeight w:val="1460"/>
        </w:trPr>
        <w:tc>
          <w:tcPr>
            <w:tcW w:w="2397" w:type="dxa"/>
            <w:gridSpan w:val="4"/>
          </w:tcPr>
          <w:p w14:paraId="4694B814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613FDEF5" w14:textId="77777777" w:rsidR="00C95167" w:rsidRDefault="00C95167" w:rsidP="00EB7C2B">
            <w:pPr>
              <w:pStyle w:val="Heading2"/>
            </w:pPr>
            <w:r>
              <w:t xml:space="preserve">SHUBHDEEP </w:t>
            </w:r>
          </w:p>
          <w:p w14:paraId="5E6D89CC" w14:textId="53682E78" w:rsidR="00DF198B" w:rsidRDefault="00C95167" w:rsidP="00EB7C2B">
            <w:pPr>
              <w:pStyle w:val="Heading2"/>
            </w:pPr>
            <w:r>
              <w:t>BHOLE</w:t>
            </w:r>
            <w:r w:rsidR="009C0E3A">
              <w:br/>
            </w:r>
          </w:p>
          <w:p w14:paraId="34397B90" w14:textId="77777777" w:rsidR="009C0E3A" w:rsidRPr="009C0E3A" w:rsidRDefault="009C0E3A" w:rsidP="009C0E3A"/>
          <w:p w14:paraId="28F83E2B" w14:textId="77777777" w:rsidR="00C95167" w:rsidRDefault="00C95167" w:rsidP="00C95167"/>
          <w:p w14:paraId="00B7F021" w14:textId="77777777" w:rsidR="00C95167" w:rsidRDefault="00C95167" w:rsidP="00C95167"/>
          <w:p w14:paraId="5266C1E3" w14:textId="06C57C58" w:rsidR="00C95167" w:rsidRPr="00C95167" w:rsidRDefault="00C95167" w:rsidP="00C95167"/>
        </w:tc>
        <w:tc>
          <w:tcPr>
            <w:tcW w:w="2398" w:type="dxa"/>
            <w:gridSpan w:val="4"/>
          </w:tcPr>
          <w:p w14:paraId="4B290D83" w14:textId="77777777" w:rsidR="00DF198B" w:rsidRDefault="00DF198B" w:rsidP="009C0E3A">
            <w:pPr>
              <w:jc w:val="center"/>
            </w:pPr>
          </w:p>
        </w:tc>
      </w:tr>
      <w:tr w:rsidR="00DF198B" w14:paraId="5471BBF4" w14:textId="77777777" w:rsidTr="00EB7C2B">
        <w:trPr>
          <w:trHeight w:val="7176"/>
        </w:trPr>
        <w:tc>
          <w:tcPr>
            <w:tcW w:w="2397" w:type="dxa"/>
            <w:gridSpan w:val="4"/>
          </w:tcPr>
          <w:p w14:paraId="4C92F68C" w14:textId="77777777"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</w:tcPr>
          <w:p w14:paraId="7284C7A2" w14:textId="40C950FA" w:rsidR="009C0E3A" w:rsidRDefault="009C0E3A" w:rsidP="00874FE7">
            <w:pPr>
              <w:pStyle w:val="Heading3"/>
            </w:pPr>
            <w:r>
              <w:t>2410998584</w:t>
            </w:r>
          </w:p>
          <w:p w14:paraId="68D385E7" w14:textId="77777777" w:rsidR="009C0E3A" w:rsidRPr="009C0E3A" w:rsidRDefault="009C0E3A" w:rsidP="009C0E3A"/>
          <w:p w14:paraId="3D093566" w14:textId="39970AC4" w:rsidR="00DF198B" w:rsidRDefault="00C95167" w:rsidP="00874FE7">
            <w:pPr>
              <w:pStyle w:val="Heading3"/>
            </w:pPr>
            <w:r>
              <w:t>17</w:t>
            </w:r>
            <w:r w:rsidRPr="00C95167">
              <w:rPr>
                <w:vertAlign w:val="superscript"/>
              </w:rPr>
              <w:t>th</w:t>
            </w:r>
            <w:r>
              <w:t xml:space="preserve"> November 2025</w:t>
            </w:r>
          </w:p>
          <w:p w14:paraId="43373FCA" w14:textId="77777777" w:rsidR="009C0E3A" w:rsidRPr="009C0E3A" w:rsidRDefault="009C0E3A" w:rsidP="009C0E3A"/>
          <w:p w14:paraId="25525582" w14:textId="77777777" w:rsidR="00874FE7" w:rsidRPr="00DF198B" w:rsidRDefault="00000000" w:rsidP="00874FE7">
            <w:pPr>
              <w:pStyle w:val="Heading3"/>
            </w:pPr>
            <w:sdt>
              <w:sdtPr>
                <w:id w:val="-1516760087"/>
                <w:placeholder>
                  <w:docPart w:val="6DB3C4A90E9D4A23A3AD4FB8270600A4"/>
                </w:placeholder>
                <w:temporary/>
                <w:showingPlcHdr/>
                <w15:appearance w15:val="hidden"/>
              </w:sdtPr>
              <w:sdtContent>
                <w:r w:rsidR="00874FE7" w:rsidRPr="00DF198B">
                  <w:t>—</w:t>
                </w:r>
              </w:sdtContent>
            </w:sdt>
          </w:p>
          <w:p w14:paraId="62A732B1" w14:textId="6C3CD172" w:rsidR="00DF198B" w:rsidRPr="00DF198B" w:rsidRDefault="00C95167" w:rsidP="00874FE7">
            <w:pPr>
              <w:pStyle w:val="Heading3"/>
            </w:pPr>
            <w:r>
              <w:t>Smart Crop Recommender</w:t>
            </w:r>
          </w:p>
          <w:p w14:paraId="0756F025" w14:textId="46111865" w:rsidR="00DF198B" w:rsidRDefault="00DF198B" w:rsidP="00C95167">
            <w:pPr>
              <w:pStyle w:val="Heading3"/>
            </w:pPr>
          </w:p>
          <w:p w14:paraId="2D4778CF" w14:textId="77777777" w:rsidR="00DF198B" w:rsidRPr="00DF198B" w:rsidRDefault="00DF198B" w:rsidP="00DF198B"/>
        </w:tc>
        <w:tc>
          <w:tcPr>
            <w:tcW w:w="2398" w:type="dxa"/>
            <w:gridSpan w:val="4"/>
          </w:tcPr>
          <w:p w14:paraId="29F26DF9" w14:textId="77777777" w:rsidR="00DF198B" w:rsidRDefault="00DF198B" w:rsidP="00DF198B">
            <w:pPr>
              <w:jc w:val="center"/>
            </w:pPr>
          </w:p>
        </w:tc>
      </w:tr>
      <w:tr w:rsidR="00DF198B" w14:paraId="7CB5E194" w14:textId="77777777" w:rsidTr="00EB7C2B">
        <w:tc>
          <w:tcPr>
            <w:tcW w:w="2340" w:type="dxa"/>
            <w:gridSpan w:val="3"/>
          </w:tcPr>
          <w:p w14:paraId="2A4458F5" w14:textId="77777777" w:rsidR="00DF198B" w:rsidRDefault="00DF198B"/>
        </w:tc>
        <w:tc>
          <w:tcPr>
            <w:tcW w:w="6120" w:type="dxa"/>
            <w:gridSpan w:val="3"/>
          </w:tcPr>
          <w:p w14:paraId="1B157643" w14:textId="77777777" w:rsidR="00DF198B" w:rsidRDefault="00DF198B"/>
        </w:tc>
        <w:tc>
          <w:tcPr>
            <w:tcW w:w="2330" w:type="dxa"/>
            <w:gridSpan w:val="3"/>
          </w:tcPr>
          <w:p w14:paraId="2166B837" w14:textId="77777777" w:rsidR="00DF198B" w:rsidRDefault="00DF198B"/>
        </w:tc>
      </w:tr>
    </w:tbl>
    <w:p w14:paraId="689BF588" w14:textId="77777777" w:rsidR="00DF198B" w:rsidRDefault="00DF198B"/>
    <w:p w14:paraId="42274B88" w14:textId="77777777" w:rsidR="00DF198B" w:rsidRDefault="00DF198B" w:rsidP="002D2200">
      <w:pPr>
        <w:pStyle w:val="GraphicAnchor"/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158"/>
        <w:gridCol w:w="542"/>
        <w:gridCol w:w="540"/>
        <w:gridCol w:w="1076"/>
        <w:gridCol w:w="2158"/>
        <w:gridCol w:w="1087"/>
        <w:gridCol w:w="540"/>
        <w:gridCol w:w="540"/>
        <w:gridCol w:w="2158"/>
      </w:tblGrid>
      <w:tr w:rsidR="002D2200" w14:paraId="1B2B8A1D" w14:textId="77777777" w:rsidTr="00EB7C2B">
        <w:trPr>
          <w:trHeight w:val="1152"/>
        </w:trPr>
        <w:tc>
          <w:tcPr>
            <w:tcW w:w="2158" w:type="dxa"/>
          </w:tcPr>
          <w:p w14:paraId="7889742C" w14:textId="77777777" w:rsidR="002D2200" w:rsidRDefault="005E598B">
            <w:r>
              <w:rPr>
                <w:noProof/>
                <w:lang w:val="en-AU" w:eastAsia="en-AU"/>
              </w:rPr>
              <mc:AlternateContent>
                <mc:Choice Requires="wpg">
                  <w:drawing>
                    <wp:anchor distT="0" distB="0" distL="114300" distR="114300" simplePos="0" relativeHeight="251660288" behindDoc="1" locked="1" layoutInCell="1" allowOverlap="1" wp14:anchorId="432CF92A" wp14:editId="3B4C8C6A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41275</wp:posOffset>
                      </wp:positionV>
                      <wp:extent cx="6858000" cy="9330690"/>
                      <wp:effectExtent l="0" t="0" r="0" b="3810"/>
                      <wp:wrapNone/>
                      <wp:docPr id="7" name="Group 7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858000" cy="9330690"/>
                                <a:chOff x="0" y="0"/>
                                <a:chExt cx="6858023" cy="9144000"/>
                              </a:xfrm>
                            </wpg:grpSpPr>
                            <wps:wsp>
                              <wps:cNvPr id="2" name="Rectangle 2" descr="Decorative">
                                <a:extLst>
                                  <a:ext uri="{C183D7F6-B498-43B3-948B-1728B52AA6E4}">
                                    <adec:decorative xmlns:adec="http://schemas.microsoft.com/office/drawing/2017/decorative" val="1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0" y="0"/>
                                  <a:ext cx="6858000" cy="9107424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1"/>
                                </a:solidFill>
                                <a:ln w="25400" cap="flat">
                                  <a:noFill/>
                                  <a:prstDash val="solid"/>
                                  <a:miter lim="400000"/>
                                </a:ln>
                                <a:effectLst/>
                                <a:sp3d/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" name="Picture 3" descr="Decorative">
                                  <a:extLst>
                                    <a:ext uri="{C183D7F6-B498-43B3-948B-1728B52AA6E4}">
                                      <adec:decorative xmlns:adec="http://schemas.microsoft.com/office/drawing/2017/decorative" val="1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 cstate="print">
                                  <a:alphaModFix amt="20000"/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912FAD2" id="Group 7" o:spid="_x0000_s1026" alt="&quot;&quot;" style="position:absolute;margin-left:0;margin-top:3.25pt;width:540pt;height:734.7pt;z-index:-251656192;mso-width-relative:margin;mso-height-relative:margin" coordsize="68580,9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">
                      <v:rect id="Rectangle 2" o:spid="_x0000_s1027" alt="Decorative" style="position:absolute;width:68580;height:910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" fillcolor="#476166 [3204]" stroked="f" strokeweight="2pt">
                        <v:stroke miterlimit="4"/>
                        <v:textbox inset="3pt,3pt,3pt,3pt"/>
                      </v:rect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3" o:spid="_x0000_s1028" type="#_x0000_t75" alt="Decorative" style="position:absolute;width:68580;height:91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">
                        <v:imagedata r:id="rId11" o:title="Decorative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4C3ABF09" w14:textId="77777777" w:rsidR="002D2200" w:rsidRDefault="002D2200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04BF8A46" w14:textId="77777777" w:rsidR="002D2200" w:rsidRDefault="002D2200"/>
        </w:tc>
        <w:tc>
          <w:tcPr>
            <w:tcW w:w="2167" w:type="dxa"/>
            <w:gridSpan w:val="3"/>
            <w:tcBorders>
              <w:bottom w:val="single" w:sz="18" w:space="0" w:color="476166" w:themeColor="accent1"/>
            </w:tcBorders>
          </w:tcPr>
          <w:p w14:paraId="43285647" w14:textId="77777777" w:rsidR="002D2200" w:rsidRDefault="002D2200"/>
        </w:tc>
        <w:tc>
          <w:tcPr>
            <w:tcW w:w="2158" w:type="dxa"/>
          </w:tcPr>
          <w:p w14:paraId="7D82BA21" w14:textId="77777777" w:rsidR="002D2200" w:rsidRDefault="002D2200"/>
        </w:tc>
      </w:tr>
      <w:tr w:rsidR="002D2200" w14:paraId="19EBC800" w14:textId="77777777" w:rsidTr="00EB7C2B">
        <w:trPr>
          <w:trHeight w:val="664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705E3367" w14:textId="77777777" w:rsidR="002D2200" w:rsidRDefault="002D2200"/>
        </w:tc>
        <w:tc>
          <w:tcPr>
            <w:tcW w:w="6483" w:type="dxa"/>
            <w:gridSpan w:val="7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68E6F173" w14:textId="77777777" w:rsidR="002D2200" w:rsidRPr="00E74B29" w:rsidRDefault="00000000" w:rsidP="00EB7C2B">
            <w:pPr>
              <w:pStyle w:val="Heading4"/>
            </w:pPr>
            <w:sdt>
              <w:sdtPr>
                <w:id w:val="2122175478"/>
                <w:placeholder>
                  <w:docPart w:val="AFCBD4821C644191905C4615A1C86816"/>
                </w:placeholder>
                <w:temporary/>
                <w:showingPlcHdr/>
                <w15:appearance w15:val="hidden"/>
              </w:sdtPr>
              <w:sdtContent>
                <w:r w:rsidR="00EB7C2B">
                  <w:t>INTRODUCTION</w:t>
                </w:r>
              </w:sdtContent>
            </w:sdt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7EC9AC81" w14:textId="77777777" w:rsidR="002D2200" w:rsidRDefault="002D2200"/>
        </w:tc>
      </w:tr>
      <w:tr w:rsidR="002D2200" w14:paraId="49D43FCA" w14:textId="77777777" w:rsidTr="00EB7C2B">
        <w:trPr>
          <w:trHeight w:val="311"/>
        </w:trPr>
        <w:tc>
          <w:tcPr>
            <w:tcW w:w="2158" w:type="dxa"/>
          </w:tcPr>
          <w:p w14:paraId="05647AA6" w14:textId="77777777" w:rsidR="002D2200" w:rsidRDefault="002D2200"/>
        </w:tc>
        <w:tc>
          <w:tcPr>
            <w:tcW w:w="2158" w:type="dxa"/>
            <w:gridSpan w:val="3"/>
            <w:tcBorders>
              <w:top w:val="single" w:sz="18" w:space="0" w:color="476166" w:themeColor="accent1"/>
            </w:tcBorders>
          </w:tcPr>
          <w:p w14:paraId="7AC1F330" w14:textId="77777777" w:rsidR="002D2200" w:rsidRDefault="002D2200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7D9B842D" w14:textId="77777777" w:rsidR="002D2200" w:rsidRDefault="002D2200"/>
        </w:tc>
        <w:tc>
          <w:tcPr>
            <w:tcW w:w="2167" w:type="dxa"/>
            <w:gridSpan w:val="3"/>
            <w:tcBorders>
              <w:top w:val="single" w:sz="18" w:space="0" w:color="476166" w:themeColor="accent1"/>
            </w:tcBorders>
          </w:tcPr>
          <w:p w14:paraId="522AA968" w14:textId="77777777" w:rsidR="002D2200" w:rsidRDefault="002D2200"/>
        </w:tc>
        <w:tc>
          <w:tcPr>
            <w:tcW w:w="2158" w:type="dxa"/>
          </w:tcPr>
          <w:p w14:paraId="49B1ECBF" w14:textId="77777777" w:rsidR="002D2200" w:rsidRDefault="002D2200"/>
        </w:tc>
      </w:tr>
      <w:tr w:rsidR="00E74B29" w14:paraId="7CF990D5" w14:textId="77777777" w:rsidTr="00EB7C2B">
        <w:trPr>
          <w:trHeight w:val="576"/>
        </w:trPr>
        <w:tc>
          <w:tcPr>
            <w:tcW w:w="2158" w:type="dxa"/>
          </w:tcPr>
          <w:p w14:paraId="6EA01181" w14:textId="77777777" w:rsidR="00E74B29" w:rsidRDefault="00E74B29"/>
        </w:tc>
        <w:tc>
          <w:tcPr>
            <w:tcW w:w="1082" w:type="dxa"/>
            <w:gridSpan w:val="2"/>
            <w:shd w:val="clear" w:color="auto" w:fill="FFFFFF" w:themeFill="background1"/>
          </w:tcPr>
          <w:p w14:paraId="0DCC7C00" w14:textId="77777777" w:rsidR="00E74B29" w:rsidRDefault="00E74B29"/>
        </w:tc>
        <w:tc>
          <w:tcPr>
            <w:tcW w:w="4321" w:type="dxa"/>
            <w:gridSpan w:val="3"/>
            <w:shd w:val="clear" w:color="auto" w:fill="FFFFFF" w:themeFill="background1"/>
          </w:tcPr>
          <w:p w14:paraId="78BDC278" w14:textId="77777777" w:rsidR="00E74B29" w:rsidRDefault="00E74B29" w:rsidP="00E74B29"/>
        </w:tc>
        <w:tc>
          <w:tcPr>
            <w:tcW w:w="1080" w:type="dxa"/>
            <w:gridSpan w:val="2"/>
            <w:shd w:val="clear" w:color="auto" w:fill="FFFFFF" w:themeFill="background1"/>
          </w:tcPr>
          <w:p w14:paraId="22DA77D2" w14:textId="77777777" w:rsidR="00E74B29" w:rsidRDefault="00E74B29"/>
        </w:tc>
        <w:tc>
          <w:tcPr>
            <w:tcW w:w="2158" w:type="dxa"/>
          </w:tcPr>
          <w:p w14:paraId="32338171" w14:textId="77777777" w:rsidR="00E74B29" w:rsidRDefault="00E74B29"/>
        </w:tc>
      </w:tr>
      <w:tr w:rsidR="000E4641" w14:paraId="2021C010" w14:textId="77777777" w:rsidTr="00EB7C2B">
        <w:trPr>
          <w:trHeight w:val="4447"/>
        </w:trPr>
        <w:tc>
          <w:tcPr>
            <w:tcW w:w="2158" w:type="dxa"/>
            <w:vMerge w:val="restart"/>
          </w:tcPr>
          <w:p w14:paraId="0D3631D8" w14:textId="77777777" w:rsidR="000E4641" w:rsidRDefault="000E4641"/>
        </w:tc>
        <w:tc>
          <w:tcPr>
            <w:tcW w:w="542" w:type="dxa"/>
            <w:vMerge w:val="restart"/>
            <w:tcBorders>
              <w:bottom w:val="single" w:sz="18" w:space="0" w:color="476166" w:themeColor="accent1"/>
            </w:tcBorders>
            <w:shd w:val="clear" w:color="auto" w:fill="FFFFFF" w:themeFill="background1"/>
          </w:tcPr>
          <w:p w14:paraId="7322E5AF" w14:textId="77777777" w:rsidR="000E4641" w:rsidRDefault="000E4641"/>
        </w:tc>
        <w:tc>
          <w:tcPr>
            <w:tcW w:w="540" w:type="dxa"/>
            <w:shd w:val="clear" w:color="auto" w:fill="FFFFFF" w:themeFill="background1"/>
          </w:tcPr>
          <w:p w14:paraId="1CD26FF3" w14:textId="77777777" w:rsidR="000E4641" w:rsidRDefault="000E4641"/>
        </w:tc>
        <w:tc>
          <w:tcPr>
            <w:tcW w:w="4321" w:type="dxa"/>
            <w:gridSpan w:val="3"/>
            <w:shd w:val="clear" w:color="auto" w:fill="FFFFFF" w:themeFill="background1"/>
          </w:tcPr>
          <w:p w14:paraId="7EBBE7AD" w14:textId="1CCD1B71" w:rsidR="00C95167" w:rsidRPr="00C95167" w:rsidRDefault="00C95167" w:rsidP="00C95167">
            <w:pPr>
              <w:pStyle w:val="Text"/>
              <w:rPr>
                <w:lang w:val="en-IN"/>
              </w:rPr>
            </w:pPr>
            <w:r w:rsidRPr="00C95167">
              <w:rPr>
                <w:lang w:val="en-IN"/>
              </w:rPr>
              <w:t>Agriculture is the backbone of the Indian economy, yet most farmers still depend on experience-based decision making rather than data-driven insights. Choosing the correct crop is influenced by multiple dynamic factors including soil nutrients, real-time weather, rainfall patterns, and volatile mandi prices. Wrong crop choice leads to reduced yield and financial losses.</w:t>
            </w:r>
          </w:p>
          <w:p w14:paraId="09B3E444" w14:textId="77777777" w:rsidR="00C95167" w:rsidRPr="00C95167" w:rsidRDefault="00C95167" w:rsidP="00C95167">
            <w:pPr>
              <w:pStyle w:val="Text"/>
              <w:rPr>
                <w:lang w:val="en-IN"/>
              </w:rPr>
            </w:pPr>
            <w:r w:rsidRPr="00C95167">
              <w:rPr>
                <w:b/>
                <w:bCs/>
                <w:lang w:val="en-IN"/>
              </w:rPr>
              <w:t>AgriSphere</w:t>
            </w:r>
            <w:r w:rsidRPr="00C95167">
              <w:rPr>
                <w:lang w:val="en-IN"/>
              </w:rPr>
              <w:t xml:space="preserve"> is an AI-powered decision support system that provides automated, accurate, and location-based crop recommendations. The system combines:</w:t>
            </w:r>
          </w:p>
          <w:p w14:paraId="5548C777" w14:textId="77777777" w:rsidR="00C95167" w:rsidRPr="00C95167" w:rsidRDefault="00C95167" w:rsidP="00C95167">
            <w:pPr>
              <w:pStyle w:val="Text"/>
              <w:numPr>
                <w:ilvl w:val="0"/>
                <w:numId w:val="2"/>
              </w:numPr>
              <w:rPr>
                <w:lang w:val="en-IN"/>
              </w:rPr>
            </w:pPr>
            <w:r w:rsidRPr="00C95167">
              <w:rPr>
                <w:lang w:val="en-IN"/>
              </w:rPr>
              <w:t>Machine Learning (Random Forest model)</w:t>
            </w:r>
          </w:p>
          <w:p w14:paraId="6418F400" w14:textId="77777777" w:rsidR="00C95167" w:rsidRPr="00C95167" w:rsidRDefault="00C95167" w:rsidP="00C95167">
            <w:pPr>
              <w:pStyle w:val="Text"/>
              <w:numPr>
                <w:ilvl w:val="0"/>
                <w:numId w:val="2"/>
              </w:numPr>
              <w:rPr>
                <w:lang w:val="en-IN"/>
              </w:rPr>
            </w:pPr>
            <w:r w:rsidRPr="00C95167">
              <w:rPr>
                <w:lang w:val="en-IN"/>
              </w:rPr>
              <w:t>Live weather API (OpenWeatherMap)</w:t>
            </w:r>
          </w:p>
          <w:p w14:paraId="2C5580B0" w14:textId="77777777" w:rsidR="00C95167" w:rsidRPr="00C95167" w:rsidRDefault="00C95167" w:rsidP="00C95167">
            <w:pPr>
              <w:pStyle w:val="Text"/>
              <w:numPr>
                <w:ilvl w:val="0"/>
                <w:numId w:val="2"/>
              </w:numPr>
              <w:rPr>
                <w:lang w:val="en-IN"/>
              </w:rPr>
            </w:pPr>
            <w:r w:rsidRPr="00C95167">
              <w:rPr>
                <w:lang w:val="en-IN"/>
              </w:rPr>
              <w:t>Real-time mandi price scraping (</w:t>
            </w:r>
            <w:proofErr w:type="spellStart"/>
            <w:r w:rsidRPr="00C95167">
              <w:rPr>
                <w:lang w:val="en-IN"/>
              </w:rPr>
              <w:t>Agmarknet</w:t>
            </w:r>
            <w:proofErr w:type="spellEnd"/>
            <w:r w:rsidRPr="00C95167">
              <w:rPr>
                <w:lang w:val="en-IN"/>
              </w:rPr>
              <w:t>)</w:t>
            </w:r>
          </w:p>
          <w:p w14:paraId="6736ADDC" w14:textId="77777777" w:rsidR="00C95167" w:rsidRPr="00C95167" w:rsidRDefault="00C95167" w:rsidP="00C95167">
            <w:pPr>
              <w:pStyle w:val="Text"/>
              <w:numPr>
                <w:ilvl w:val="0"/>
                <w:numId w:val="2"/>
              </w:numPr>
              <w:rPr>
                <w:lang w:val="en-IN"/>
              </w:rPr>
            </w:pPr>
            <w:r w:rsidRPr="00C95167">
              <w:rPr>
                <w:lang w:val="en-IN"/>
              </w:rPr>
              <w:t>SQL Database logging</w:t>
            </w:r>
          </w:p>
          <w:p w14:paraId="37B8CD87" w14:textId="77777777" w:rsidR="00C95167" w:rsidRPr="00C95167" w:rsidRDefault="00C95167" w:rsidP="00C95167">
            <w:pPr>
              <w:pStyle w:val="Text"/>
              <w:numPr>
                <w:ilvl w:val="0"/>
                <w:numId w:val="2"/>
              </w:numPr>
              <w:rPr>
                <w:lang w:val="en-IN"/>
              </w:rPr>
            </w:pPr>
            <w:r w:rsidRPr="00C95167">
              <w:rPr>
                <w:lang w:val="en-IN"/>
              </w:rPr>
              <w:t>Power BI analytics dashboard</w:t>
            </w:r>
          </w:p>
          <w:p w14:paraId="47B19081" w14:textId="77777777" w:rsidR="00C95167" w:rsidRPr="00C95167" w:rsidRDefault="00C95167" w:rsidP="00C95167">
            <w:pPr>
              <w:pStyle w:val="Text"/>
              <w:rPr>
                <w:lang w:val="en-IN"/>
              </w:rPr>
            </w:pPr>
            <w:r w:rsidRPr="00C95167">
              <w:rPr>
                <w:lang w:val="en-IN"/>
              </w:rPr>
              <w:t>The goal of the project is to empower farmers with scientific and economic intelligence, enabling them to choose the most profitable and biologically suitable crop for their land.</w:t>
            </w:r>
          </w:p>
          <w:p w14:paraId="034B677B" w14:textId="7336EA72" w:rsidR="000E4641" w:rsidRDefault="000E4641" w:rsidP="000E4641">
            <w:pPr>
              <w:pStyle w:val="Text"/>
            </w:pPr>
          </w:p>
          <w:p w14:paraId="7ECD989F" w14:textId="77777777" w:rsidR="000E4641" w:rsidRPr="00E74B29" w:rsidRDefault="000E4641" w:rsidP="000E4641">
            <w:pPr>
              <w:pStyle w:val="Text"/>
            </w:pPr>
          </w:p>
        </w:tc>
        <w:tc>
          <w:tcPr>
            <w:tcW w:w="540" w:type="dxa"/>
            <w:shd w:val="clear" w:color="auto" w:fill="FFFFFF" w:themeFill="background1"/>
          </w:tcPr>
          <w:p w14:paraId="3064FBC8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540" w:type="dxa"/>
            <w:vMerge w:val="restart"/>
            <w:tcBorders>
              <w:bottom w:val="single" w:sz="18" w:space="0" w:color="476166" w:themeColor="accent1"/>
            </w:tcBorders>
            <w:shd w:val="clear" w:color="auto" w:fill="FFFFFF" w:themeFill="background1"/>
          </w:tcPr>
          <w:p w14:paraId="2D1C0757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 w:val="restart"/>
          </w:tcPr>
          <w:p w14:paraId="27526CB9" w14:textId="77777777" w:rsidR="000E4641" w:rsidRDefault="000E4641"/>
        </w:tc>
      </w:tr>
      <w:tr w:rsidR="000E4641" w14:paraId="405FE187" w14:textId="77777777" w:rsidTr="00EB7C2B">
        <w:trPr>
          <w:trHeight w:val="1008"/>
        </w:trPr>
        <w:tc>
          <w:tcPr>
            <w:tcW w:w="2158" w:type="dxa"/>
            <w:vMerge/>
          </w:tcPr>
          <w:p w14:paraId="49D1EAE5" w14:textId="77777777" w:rsidR="000E4641" w:rsidRDefault="000E4641"/>
        </w:tc>
        <w:tc>
          <w:tcPr>
            <w:tcW w:w="542" w:type="dxa"/>
            <w:vMerge/>
            <w:tcBorders>
              <w:bottom w:val="single" w:sz="18" w:space="0" w:color="476166" w:themeColor="accent1"/>
            </w:tcBorders>
          </w:tcPr>
          <w:p w14:paraId="152D3F2A" w14:textId="77777777" w:rsidR="000E4641" w:rsidRDefault="000E4641"/>
        </w:tc>
        <w:tc>
          <w:tcPr>
            <w:tcW w:w="5401" w:type="dxa"/>
            <w:gridSpan w:val="5"/>
            <w:vMerge w:val="restart"/>
          </w:tcPr>
          <w:p w14:paraId="03DCFE49" w14:textId="505CFD31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540" w:type="dxa"/>
            <w:vMerge/>
            <w:tcBorders>
              <w:bottom w:val="single" w:sz="18" w:space="0" w:color="476166" w:themeColor="accent1"/>
            </w:tcBorders>
          </w:tcPr>
          <w:p w14:paraId="5013E9B2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/>
          </w:tcPr>
          <w:p w14:paraId="26F92DD4" w14:textId="77777777" w:rsidR="000E4641" w:rsidRDefault="000E4641"/>
        </w:tc>
      </w:tr>
      <w:tr w:rsidR="000E4641" w14:paraId="71337E9A" w14:textId="77777777" w:rsidTr="00EB7C2B">
        <w:trPr>
          <w:trHeight w:val="1728"/>
        </w:trPr>
        <w:tc>
          <w:tcPr>
            <w:tcW w:w="2158" w:type="dxa"/>
            <w:vMerge w:val="restart"/>
          </w:tcPr>
          <w:p w14:paraId="395BC4C5" w14:textId="77777777" w:rsidR="000E4641" w:rsidRDefault="000E4641"/>
        </w:tc>
        <w:tc>
          <w:tcPr>
            <w:tcW w:w="542" w:type="dxa"/>
            <w:tcBorders>
              <w:top w:val="single" w:sz="18" w:space="0" w:color="476166" w:themeColor="accent1"/>
            </w:tcBorders>
          </w:tcPr>
          <w:p w14:paraId="10989369" w14:textId="77777777" w:rsidR="000E4641" w:rsidRDefault="000E4641" w:rsidP="00C95167"/>
        </w:tc>
        <w:tc>
          <w:tcPr>
            <w:tcW w:w="5401" w:type="dxa"/>
            <w:gridSpan w:val="5"/>
            <w:vMerge/>
          </w:tcPr>
          <w:p w14:paraId="485BCE74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  <w:tcBorders>
              <w:top w:val="single" w:sz="18" w:space="0" w:color="476166" w:themeColor="accent1"/>
            </w:tcBorders>
          </w:tcPr>
          <w:p w14:paraId="050C1189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 w:val="restart"/>
          </w:tcPr>
          <w:p w14:paraId="3B095CA2" w14:textId="77777777" w:rsidR="000E4641" w:rsidRDefault="000E4641"/>
        </w:tc>
      </w:tr>
      <w:tr w:rsidR="000E4641" w14:paraId="6A25273B" w14:textId="77777777" w:rsidTr="00EB7C2B">
        <w:trPr>
          <w:trHeight w:val="1728"/>
        </w:trPr>
        <w:tc>
          <w:tcPr>
            <w:tcW w:w="2158" w:type="dxa"/>
            <w:vMerge/>
          </w:tcPr>
          <w:p w14:paraId="5F8CCC49" w14:textId="77777777" w:rsidR="000E4641" w:rsidRDefault="000E4641"/>
        </w:tc>
        <w:tc>
          <w:tcPr>
            <w:tcW w:w="542" w:type="dxa"/>
          </w:tcPr>
          <w:p w14:paraId="3785ED8D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27F71CAE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</w:tcPr>
          <w:p w14:paraId="4E140C9D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/>
          </w:tcPr>
          <w:p w14:paraId="7234AEDC" w14:textId="77777777" w:rsidR="000E4641" w:rsidRDefault="000E4641"/>
        </w:tc>
      </w:tr>
    </w:tbl>
    <w:p w14:paraId="2E5EDF45" w14:textId="77777777" w:rsidR="002D2200" w:rsidRDefault="002D2200"/>
    <w:p w14:paraId="08A835EF" w14:textId="77777777" w:rsidR="00E74B29" w:rsidRDefault="00E74B29" w:rsidP="0048120C">
      <w:pPr>
        <w:pStyle w:val="GraphicAnchor"/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158"/>
        <w:gridCol w:w="2158"/>
        <w:gridCol w:w="2158"/>
        <w:gridCol w:w="2158"/>
        <w:gridCol w:w="2158"/>
      </w:tblGrid>
      <w:tr w:rsidR="0048120C" w14:paraId="012A9DD1" w14:textId="77777777" w:rsidTr="00EB7C2B">
        <w:trPr>
          <w:trHeight w:val="2537"/>
        </w:trPr>
        <w:tc>
          <w:tcPr>
            <w:tcW w:w="2158" w:type="dxa"/>
          </w:tcPr>
          <w:p w14:paraId="3829B976" w14:textId="77777777" w:rsidR="0048120C" w:rsidRDefault="00EB7C2B">
            <w:r w:rsidRPr="004909D9">
              <w:rPr>
                <w:noProof/>
                <w:lang w:val="en-AU" w:eastAsia="en-AU"/>
              </w:rPr>
              <w:drawing>
                <wp:anchor distT="0" distB="0" distL="114300" distR="114300" simplePos="0" relativeHeight="251664384" behindDoc="1" locked="1" layoutInCell="1" allowOverlap="1" wp14:anchorId="25CB158A" wp14:editId="7B060873">
                  <wp:simplePos x="0" y="0"/>
                  <wp:positionH relativeFrom="margin">
                    <wp:posOffset>0</wp:posOffset>
                  </wp:positionH>
                  <wp:positionV relativeFrom="paragraph">
                    <wp:posOffset>0</wp:posOffset>
                  </wp:positionV>
                  <wp:extent cx="6858000" cy="1947672"/>
                  <wp:effectExtent l="0" t="0" r="0" b="0"/>
                  <wp:wrapNone/>
                  <wp:docPr id="5" name="Picture 5" descr="Decorative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-03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1947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33BCC114" w14:textId="77777777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6B47F49B" w14:textId="77777777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427FBE11" w14:textId="77777777" w:rsidR="0048120C" w:rsidRDefault="0048120C"/>
        </w:tc>
        <w:tc>
          <w:tcPr>
            <w:tcW w:w="2158" w:type="dxa"/>
          </w:tcPr>
          <w:p w14:paraId="39AB7169" w14:textId="77777777" w:rsidR="0048120C" w:rsidRDefault="0048120C"/>
        </w:tc>
      </w:tr>
      <w:tr w:rsidR="0048120C" w14:paraId="7194822F" w14:textId="77777777" w:rsidTr="00EB7C2B">
        <w:trPr>
          <w:trHeight w:val="800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5AF51824" w14:textId="77777777" w:rsidR="0048120C" w:rsidRDefault="0048120C"/>
        </w:tc>
        <w:tc>
          <w:tcPr>
            <w:tcW w:w="6474" w:type="dxa"/>
            <w:gridSpan w:val="3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07AC0648" w14:textId="619A05B4" w:rsidR="0048120C" w:rsidRDefault="00C95167" w:rsidP="00EB7C2B">
            <w:pPr>
              <w:pStyle w:val="Heading4"/>
            </w:pPr>
            <w:r>
              <w:t>MODULES</w:t>
            </w:r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6D79B7FE" w14:textId="77777777" w:rsidR="0048120C" w:rsidRDefault="0048120C"/>
        </w:tc>
      </w:tr>
      <w:tr w:rsidR="0048120C" w14:paraId="5403CE48" w14:textId="77777777" w:rsidTr="00EB7C2B">
        <w:tc>
          <w:tcPr>
            <w:tcW w:w="2158" w:type="dxa"/>
          </w:tcPr>
          <w:p w14:paraId="6953291A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365CB72B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1DEBB59B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76A2ABA2" w14:textId="77777777" w:rsidR="0048120C" w:rsidRDefault="0048120C"/>
        </w:tc>
        <w:tc>
          <w:tcPr>
            <w:tcW w:w="2158" w:type="dxa"/>
          </w:tcPr>
          <w:p w14:paraId="599F6C1F" w14:textId="77777777" w:rsidR="0048120C" w:rsidRDefault="0048120C"/>
        </w:tc>
      </w:tr>
    </w:tbl>
    <w:p w14:paraId="51082EBC" w14:textId="77777777" w:rsidR="00C95167" w:rsidRPr="00C95167" w:rsidRDefault="00C95167" w:rsidP="00C95167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476166" w:themeColor="accent1"/>
          <w:sz w:val="40"/>
          <w:szCs w:val="40"/>
          <w:lang w:val="en-IN" w:eastAsia="en-IN"/>
        </w:rPr>
      </w:pPr>
      <w:r w:rsidRPr="00C95167">
        <w:rPr>
          <w:rFonts w:ascii="Times New Roman" w:eastAsia="Times New Roman" w:hAnsi="Times New Roman" w:cs="Times New Roman"/>
          <w:b/>
          <w:bCs/>
          <w:color w:val="476166" w:themeColor="accent1"/>
          <w:sz w:val="40"/>
          <w:szCs w:val="40"/>
          <w:lang w:val="en-IN" w:eastAsia="en-IN"/>
        </w:rPr>
        <w:t>1. Machine Learning Recommendation Module</w:t>
      </w:r>
    </w:p>
    <w:p w14:paraId="41F5BE16" w14:textId="77777777" w:rsidR="00C95167" w:rsidRPr="00C95167" w:rsidRDefault="00C95167" w:rsidP="00C95167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val="en-IN" w:eastAsia="en-IN"/>
        </w:rPr>
      </w:pPr>
      <w:r w:rsidRPr="00C95167">
        <w:rPr>
          <w:rFonts w:ascii="Times New Roman" w:eastAsia="Times New Roman" w:hAnsi="Times New Roman" w:cs="Times New Roman"/>
          <w:lang w:val="en-IN" w:eastAsia="en-IN"/>
        </w:rPr>
        <w:t xml:space="preserve">Trained on </w:t>
      </w:r>
      <w:r w:rsidRPr="00C95167">
        <w:rPr>
          <w:rFonts w:ascii="Times New Roman" w:eastAsia="Times New Roman" w:hAnsi="Times New Roman" w:cs="Times New Roman"/>
          <w:i/>
          <w:iCs/>
          <w:lang w:val="en-IN" w:eastAsia="en-IN"/>
        </w:rPr>
        <w:t>Crop Recommendation Dataset</w:t>
      </w:r>
      <w:r w:rsidRPr="00C95167">
        <w:rPr>
          <w:rFonts w:ascii="Times New Roman" w:eastAsia="Times New Roman" w:hAnsi="Times New Roman" w:cs="Times New Roman"/>
          <w:lang w:val="en-IN" w:eastAsia="en-IN"/>
        </w:rPr>
        <w:t xml:space="preserve"> (NPK, temperature, humidity, pH, rainfall).</w:t>
      </w:r>
    </w:p>
    <w:p w14:paraId="0B8A1907" w14:textId="77777777" w:rsidR="00C95167" w:rsidRDefault="00C95167" w:rsidP="00C95167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val="en-IN" w:eastAsia="en-IN"/>
        </w:rPr>
      </w:pPr>
      <w:r w:rsidRPr="00C95167">
        <w:rPr>
          <w:rFonts w:ascii="Times New Roman" w:eastAsia="Times New Roman" w:hAnsi="Times New Roman" w:cs="Times New Roman"/>
          <w:lang w:val="en-IN" w:eastAsia="en-IN"/>
        </w:rPr>
        <w:t>Predicts top crops based on environmental factors.</w:t>
      </w:r>
    </w:p>
    <w:p w14:paraId="5300245A" w14:textId="77777777" w:rsidR="00C95167" w:rsidRPr="00C95167" w:rsidRDefault="00C95167" w:rsidP="00C95167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IN" w:eastAsia="en-IN"/>
        </w:rPr>
      </w:pPr>
    </w:p>
    <w:p w14:paraId="4BEEDC83" w14:textId="77777777" w:rsidR="00C95167" w:rsidRPr="00C95167" w:rsidRDefault="00C95167" w:rsidP="00C95167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476166" w:themeColor="accent1"/>
          <w:sz w:val="40"/>
          <w:szCs w:val="40"/>
          <w:lang w:val="en-IN" w:eastAsia="en-IN"/>
        </w:rPr>
      </w:pPr>
      <w:r w:rsidRPr="00C95167">
        <w:rPr>
          <w:rFonts w:ascii="Times New Roman" w:eastAsia="Times New Roman" w:hAnsi="Times New Roman" w:cs="Times New Roman"/>
          <w:b/>
          <w:bCs/>
          <w:color w:val="476166" w:themeColor="accent1"/>
          <w:sz w:val="40"/>
          <w:szCs w:val="40"/>
          <w:lang w:val="en-IN" w:eastAsia="en-IN"/>
        </w:rPr>
        <w:t>2. Weather API Module</w:t>
      </w:r>
    </w:p>
    <w:p w14:paraId="258E658F" w14:textId="77777777" w:rsidR="00C95167" w:rsidRPr="00C95167" w:rsidRDefault="00C95167" w:rsidP="00C95167">
      <w:pPr>
        <w:numPr>
          <w:ilvl w:val="0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val="en-IN" w:eastAsia="en-IN"/>
        </w:rPr>
      </w:pPr>
      <w:r w:rsidRPr="00C95167">
        <w:rPr>
          <w:rFonts w:ascii="Times New Roman" w:eastAsia="Times New Roman" w:hAnsi="Times New Roman" w:cs="Times New Roman"/>
          <w:lang w:val="en-IN" w:eastAsia="en-IN"/>
        </w:rPr>
        <w:t>Integrates OpenWeatherMap API.</w:t>
      </w:r>
    </w:p>
    <w:p w14:paraId="62DADBDD" w14:textId="77777777" w:rsidR="00C95167" w:rsidRDefault="00C95167" w:rsidP="00C95167">
      <w:pPr>
        <w:numPr>
          <w:ilvl w:val="0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val="en-IN" w:eastAsia="en-IN"/>
        </w:rPr>
      </w:pPr>
      <w:r w:rsidRPr="00C95167">
        <w:rPr>
          <w:rFonts w:ascii="Times New Roman" w:eastAsia="Times New Roman" w:hAnsi="Times New Roman" w:cs="Times New Roman"/>
          <w:lang w:val="en-IN" w:eastAsia="en-IN"/>
        </w:rPr>
        <w:t>Fetches temperature and humidity automatically using user’s location.</w:t>
      </w:r>
    </w:p>
    <w:p w14:paraId="56FD9F1E" w14:textId="77777777" w:rsidR="00C95167" w:rsidRPr="00C95167" w:rsidRDefault="00C95167" w:rsidP="00C95167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IN" w:eastAsia="en-IN"/>
        </w:rPr>
      </w:pPr>
    </w:p>
    <w:p w14:paraId="0131A0FB" w14:textId="77777777" w:rsidR="00C95167" w:rsidRPr="00C95167" w:rsidRDefault="00C95167" w:rsidP="00C95167">
      <w:pPr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476166" w:themeColor="accent1"/>
          <w:sz w:val="40"/>
          <w:szCs w:val="40"/>
          <w:lang w:val="en-IN" w:eastAsia="en-IN"/>
        </w:rPr>
      </w:pPr>
      <w:r w:rsidRPr="00C95167">
        <w:rPr>
          <w:rFonts w:ascii="Times New Roman" w:eastAsia="Times New Roman" w:hAnsi="Times New Roman" w:cs="Times New Roman"/>
          <w:b/>
          <w:bCs/>
          <w:color w:val="476166" w:themeColor="accent1"/>
          <w:sz w:val="40"/>
          <w:szCs w:val="40"/>
          <w:lang w:val="en-IN" w:eastAsia="en-IN"/>
        </w:rPr>
        <w:t>3. Soil &amp; Location Module</w:t>
      </w:r>
    </w:p>
    <w:p w14:paraId="67F95BAD" w14:textId="77777777" w:rsidR="00C95167" w:rsidRPr="00C95167" w:rsidRDefault="00C95167" w:rsidP="00C95167">
      <w:pPr>
        <w:numPr>
          <w:ilvl w:val="0"/>
          <w:numId w:val="5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val="en-IN" w:eastAsia="en-IN"/>
        </w:rPr>
      </w:pPr>
      <w:r w:rsidRPr="00C95167">
        <w:rPr>
          <w:rFonts w:ascii="Times New Roman" w:eastAsia="Times New Roman" w:hAnsi="Times New Roman" w:cs="Times New Roman"/>
          <w:lang w:val="en-IN" w:eastAsia="en-IN"/>
        </w:rPr>
        <w:t>Takes N, P, K, pH, rainfall from user or pre-defined region profiles.</w:t>
      </w:r>
    </w:p>
    <w:p w14:paraId="643EF947" w14:textId="77777777" w:rsidR="00C95167" w:rsidRDefault="00C95167" w:rsidP="00C95167">
      <w:pPr>
        <w:numPr>
          <w:ilvl w:val="0"/>
          <w:numId w:val="5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val="en-IN" w:eastAsia="en-IN"/>
        </w:rPr>
      </w:pPr>
      <w:r w:rsidRPr="00C95167">
        <w:rPr>
          <w:rFonts w:ascii="Times New Roman" w:eastAsia="Times New Roman" w:hAnsi="Times New Roman" w:cs="Times New Roman"/>
          <w:lang w:val="en-IN" w:eastAsia="en-IN"/>
        </w:rPr>
        <w:t>Supports auto-location using IP-based or browser-based geolocation.</w:t>
      </w:r>
    </w:p>
    <w:p w14:paraId="2FC036B2" w14:textId="77777777" w:rsidR="00C95167" w:rsidRDefault="00C95167" w:rsidP="00C95167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IN" w:eastAsia="en-IN"/>
        </w:rPr>
      </w:pPr>
    </w:p>
    <w:p w14:paraId="04E64906" w14:textId="77777777" w:rsidR="00C95167" w:rsidRPr="00C95167" w:rsidRDefault="00C95167" w:rsidP="00C95167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IN" w:eastAsia="en-IN"/>
        </w:rPr>
      </w:pPr>
    </w:p>
    <w:p w14:paraId="5EEE00A4" w14:textId="77777777" w:rsidR="00C95167" w:rsidRPr="00C95167" w:rsidRDefault="00C95167" w:rsidP="00C95167">
      <w:pPr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476166" w:themeColor="accent1"/>
          <w:sz w:val="40"/>
          <w:szCs w:val="40"/>
          <w:lang w:val="en-IN" w:eastAsia="en-IN"/>
        </w:rPr>
      </w:pPr>
      <w:r w:rsidRPr="00C95167">
        <w:rPr>
          <w:rFonts w:ascii="Times New Roman" w:eastAsia="Times New Roman" w:hAnsi="Times New Roman" w:cs="Times New Roman"/>
          <w:b/>
          <w:bCs/>
          <w:color w:val="476166" w:themeColor="accent1"/>
          <w:sz w:val="40"/>
          <w:szCs w:val="40"/>
          <w:lang w:val="en-IN" w:eastAsia="en-IN"/>
        </w:rPr>
        <w:t>4. Web Scraping (Mandi Price) Module</w:t>
      </w:r>
    </w:p>
    <w:p w14:paraId="6B9B8A56" w14:textId="77777777" w:rsidR="00C95167" w:rsidRPr="00C95167" w:rsidRDefault="00C95167" w:rsidP="00C95167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val="en-IN" w:eastAsia="en-IN"/>
        </w:rPr>
      </w:pPr>
      <w:r w:rsidRPr="00C95167">
        <w:rPr>
          <w:rFonts w:ascii="Times New Roman" w:eastAsia="Times New Roman" w:hAnsi="Times New Roman" w:cs="Times New Roman"/>
          <w:lang w:val="en-IN" w:eastAsia="en-IN"/>
        </w:rPr>
        <w:t>Scrapes Agmarknet.gov.in for latest mandi prices.</w:t>
      </w:r>
    </w:p>
    <w:p w14:paraId="4917019F" w14:textId="77777777" w:rsidR="00C95167" w:rsidRDefault="00C95167" w:rsidP="00C95167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val="en-IN" w:eastAsia="en-IN"/>
        </w:rPr>
      </w:pPr>
      <w:r w:rsidRPr="00C95167">
        <w:rPr>
          <w:rFonts w:ascii="Times New Roman" w:eastAsia="Times New Roman" w:hAnsi="Times New Roman" w:cs="Times New Roman"/>
          <w:lang w:val="en-IN" w:eastAsia="en-IN"/>
        </w:rPr>
        <w:t xml:space="preserve">Uses </w:t>
      </w:r>
      <w:proofErr w:type="spellStart"/>
      <w:r w:rsidRPr="00C95167">
        <w:rPr>
          <w:rFonts w:ascii="Times New Roman" w:eastAsia="Times New Roman" w:hAnsi="Times New Roman" w:cs="Times New Roman"/>
          <w:lang w:val="en-IN" w:eastAsia="en-IN"/>
        </w:rPr>
        <w:t>BeautifulSoup</w:t>
      </w:r>
      <w:proofErr w:type="spellEnd"/>
      <w:r w:rsidRPr="00C95167">
        <w:rPr>
          <w:rFonts w:ascii="Times New Roman" w:eastAsia="Times New Roman" w:hAnsi="Times New Roman" w:cs="Times New Roman"/>
          <w:lang w:val="en-IN" w:eastAsia="en-IN"/>
        </w:rPr>
        <w:t xml:space="preserve"> with multi-strategy hardened parsing.</w:t>
      </w:r>
    </w:p>
    <w:p w14:paraId="71E8D750" w14:textId="77777777" w:rsidR="00C95167" w:rsidRPr="00C95167" w:rsidRDefault="00C95167" w:rsidP="00C95167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IN" w:eastAsia="en-IN"/>
        </w:rPr>
      </w:pPr>
    </w:p>
    <w:p w14:paraId="12A61EAF" w14:textId="77777777" w:rsidR="00C95167" w:rsidRPr="00C95167" w:rsidRDefault="00C95167" w:rsidP="00C95167">
      <w:pPr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476166" w:themeColor="accent1"/>
          <w:sz w:val="40"/>
          <w:szCs w:val="40"/>
          <w:lang w:val="en-IN" w:eastAsia="en-IN"/>
        </w:rPr>
      </w:pPr>
      <w:r w:rsidRPr="00C95167">
        <w:rPr>
          <w:rFonts w:ascii="Times New Roman" w:eastAsia="Times New Roman" w:hAnsi="Times New Roman" w:cs="Times New Roman"/>
          <w:b/>
          <w:bCs/>
          <w:color w:val="476166" w:themeColor="accent1"/>
          <w:sz w:val="40"/>
          <w:szCs w:val="40"/>
          <w:lang w:val="en-IN" w:eastAsia="en-IN"/>
        </w:rPr>
        <w:t>5. Ranking &amp; Reasoning Module</w:t>
      </w:r>
    </w:p>
    <w:p w14:paraId="09F3E4F6" w14:textId="77777777" w:rsidR="00C95167" w:rsidRPr="00C95167" w:rsidRDefault="00C95167" w:rsidP="00C95167">
      <w:pPr>
        <w:numPr>
          <w:ilvl w:val="0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val="en-IN" w:eastAsia="en-IN"/>
        </w:rPr>
      </w:pPr>
      <w:r w:rsidRPr="00C95167">
        <w:rPr>
          <w:rFonts w:ascii="Times New Roman" w:eastAsia="Times New Roman" w:hAnsi="Times New Roman" w:cs="Times New Roman"/>
          <w:lang w:val="en-IN" w:eastAsia="en-IN"/>
        </w:rPr>
        <w:t>Combines ML suitability + price normalization to compute profitability score.</w:t>
      </w:r>
    </w:p>
    <w:p w14:paraId="6CA36C7C" w14:textId="77777777" w:rsidR="00C95167" w:rsidRDefault="00C95167" w:rsidP="00C95167">
      <w:pPr>
        <w:numPr>
          <w:ilvl w:val="0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val="en-IN" w:eastAsia="en-IN"/>
        </w:rPr>
      </w:pPr>
      <w:r w:rsidRPr="00C95167">
        <w:rPr>
          <w:rFonts w:ascii="Times New Roman" w:eastAsia="Times New Roman" w:hAnsi="Times New Roman" w:cs="Times New Roman"/>
          <w:lang w:val="en-IN" w:eastAsia="en-IN"/>
        </w:rPr>
        <w:t xml:space="preserve">Provides explanation: </w:t>
      </w:r>
      <w:r w:rsidRPr="00C95167">
        <w:rPr>
          <w:rFonts w:ascii="Times New Roman" w:eastAsia="Times New Roman" w:hAnsi="Times New Roman" w:cs="Times New Roman"/>
          <w:i/>
          <w:iCs/>
          <w:lang w:val="en-IN" w:eastAsia="en-IN"/>
        </w:rPr>
        <w:t>ideal vs actual values</w:t>
      </w:r>
      <w:r w:rsidRPr="00C95167">
        <w:rPr>
          <w:rFonts w:ascii="Times New Roman" w:eastAsia="Times New Roman" w:hAnsi="Times New Roman" w:cs="Times New Roman"/>
          <w:lang w:val="en-IN" w:eastAsia="en-IN"/>
        </w:rPr>
        <w:t xml:space="preserve"> for transparency.</w:t>
      </w:r>
    </w:p>
    <w:p w14:paraId="36E70E28" w14:textId="77777777" w:rsidR="00C95167" w:rsidRPr="00C95167" w:rsidRDefault="00C95167" w:rsidP="00C95167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IN" w:eastAsia="en-IN"/>
        </w:rPr>
      </w:pPr>
    </w:p>
    <w:p w14:paraId="5485B6F3" w14:textId="77777777" w:rsidR="00C95167" w:rsidRPr="00C95167" w:rsidRDefault="00C95167" w:rsidP="00C95167">
      <w:pPr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476166" w:themeColor="accent1"/>
          <w:sz w:val="40"/>
          <w:szCs w:val="40"/>
          <w:lang w:val="en-IN" w:eastAsia="en-IN"/>
        </w:rPr>
      </w:pPr>
      <w:r w:rsidRPr="00C95167">
        <w:rPr>
          <w:rFonts w:ascii="Times New Roman" w:eastAsia="Times New Roman" w:hAnsi="Times New Roman" w:cs="Times New Roman"/>
          <w:b/>
          <w:bCs/>
          <w:color w:val="476166" w:themeColor="accent1"/>
          <w:sz w:val="40"/>
          <w:szCs w:val="40"/>
          <w:lang w:val="en-IN" w:eastAsia="en-IN"/>
        </w:rPr>
        <w:t>6. SQL Logging Module</w:t>
      </w:r>
    </w:p>
    <w:p w14:paraId="28C86351" w14:textId="77777777" w:rsidR="00C95167" w:rsidRPr="00C95167" w:rsidRDefault="00C95167" w:rsidP="00C95167">
      <w:pPr>
        <w:numPr>
          <w:ilvl w:val="0"/>
          <w:numId w:val="8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val="en-IN" w:eastAsia="en-IN"/>
        </w:rPr>
      </w:pPr>
      <w:r w:rsidRPr="00C95167">
        <w:rPr>
          <w:rFonts w:ascii="Times New Roman" w:eastAsia="Times New Roman" w:hAnsi="Times New Roman" w:cs="Times New Roman"/>
          <w:lang w:val="en-IN" w:eastAsia="en-IN"/>
        </w:rPr>
        <w:t>Stores each recommendation into SQLite database.</w:t>
      </w:r>
    </w:p>
    <w:p w14:paraId="2A96E881" w14:textId="77777777" w:rsidR="00C95167" w:rsidRDefault="00C95167" w:rsidP="00C95167">
      <w:pPr>
        <w:numPr>
          <w:ilvl w:val="0"/>
          <w:numId w:val="8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val="en-IN" w:eastAsia="en-IN"/>
        </w:rPr>
      </w:pPr>
      <w:r w:rsidRPr="00C95167">
        <w:rPr>
          <w:rFonts w:ascii="Times New Roman" w:eastAsia="Times New Roman" w:hAnsi="Times New Roman" w:cs="Times New Roman"/>
          <w:lang w:val="en-IN" w:eastAsia="en-IN"/>
        </w:rPr>
        <w:t>Tracks session inputs, predictions, and mandi pricing data.</w:t>
      </w:r>
    </w:p>
    <w:p w14:paraId="5DE379C8" w14:textId="77777777" w:rsidR="00C95167" w:rsidRPr="00C95167" w:rsidRDefault="00C95167" w:rsidP="00C95167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IN" w:eastAsia="en-IN"/>
        </w:rPr>
      </w:pPr>
    </w:p>
    <w:p w14:paraId="7A625AAD" w14:textId="77777777" w:rsidR="00C95167" w:rsidRPr="00C95167" w:rsidRDefault="00C95167" w:rsidP="00C95167">
      <w:pPr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476166" w:themeColor="accent1"/>
          <w:sz w:val="40"/>
          <w:szCs w:val="40"/>
          <w:lang w:val="en-IN" w:eastAsia="en-IN"/>
        </w:rPr>
      </w:pPr>
      <w:r w:rsidRPr="00C95167">
        <w:rPr>
          <w:rFonts w:ascii="Times New Roman" w:eastAsia="Times New Roman" w:hAnsi="Times New Roman" w:cs="Times New Roman"/>
          <w:b/>
          <w:bCs/>
          <w:color w:val="476166" w:themeColor="accent1"/>
          <w:sz w:val="40"/>
          <w:szCs w:val="40"/>
          <w:lang w:val="en-IN" w:eastAsia="en-IN"/>
        </w:rPr>
        <w:t>7. Power BI Analytics Dashboard</w:t>
      </w:r>
    </w:p>
    <w:p w14:paraId="2A3D996F" w14:textId="77777777" w:rsidR="00C95167" w:rsidRDefault="00C95167" w:rsidP="00C95167">
      <w:pPr>
        <w:numPr>
          <w:ilvl w:val="0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val="en-IN" w:eastAsia="en-IN"/>
        </w:rPr>
      </w:pPr>
      <w:r w:rsidRPr="00C95167">
        <w:rPr>
          <w:rFonts w:ascii="Times New Roman" w:eastAsia="Times New Roman" w:hAnsi="Times New Roman" w:cs="Times New Roman"/>
          <w:lang w:val="en-IN" w:eastAsia="en-IN"/>
        </w:rPr>
        <w:t>Visualizes crop trends, regional suitability, price distribution, and user locations.</w:t>
      </w:r>
    </w:p>
    <w:p w14:paraId="435EC998" w14:textId="054CECEF" w:rsidR="00C95167" w:rsidRPr="00C95167" w:rsidRDefault="00C95167" w:rsidP="00C95167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IN" w:eastAsia="en-IN"/>
        </w:rPr>
      </w:pPr>
      <w:r w:rsidRPr="00C95167">
        <w:rPr>
          <w:rFonts w:ascii="Times New Roman" w:eastAsia="Times New Roman" w:hAnsi="Times New Roman" w:cs="Times New Roman"/>
          <w:lang w:val="en-IN" w:eastAsia="en-IN"/>
        </w:rPr>
        <w:drawing>
          <wp:inline distT="0" distB="0" distL="0" distR="0" wp14:anchorId="732A4505" wp14:editId="187ECF9A">
            <wp:extent cx="6858000" cy="3759200"/>
            <wp:effectExtent l="0" t="0" r="0" b="0"/>
            <wp:docPr id="1802155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1553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3A15B" w14:textId="77777777" w:rsidR="00EB7C2B" w:rsidRDefault="00EB7C2B">
      <w:r>
        <w:br w:type="page"/>
      </w:r>
    </w:p>
    <w:tbl>
      <w:tblPr>
        <w:tblW w:w="0" w:type="auto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158"/>
        <w:gridCol w:w="2158"/>
        <w:gridCol w:w="2158"/>
        <w:gridCol w:w="2158"/>
        <w:gridCol w:w="2158"/>
      </w:tblGrid>
      <w:tr w:rsidR="00D9409F" w14:paraId="0B3864DA" w14:textId="77777777" w:rsidTr="00E124BA">
        <w:trPr>
          <w:trHeight w:val="2537"/>
        </w:trPr>
        <w:tc>
          <w:tcPr>
            <w:tcW w:w="2158" w:type="dxa"/>
          </w:tcPr>
          <w:p w14:paraId="55B1FD6C" w14:textId="77777777" w:rsidR="00D9409F" w:rsidRDefault="00D9409F" w:rsidP="00E124BA">
            <w:r w:rsidRPr="004909D9">
              <w:rPr>
                <w:noProof/>
                <w:lang w:val="en-AU" w:eastAsia="en-AU"/>
              </w:rPr>
              <w:lastRenderedPageBreak/>
              <w:drawing>
                <wp:anchor distT="0" distB="0" distL="114300" distR="114300" simplePos="0" relativeHeight="251666432" behindDoc="1" locked="1" layoutInCell="1" allowOverlap="1" wp14:anchorId="79FD02A6" wp14:editId="7A5BA42B">
                  <wp:simplePos x="0" y="0"/>
                  <wp:positionH relativeFrom="margin">
                    <wp:posOffset>0</wp:posOffset>
                  </wp:positionH>
                  <wp:positionV relativeFrom="paragraph">
                    <wp:posOffset>0</wp:posOffset>
                  </wp:positionV>
                  <wp:extent cx="6858000" cy="1947672"/>
                  <wp:effectExtent l="0" t="0" r="0" b="0"/>
                  <wp:wrapNone/>
                  <wp:docPr id="30194395" name="Picture 30194395" descr="Decorative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-03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1947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2853F9B8" w14:textId="77777777" w:rsidR="00D9409F" w:rsidRDefault="00D9409F" w:rsidP="00E124BA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389FC762" w14:textId="77777777" w:rsidR="00D9409F" w:rsidRDefault="00D9409F" w:rsidP="00E124BA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64B0D5A3" w14:textId="77777777" w:rsidR="00D9409F" w:rsidRDefault="00D9409F" w:rsidP="00E124BA"/>
        </w:tc>
        <w:tc>
          <w:tcPr>
            <w:tcW w:w="2158" w:type="dxa"/>
          </w:tcPr>
          <w:p w14:paraId="6F00C2A7" w14:textId="77777777" w:rsidR="00D9409F" w:rsidRDefault="00D9409F" w:rsidP="00E124BA"/>
        </w:tc>
      </w:tr>
      <w:tr w:rsidR="00D9409F" w14:paraId="4D00E9F4" w14:textId="77777777" w:rsidTr="00E124BA">
        <w:trPr>
          <w:trHeight w:val="800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0D81AD21" w14:textId="77777777" w:rsidR="00D9409F" w:rsidRDefault="00D9409F" w:rsidP="00E124BA"/>
        </w:tc>
        <w:tc>
          <w:tcPr>
            <w:tcW w:w="6474" w:type="dxa"/>
            <w:gridSpan w:val="3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42DB8BBA" w14:textId="0EDB1DC5" w:rsidR="00D9409F" w:rsidRDefault="00D9409F" w:rsidP="00E124BA">
            <w:pPr>
              <w:pStyle w:val="Heading4"/>
            </w:pPr>
            <w:r w:rsidRPr="00D9409F">
              <w:t>3. EXISTING SYSTEM</w:t>
            </w:r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7B8C3602" w14:textId="77777777" w:rsidR="00D9409F" w:rsidRDefault="00D9409F" w:rsidP="00E124BA"/>
        </w:tc>
      </w:tr>
      <w:tr w:rsidR="00D9409F" w14:paraId="76301D4A" w14:textId="77777777" w:rsidTr="00E124BA">
        <w:tc>
          <w:tcPr>
            <w:tcW w:w="2158" w:type="dxa"/>
          </w:tcPr>
          <w:p w14:paraId="371C1FF7" w14:textId="77777777" w:rsidR="00D9409F" w:rsidRDefault="00D9409F" w:rsidP="00E124BA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4D0316E7" w14:textId="77777777" w:rsidR="00D9409F" w:rsidRDefault="00D9409F" w:rsidP="00E124BA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0A928366" w14:textId="77777777" w:rsidR="00D9409F" w:rsidRDefault="00D9409F" w:rsidP="00E124BA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31C78D9D" w14:textId="77777777" w:rsidR="00D9409F" w:rsidRDefault="00D9409F" w:rsidP="00E124BA"/>
        </w:tc>
        <w:tc>
          <w:tcPr>
            <w:tcW w:w="2158" w:type="dxa"/>
          </w:tcPr>
          <w:p w14:paraId="4F90844B" w14:textId="77777777" w:rsidR="00D9409F" w:rsidRDefault="00D9409F" w:rsidP="00E124BA"/>
        </w:tc>
      </w:tr>
    </w:tbl>
    <w:p w14:paraId="26823BD0" w14:textId="6466219D" w:rsidR="00D9409F" w:rsidRDefault="00D9409F" w:rsidP="00D9409F">
      <w:pPr>
        <w:tabs>
          <w:tab w:val="left" w:pos="2670"/>
        </w:tabs>
      </w:pPr>
    </w:p>
    <w:p w14:paraId="24895A33" w14:textId="77777777" w:rsidR="00D9409F" w:rsidRDefault="00D9409F" w:rsidP="00D9409F">
      <w:pPr>
        <w:tabs>
          <w:tab w:val="left" w:pos="2670"/>
        </w:tabs>
      </w:pPr>
    </w:p>
    <w:p w14:paraId="34601350" w14:textId="77777777" w:rsidR="00D9409F" w:rsidRDefault="00D9409F" w:rsidP="00D9409F">
      <w:pPr>
        <w:tabs>
          <w:tab w:val="left" w:pos="2670"/>
        </w:tabs>
      </w:pPr>
    </w:p>
    <w:p w14:paraId="4F215BE2" w14:textId="77777777" w:rsidR="00D9409F" w:rsidRPr="00D9409F" w:rsidRDefault="00D9409F" w:rsidP="00D9409F">
      <w:pPr>
        <w:tabs>
          <w:tab w:val="left" w:pos="2670"/>
        </w:tabs>
        <w:rPr>
          <w:color w:val="476166" w:themeColor="accent1"/>
          <w:sz w:val="44"/>
          <w:szCs w:val="44"/>
          <w:lang w:val="en-IN"/>
        </w:rPr>
      </w:pPr>
      <w:r w:rsidRPr="00D9409F">
        <w:rPr>
          <w:color w:val="476166" w:themeColor="accent1"/>
          <w:sz w:val="44"/>
          <w:szCs w:val="44"/>
          <w:lang w:val="en-IN"/>
        </w:rPr>
        <w:t>In the existing agricultural system:</w:t>
      </w:r>
    </w:p>
    <w:p w14:paraId="19E8703C" w14:textId="77777777" w:rsidR="00D9409F" w:rsidRDefault="00D9409F" w:rsidP="00D9409F">
      <w:pPr>
        <w:tabs>
          <w:tab w:val="left" w:pos="2670"/>
        </w:tabs>
        <w:rPr>
          <w:lang w:val="en-IN"/>
        </w:rPr>
      </w:pPr>
    </w:p>
    <w:p w14:paraId="2E8DEAAA" w14:textId="77777777" w:rsidR="00D9409F" w:rsidRPr="00D9409F" w:rsidRDefault="00D9409F" w:rsidP="00D9409F">
      <w:pPr>
        <w:tabs>
          <w:tab w:val="left" w:pos="2670"/>
        </w:tabs>
        <w:rPr>
          <w:lang w:val="en-IN"/>
        </w:rPr>
      </w:pPr>
    </w:p>
    <w:p w14:paraId="4DCED2C7" w14:textId="77777777" w:rsidR="00D9409F" w:rsidRPr="00D9409F" w:rsidRDefault="00D9409F" w:rsidP="00D9409F">
      <w:pPr>
        <w:numPr>
          <w:ilvl w:val="0"/>
          <w:numId w:val="10"/>
        </w:numPr>
        <w:tabs>
          <w:tab w:val="left" w:pos="2670"/>
        </w:tabs>
        <w:rPr>
          <w:sz w:val="32"/>
          <w:szCs w:val="32"/>
          <w:lang w:val="en-IN"/>
        </w:rPr>
      </w:pPr>
      <w:r w:rsidRPr="00D9409F">
        <w:rPr>
          <w:sz w:val="32"/>
          <w:szCs w:val="32"/>
          <w:lang w:val="en-IN"/>
        </w:rPr>
        <w:t>Farmers rely on personal experience or advice from local dealers.</w:t>
      </w:r>
    </w:p>
    <w:p w14:paraId="127908CB" w14:textId="77777777" w:rsidR="00D9409F" w:rsidRPr="00D9409F" w:rsidRDefault="00D9409F" w:rsidP="00D9409F">
      <w:pPr>
        <w:numPr>
          <w:ilvl w:val="0"/>
          <w:numId w:val="10"/>
        </w:numPr>
        <w:tabs>
          <w:tab w:val="left" w:pos="2670"/>
        </w:tabs>
        <w:rPr>
          <w:sz w:val="32"/>
          <w:szCs w:val="32"/>
          <w:lang w:val="en-IN"/>
        </w:rPr>
      </w:pPr>
      <w:r w:rsidRPr="00D9409F">
        <w:rPr>
          <w:sz w:val="32"/>
          <w:szCs w:val="32"/>
          <w:lang w:val="en-IN"/>
        </w:rPr>
        <w:t>Weather and rainfall data are not updated in real-time.</w:t>
      </w:r>
    </w:p>
    <w:p w14:paraId="485307D2" w14:textId="77777777" w:rsidR="00D9409F" w:rsidRPr="00D9409F" w:rsidRDefault="00D9409F" w:rsidP="00D9409F">
      <w:pPr>
        <w:numPr>
          <w:ilvl w:val="0"/>
          <w:numId w:val="10"/>
        </w:numPr>
        <w:tabs>
          <w:tab w:val="left" w:pos="2670"/>
        </w:tabs>
        <w:rPr>
          <w:sz w:val="32"/>
          <w:szCs w:val="32"/>
          <w:lang w:val="en-IN"/>
        </w:rPr>
      </w:pPr>
      <w:r w:rsidRPr="00D9409F">
        <w:rPr>
          <w:sz w:val="32"/>
          <w:szCs w:val="32"/>
          <w:lang w:val="en-IN"/>
        </w:rPr>
        <w:t>No automated platform predicts crop suitability scientifically.</w:t>
      </w:r>
    </w:p>
    <w:p w14:paraId="345FE658" w14:textId="77777777" w:rsidR="00D9409F" w:rsidRPr="00D9409F" w:rsidRDefault="00D9409F" w:rsidP="00D9409F">
      <w:pPr>
        <w:numPr>
          <w:ilvl w:val="0"/>
          <w:numId w:val="10"/>
        </w:numPr>
        <w:tabs>
          <w:tab w:val="left" w:pos="2670"/>
        </w:tabs>
        <w:rPr>
          <w:sz w:val="32"/>
          <w:szCs w:val="32"/>
          <w:lang w:val="en-IN"/>
        </w:rPr>
      </w:pPr>
      <w:r w:rsidRPr="00D9409F">
        <w:rPr>
          <w:sz w:val="32"/>
          <w:szCs w:val="32"/>
          <w:lang w:val="en-IN"/>
        </w:rPr>
        <w:t>Mandi prices vary daily, but farmers do not have instant access.</w:t>
      </w:r>
    </w:p>
    <w:p w14:paraId="5E149CC0" w14:textId="77777777" w:rsidR="00D9409F" w:rsidRPr="00D9409F" w:rsidRDefault="00D9409F" w:rsidP="00D9409F">
      <w:pPr>
        <w:numPr>
          <w:ilvl w:val="0"/>
          <w:numId w:val="10"/>
        </w:numPr>
        <w:tabs>
          <w:tab w:val="left" w:pos="2670"/>
        </w:tabs>
        <w:rPr>
          <w:sz w:val="32"/>
          <w:szCs w:val="32"/>
          <w:lang w:val="en-IN"/>
        </w:rPr>
      </w:pPr>
      <w:r w:rsidRPr="00D9409F">
        <w:rPr>
          <w:sz w:val="32"/>
          <w:szCs w:val="32"/>
          <w:lang w:val="en-IN"/>
        </w:rPr>
        <w:t>Decision-making is manual, uncertain, and often risky.</w:t>
      </w:r>
    </w:p>
    <w:p w14:paraId="0E6604BA" w14:textId="77777777" w:rsidR="00D9409F" w:rsidRDefault="00D9409F" w:rsidP="00D9409F">
      <w:pPr>
        <w:tabs>
          <w:tab w:val="left" w:pos="2670"/>
        </w:tabs>
        <w:rPr>
          <w:lang w:val="en-IN"/>
        </w:rPr>
      </w:pPr>
    </w:p>
    <w:p w14:paraId="1B491669" w14:textId="77777777" w:rsidR="00D9409F" w:rsidRDefault="00D9409F" w:rsidP="00D9409F">
      <w:pPr>
        <w:tabs>
          <w:tab w:val="left" w:pos="2670"/>
        </w:tabs>
        <w:rPr>
          <w:lang w:val="en-IN"/>
        </w:rPr>
      </w:pPr>
    </w:p>
    <w:p w14:paraId="57CE6956" w14:textId="7AD011D5" w:rsidR="00D9409F" w:rsidRPr="00D9409F" w:rsidRDefault="00D9409F" w:rsidP="00D9409F">
      <w:pPr>
        <w:tabs>
          <w:tab w:val="left" w:pos="2670"/>
        </w:tabs>
        <w:rPr>
          <w:color w:val="476166" w:themeColor="accent1"/>
          <w:sz w:val="44"/>
          <w:szCs w:val="44"/>
          <w:lang w:val="en-IN"/>
        </w:rPr>
      </w:pPr>
      <w:r w:rsidRPr="00D9409F">
        <w:rPr>
          <w:color w:val="476166" w:themeColor="accent1"/>
          <w:sz w:val="44"/>
          <w:szCs w:val="44"/>
          <w:lang w:val="en-IN"/>
        </w:rPr>
        <w:t>This results in:</w:t>
      </w:r>
    </w:p>
    <w:p w14:paraId="7B959BC5" w14:textId="77777777" w:rsidR="00D9409F" w:rsidRPr="00D9409F" w:rsidRDefault="00D9409F" w:rsidP="00D9409F">
      <w:pPr>
        <w:tabs>
          <w:tab w:val="left" w:pos="2670"/>
        </w:tabs>
        <w:rPr>
          <w:lang w:val="en-IN"/>
        </w:rPr>
      </w:pPr>
    </w:p>
    <w:p w14:paraId="24ABDE30" w14:textId="77777777" w:rsidR="00D9409F" w:rsidRPr="00D9409F" w:rsidRDefault="00D9409F" w:rsidP="00D9409F">
      <w:pPr>
        <w:numPr>
          <w:ilvl w:val="0"/>
          <w:numId w:val="11"/>
        </w:numPr>
        <w:tabs>
          <w:tab w:val="left" w:pos="2670"/>
        </w:tabs>
        <w:rPr>
          <w:sz w:val="32"/>
          <w:szCs w:val="32"/>
          <w:lang w:val="en-IN"/>
        </w:rPr>
      </w:pPr>
      <w:r w:rsidRPr="00D9409F">
        <w:rPr>
          <w:sz w:val="32"/>
          <w:szCs w:val="32"/>
          <w:lang w:val="en-IN"/>
        </w:rPr>
        <w:t>Crop losses</w:t>
      </w:r>
    </w:p>
    <w:p w14:paraId="70779806" w14:textId="77777777" w:rsidR="00D9409F" w:rsidRPr="00D9409F" w:rsidRDefault="00D9409F" w:rsidP="00D9409F">
      <w:pPr>
        <w:numPr>
          <w:ilvl w:val="0"/>
          <w:numId w:val="11"/>
        </w:numPr>
        <w:tabs>
          <w:tab w:val="left" w:pos="2670"/>
        </w:tabs>
        <w:rPr>
          <w:sz w:val="32"/>
          <w:szCs w:val="32"/>
          <w:lang w:val="en-IN"/>
        </w:rPr>
      </w:pPr>
      <w:r w:rsidRPr="00D9409F">
        <w:rPr>
          <w:sz w:val="32"/>
          <w:szCs w:val="32"/>
          <w:lang w:val="en-IN"/>
        </w:rPr>
        <w:t>Low profit margins</w:t>
      </w:r>
    </w:p>
    <w:p w14:paraId="37100E0C" w14:textId="77777777" w:rsidR="00D9409F" w:rsidRPr="00D9409F" w:rsidRDefault="00D9409F" w:rsidP="00D9409F">
      <w:pPr>
        <w:numPr>
          <w:ilvl w:val="0"/>
          <w:numId w:val="11"/>
        </w:numPr>
        <w:tabs>
          <w:tab w:val="left" w:pos="2670"/>
        </w:tabs>
        <w:rPr>
          <w:sz w:val="32"/>
          <w:szCs w:val="32"/>
          <w:lang w:val="en-IN"/>
        </w:rPr>
      </w:pPr>
      <w:r w:rsidRPr="00D9409F">
        <w:rPr>
          <w:sz w:val="32"/>
          <w:szCs w:val="32"/>
          <w:lang w:val="en-IN"/>
        </w:rPr>
        <w:t>Wrong crop choices</w:t>
      </w:r>
    </w:p>
    <w:p w14:paraId="7DF7C38A" w14:textId="77777777" w:rsidR="00D9409F" w:rsidRPr="00D9409F" w:rsidRDefault="00D9409F" w:rsidP="00D9409F">
      <w:pPr>
        <w:numPr>
          <w:ilvl w:val="0"/>
          <w:numId w:val="11"/>
        </w:numPr>
        <w:tabs>
          <w:tab w:val="left" w:pos="2670"/>
        </w:tabs>
        <w:rPr>
          <w:sz w:val="32"/>
          <w:szCs w:val="32"/>
          <w:lang w:val="en-IN"/>
        </w:rPr>
      </w:pPr>
      <w:r w:rsidRPr="00D9409F">
        <w:rPr>
          <w:sz w:val="32"/>
          <w:szCs w:val="32"/>
          <w:lang w:val="en-IN"/>
        </w:rPr>
        <w:t>Inefficient planning</w:t>
      </w:r>
    </w:p>
    <w:p w14:paraId="6B658E1F" w14:textId="77777777" w:rsidR="00D9409F" w:rsidRDefault="00D9409F" w:rsidP="00D9409F">
      <w:pPr>
        <w:tabs>
          <w:tab w:val="left" w:pos="2670"/>
        </w:tabs>
        <w:rPr>
          <w:b/>
          <w:bCs/>
          <w:lang w:val="en-IN"/>
        </w:rPr>
      </w:pPr>
    </w:p>
    <w:p w14:paraId="4911AA05" w14:textId="77777777" w:rsidR="00D9409F" w:rsidRDefault="00D9409F" w:rsidP="00D9409F">
      <w:pPr>
        <w:tabs>
          <w:tab w:val="left" w:pos="2670"/>
        </w:tabs>
        <w:rPr>
          <w:b/>
          <w:bCs/>
          <w:lang w:val="en-IN"/>
        </w:rPr>
      </w:pPr>
    </w:p>
    <w:p w14:paraId="25157587" w14:textId="320A1D45" w:rsidR="00D9409F" w:rsidRPr="00D9409F" w:rsidRDefault="00D9409F" w:rsidP="00D9409F">
      <w:pPr>
        <w:tabs>
          <w:tab w:val="left" w:pos="2670"/>
        </w:tabs>
        <w:rPr>
          <w:sz w:val="48"/>
          <w:szCs w:val="48"/>
          <w:lang w:val="en-IN"/>
        </w:rPr>
      </w:pPr>
      <w:r w:rsidRPr="00D9409F">
        <w:rPr>
          <w:b/>
          <w:bCs/>
          <w:color w:val="476166" w:themeColor="accent1"/>
          <w:sz w:val="48"/>
          <w:szCs w:val="48"/>
          <w:lang w:val="en-IN"/>
        </w:rPr>
        <w:t>AgriSphere</w:t>
      </w:r>
      <w:r w:rsidRPr="00D9409F">
        <w:rPr>
          <w:lang w:val="en-IN"/>
        </w:rPr>
        <w:t xml:space="preserve"> </w:t>
      </w:r>
      <w:r w:rsidRPr="00D9409F">
        <w:rPr>
          <w:sz w:val="48"/>
          <w:szCs w:val="48"/>
          <w:lang w:val="en-IN"/>
        </w:rPr>
        <w:t>eliminates these limitations by providing a fully automated, data-driven solution.</w:t>
      </w:r>
    </w:p>
    <w:p w14:paraId="59FF802A" w14:textId="77777777" w:rsidR="00D9409F" w:rsidRDefault="00D9409F" w:rsidP="00D9409F">
      <w:pPr>
        <w:tabs>
          <w:tab w:val="left" w:pos="2670"/>
        </w:tabs>
      </w:pPr>
    </w:p>
    <w:p w14:paraId="0C8BF928" w14:textId="77777777" w:rsidR="00D9409F" w:rsidRDefault="00D9409F" w:rsidP="00D9409F">
      <w:pPr>
        <w:tabs>
          <w:tab w:val="left" w:pos="2670"/>
        </w:tabs>
      </w:pPr>
    </w:p>
    <w:p w14:paraId="2DD736B8" w14:textId="77777777" w:rsidR="00D9409F" w:rsidRDefault="00D9409F" w:rsidP="00D9409F">
      <w:pPr>
        <w:tabs>
          <w:tab w:val="left" w:pos="2670"/>
        </w:tabs>
      </w:pPr>
    </w:p>
    <w:p w14:paraId="240629A1" w14:textId="77777777" w:rsidR="00D9409F" w:rsidRDefault="00D9409F" w:rsidP="00D9409F">
      <w:pPr>
        <w:tabs>
          <w:tab w:val="left" w:pos="2670"/>
        </w:tabs>
      </w:pPr>
    </w:p>
    <w:p w14:paraId="5AE2EEB2" w14:textId="77777777" w:rsidR="00D9409F" w:rsidRDefault="00D9409F" w:rsidP="00D9409F">
      <w:pPr>
        <w:tabs>
          <w:tab w:val="left" w:pos="2670"/>
        </w:tabs>
      </w:pPr>
    </w:p>
    <w:p w14:paraId="4E9EAE65" w14:textId="77777777" w:rsidR="00D9409F" w:rsidRDefault="00D9409F" w:rsidP="00D9409F">
      <w:pPr>
        <w:tabs>
          <w:tab w:val="left" w:pos="2670"/>
        </w:tabs>
      </w:pPr>
    </w:p>
    <w:p w14:paraId="51EAF89C" w14:textId="77777777" w:rsidR="00D9409F" w:rsidRDefault="00D9409F" w:rsidP="00D9409F">
      <w:pPr>
        <w:tabs>
          <w:tab w:val="left" w:pos="2670"/>
        </w:tabs>
      </w:pPr>
    </w:p>
    <w:p w14:paraId="28B9D170" w14:textId="77777777" w:rsidR="00D9409F" w:rsidRDefault="00D9409F" w:rsidP="00D9409F">
      <w:pPr>
        <w:tabs>
          <w:tab w:val="left" w:pos="2670"/>
        </w:tabs>
      </w:pPr>
    </w:p>
    <w:p w14:paraId="71AD5086" w14:textId="77777777" w:rsidR="00D9409F" w:rsidRDefault="00D9409F" w:rsidP="00D9409F">
      <w:pPr>
        <w:tabs>
          <w:tab w:val="left" w:pos="2670"/>
        </w:tabs>
      </w:pPr>
    </w:p>
    <w:p w14:paraId="4409C6F4" w14:textId="77777777" w:rsidR="00D9409F" w:rsidRDefault="00D9409F" w:rsidP="00D9409F">
      <w:pPr>
        <w:tabs>
          <w:tab w:val="left" w:pos="2670"/>
        </w:tabs>
      </w:pPr>
    </w:p>
    <w:p w14:paraId="2D36690A" w14:textId="77777777" w:rsidR="00D9409F" w:rsidRDefault="00D9409F" w:rsidP="00D9409F">
      <w:pPr>
        <w:tabs>
          <w:tab w:val="left" w:pos="2670"/>
        </w:tabs>
      </w:pPr>
    </w:p>
    <w:p w14:paraId="11E5A3D9" w14:textId="77777777" w:rsidR="00D9409F" w:rsidRDefault="00D9409F" w:rsidP="00D9409F">
      <w:pPr>
        <w:tabs>
          <w:tab w:val="left" w:pos="2670"/>
        </w:tabs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158"/>
        <w:gridCol w:w="2158"/>
        <w:gridCol w:w="2158"/>
        <w:gridCol w:w="2158"/>
        <w:gridCol w:w="2158"/>
      </w:tblGrid>
      <w:tr w:rsidR="00D9409F" w14:paraId="4316B7E5" w14:textId="77777777" w:rsidTr="00E124BA">
        <w:trPr>
          <w:trHeight w:val="2537"/>
        </w:trPr>
        <w:tc>
          <w:tcPr>
            <w:tcW w:w="2158" w:type="dxa"/>
          </w:tcPr>
          <w:p w14:paraId="42511E4F" w14:textId="77777777" w:rsidR="00D9409F" w:rsidRDefault="00D9409F" w:rsidP="00E124BA">
            <w:r w:rsidRPr="004909D9">
              <w:rPr>
                <w:noProof/>
                <w:lang w:val="en-AU" w:eastAsia="en-AU"/>
              </w:rPr>
              <w:lastRenderedPageBreak/>
              <w:drawing>
                <wp:anchor distT="0" distB="0" distL="114300" distR="114300" simplePos="0" relativeHeight="251668480" behindDoc="1" locked="1" layoutInCell="1" allowOverlap="1" wp14:anchorId="13F01BE1" wp14:editId="7D6A3B69">
                  <wp:simplePos x="0" y="0"/>
                  <wp:positionH relativeFrom="margin">
                    <wp:posOffset>0</wp:posOffset>
                  </wp:positionH>
                  <wp:positionV relativeFrom="paragraph">
                    <wp:posOffset>0</wp:posOffset>
                  </wp:positionV>
                  <wp:extent cx="6858000" cy="1947672"/>
                  <wp:effectExtent l="0" t="0" r="0" b="0"/>
                  <wp:wrapNone/>
                  <wp:docPr id="1361504678" name="Picture 1361504678" descr="Decorative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-03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1947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3D049ABC" w14:textId="77777777" w:rsidR="00D9409F" w:rsidRDefault="00D9409F" w:rsidP="00E124BA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74B0F68F" w14:textId="77777777" w:rsidR="00D9409F" w:rsidRDefault="00D9409F" w:rsidP="00E124BA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43EFCB1A" w14:textId="77777777" w:rsidR="00D9409F" w:rsidRDefault="00D9409F" w:rsidP="00E124BA"/>
        </w:tc>
        <w:tc>
          <w:tcPr>
            <w:tcW w:w="2158" w:type="dxa"/>
          </w:tcPr>
          <w:p w14:paraId="614F87B9" w14:textId="77777777" w:rsidR="00D9409F" w:rsidRDefault="00D9409F" w:rsidP="00E124BA"/>
        </w:tc>
      </w:tr>
      <w:tr w:rsidR="00D9409F" w14:paraId="55A468DF" w14:textId="77777777" w:rsidTr="00E124BA">
        <w:trPr>
          <w:trHeight w:val="800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5999B76A" w14:textId="77777777" w:rsidR="00D9409F" w:rsidRDefault="00D9409F" w:rsidP="00E124BA"/>
        </w:tc>
        <w:tc>
          <w:tcPr>
            <w:tcW w:w="6474" w:type="dxa"/>
            <w:gridSpan w:val="3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791E3492" w14:textId="26679CB8" w:rsidR="00D9409F" w:rsidRDefault="00D9409F" w:rsidP="00E124BA">
            <w:pPr>
              <w:pStyle w:val="Heading4"/>
            </w:pPr>
            <w:r w:rsidRPr="00D9409F">
              <w:t>4. SOFTWARE REQUIREMENT SPECIFICATION (SRS)</w:t>
            </w:r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16D3C7CB" w14:textId="77777777" w:rsidR="00D9409F" w:rsidRDefault="00D9409F" w:rsidP="00E124BA"/>
        </w:tc>
      </w:tr>
      <w:tr w:rsidR="00D9409F" w14:paraId="135A14FB" w14:textId="77777777" w:rsidTr="00E124BA">
        <w:tc>
          <w:tcPr>
            <w:tcW w:w="2158" w:type="dxa"/>
          </w:tcPr>
          <w:p w14:paraId="1F5820B6" w14:textId="77777777" w:rsidR="00D9409F" w:rsidRDefault="00D9409F" w:rsidP="00E124BA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12EB9699" w14:textId="77777777" w:rsidR="00D9409F" w:rsidRDefault="00D9409F" w:rsidP="00E124BA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72FD3310" w14:textId="77777777" w:rsidR="00D9409F" w:rsidRDefault="00D9409F" w:rsidP="00E124BA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769CD197" w14:textId="77777777" w:rsidR="00D9409F" w:rsidRDefault="00D9409F" w:rsidP="00E124BA"/>
        </w:tc>
        <w:tc>
          <w:tcPr>
            <w:tcW w:w="2158" w:type="dxa"/>
          </w:tcPr>
          <w:p w14:paraId="79217388" w14:textId="77777777" w:rsidR="00D9409F" w:rsidRDefault="00D9409F" w:rsidP="00E124BA"/>
        </w:tc>
      </w:tr>
    </w:tbl>
    <w:p w14:paraId="01E39C4E" w14:textId="77777777" w:rsidR="00D9409F" w:rsidRDefault="00D9409F" w:rsidP="00D9409F">
      <w:pPr>
        <w:tabs>
          <w:tab w:val="left" w:pos="2670"/>
        </w:tabs>
      </w:pPr>
    </w:p>
    <w:p w14:paraId="0D84376D" w14:textId="55981123" w:rsidR="00D9409F" w:rsidRPr="00D9409F" w:rsidRDefault="00D9409F" w:rsidP="00D9409F">
      <w:pPr>
        <w:tabs>
          <w:tab w:val="left" w:pos="2670"/>
        </w:tabs>
        <w:rPr>
          <w:b/>
          <w:bCs/>
          <w:color w:val="476166" w:themeColor="accent1"/>
          <w:sz w:val="40"/>
          <w:szCs w:val="40"/>
          <w:lang w:val="en-IN"/>
        </w:rPr>
      </w:pPr>
      <w:r w:rsidRPr="00D9409F">
        <w:rPr>
          <w:b/>
          <w:bCs/>
          <w:color w:val="476166" w:themeColor="accent1"/>
          <w:sz w:val="40"/>
          <w:szCs w:val="40"/>
          <w:lang w:val="en-IN"/>
        </w:rPr>
        <w:t>Functional Requirements</w:t>
      </w:r>
    </w:p>
    <w:p w14:paraId="454284F2" w14:textId="77777777" w:rsidR="00D9409F" w:rsidRPr="00D9409F" w:rsidRDefault="00D9409F" w:rsidP="00D9409F">
      <w:pPr>
        <w:numPr>
          <w:ilvl w:val="0"/>
          <w:numId w:val="12"/>
        </w:numPr>
        <w:tabs>
          <w:tab w:val="left" w:pos="2670"/>
        </w:tabs>
        <w:rPr>
          <w:lang w:val="en-IN"/>
        </w:rPr>
      </w:pPr>
      <w:r w:rsidRPr="00D9409F">
        <w:rPr>
          <w:lang w:val="en-IN"/>
        </w:rPr>
        <w:t>User can input soil parameters (N, P, K, pH, rainfall).</w:t>
      </w:r>
    </w:p>
    <w:p w14:paraId="23F32250" w14:textId="77777777" w:rsidR="00D9409F" w:rsidRPr="00D9409F" w:rsidRDefault="00D9409F" w:rsidP="00D9409F">
      <w:pPr>
        <w:numPr>
          <w:ilvl w:val="0"/>
          <w:numId w:val="12"/>
        </w:numPr>
        <w:tabs>
          <w:tab w:val="left" w:pos="2670"/>
        </w:tabs>
        <w:rPr>
          <w:lang w:val="en-IN"/>
        </w:rPr>
      </w:pPr>
      <w:r w:rsidRPr="00D9409F">
        <w:rPr>
          <w:lang w:val="en-IN"/>
        </w:rPr>
        <w:t>System detects user location and fetches weather automatically.</w:t>
      </w:r>
    </w:p>
    <w:p w14:paraId="41782E34" w14:textId="77777777" w:rsidR="00D9409F" w:rsidRPr="00D9409F" w:rsidRDefault="00D9409F" w:rsidP="00D9409F">
      <w:pPr>
        <w:numPr>
          <w:ilvl w:val="0"/>
          <w:numId w:val="12"/>
        </w:numPr>
        <w:tabs>
          <w:tab w:val="left" w:pos="2670"/>
        </w:tabs>
        <w:rPr>
          <w:lang w:val="en-IN"/>
        </w:rPr>
      </w:pPr>
      <w:r w:rsidRPr="00D9409F">
        <w:rPr>
          <w:lang w:val="en-IN"/>
        </w:rPr>
        <w:t>ML model predicts top 3 crops with suitability scores.</w:t>
      </w:r>
    </w:p>
    <w:p w14:paraId="3A91643F" w14:textId="77777777" w:rsidR="00D9409F" w:rsidRPr="00D9409F" w:rsidRDefault="00D9409F" w:rsidP="00D9409F">
      <w:pPr>
        <w:numPr>
          <w:ilvl w:val="0"/>
          <w:numId w:val="12"/>
        </w:numPr>
        <w:tabs>
          <w:tab w:val="left" w:pos="2670"/>
        </w:tabs>
        <w:rPr>
          <w:lang w:val="en-IN"/>
        </w:rPr>
      </w:pPr>
      <w:r w:rsidRPr="00D9409F">
        <w:rPr>
          <w:lang w:val="en-IN"/>
        </w:rPr>
        <w:t>Web scraper fetches latest mandi prices.</w:t>
      </w:r>
    </w:p>
    <w:p w14:paraId="76BF992E" w14:textId="77777777" w:rsidR="00D9409F" w:rsidRPr="00D9409F" w:rsidRDefault="00D9409F" w:rsidP="00D9409F">
      <w:pPr>
        <w:numPr>
          <w:ilvl w:val="0"/>
          <w:numId w:val="12"/>
        </w:numPr>
        <w:tabs>
          <w:tab w:val="left" w:pos="2670"/>
        </w:tabs>
        <w:rPr>
          <w:lang w:val="en-IN"/>
        </w:rPr>
      </w:pPr>
      <w:r w:rsidRPr="00D9409F">
        <w:rPr>
          <w:lang w:val="en-IN"/>
        </w:rPr>
        <w:t>System stores each recommendation in SQL database.</w:t>
      </w:r>
    </w:p>
    <w:p w14:paraId="2F6460D0" w14:textId="77777777" w:rsidR="00D9409F" w:rsidRDefault="00D9409F" w:rsidP="00D9409F">
      <w:pPr>
        <w:numPr>
          <w:ilvl w:val="0"/>
          <w:numId w:val="12"/>
        </w:numPr>
        <w:tabs>
          <w:tab w:val="left" w:pos="2670"/>
        </w:tabs>
        <w:rPr>
          <w:lang w:val="en-IN"/>
        </w:rPr>
      </w:pPr>
      <w:r w:rsidRPr="00D9409F">
        <w:rPr>
          <w:lang w:val="en-IN"/>
        </w:rPr>
        <w:t>Power BI dashboard visualizes all collected data.</w:t>
      </w:r>
    </w:p>
    <w:p w14:paraId="53A4430D" w14:textId="77777777" w:rsidR="00D9409F" w:rsidRDefault="00D9409F" w:rsidP="00D9409F">
      <w:pPr>
        <w:tabs>
          <w:tab w:val="left" w:pos="2670"/>
        </w:tabs>
        <w:rPr>
          <w:lang w:val="en-IN"/>
        </w:rPr>
      </w:pPr>
    </w:p>
    <w:p w14:paraId="34CEBF71" w14:textId="77777777" w:rsidR="00D9409F" w:rsidRDefault="00D9409F" w:rsidP="00D9409F">
      <w:pPr>
        <w:tabs>
          <w:tab w:val="left" w:pos="2670"/>
        </w:tabs>
        <w:rPr>
          <w:lang w:val="en-IN"/>
        </w:rPr>
      </w:pPr>
    </w:p>
    <w:p w14:paraId="13FA31CB" w14:textId="77777777" w:rsidR="00D9409F" w:rsidRPr="00D9409F" w:rsidRDefault="00D9409F" w:rsidP="00D9409F">
      <w:pPr>
        <w:tabs>
          <w:tab w:val="left" w:pos="2670"/>
        </w:tabs>
        <w:rPr>
          <w:lang w:val="en-IN"/>
        </w:rPr>
      </w:pPr>
    </w:p>
    <w:p w14:paraId="067BBD28" w14:textId="0054F06C" w:rsidR="00D9409F" w:rsidRPr="00D9409F" w:rsidRDefault="00D9409F" w:rsidP="00D9409F">
      <w:pPr>
        <w:tabs>
          <w:tab w:val="left" w:pos="2670"/>
        </w:tabs>
        <w:rPr>
          <w:b/>
          <w:bCs/>
          <w:color w:val="476166" w:themeColor="accent1"/>
          <w:sz w:val="44"/>
          <w:szCs w:val="44"/>
          <w:lang w:val="en-IN"/>
        </w:rPr>
      </w:pPr>
      <w:r w:rsidRPr="00D9409F">
        <w:rPr>
          <w:b/>
          <w:bCs/>
          <w:color w:val="476166" w:themeColor="accent1"/>
          <w:sz w:val="44"/>
          <w:szCs w:val="44"/>
          <w:lang w:val="en-IN"/>
        </w:rPr>
        <w:t>Non-Functional Requirements</w:t>
      </w:r>
    </w:p>
    <w:p w14:paraId="732B763A" w14:textId="77777777" w:rsidR="00D9409F" w:rsidRPr="00D9409F" w:rsidRDefault="00D9409F" w:rsidP="00D9409F">
      <w:pPr>
        <w:numPr>
          <w:ilvl w:val="0"/>
          <w:numId w:val="13"/>
        </w:numPr>
        <w:tabs>
          <w:tab w:val="left" w:pos="2670"/>
        </w:tabs>
        <w:rPr>
          <w:lang w:val="en-IN"/>
        </w:rPr>
      </w:pPr>
      <w:r w:rsidRPr="00D9409F">
        <w:rPr>
          <w:lang w:val="en-IN"/>
        </w:rPr>
        <w:t>Real-time performance</w:t>
      </w:r>
    </w:p>
    <w:p w14:paraId="6563793E" w14:textId="77777777" w:rsidR="00D9409F" w:rsidRPr="00D9409F" w:rsidRDefault="00D9409F" w:rsidP="00D9409F">
      <w:pPr>
        <w:numPr>
          <w:ilvl w:val="0"/>
          <w:numId w:val="13"/>
        </w:numPr>
        <w:tabs>
          <w:tab w:val="left" w:pos="2670"/>
        </w:tabs>
        <w:rPr>
          <w:lang w:val="en-IN"/>
        </w:rPr>
      </w:pPr>
      <w:r w:rsidRPr="00D9409F">
        <w:rPr>
          <w:lang w:val="en-IN"/>
        </w:rPr>
        <w:t>High accuracy</w:t>
      </w:r>
    </w:p>
    <w:p w14:paraId="342F2833" w14:textId="77777777" w:rsidR="00D9409F" w:rsidRPr="00D9409F" w:rsidRDefault="00D9409F" w:rsidP="00D9409F">
      <w:pPr>
        <w:numPr>
          <w:ilvl w:val="0"/>
          <w:numId w:val="13"/>
        </w:numPr>
        <w:tabs>
          <w:tab w:val="left" w:pos="2670"/>
        </w:tabs>
        <w:rPr>
          <w:lang w:val="en-IN"/>
        </w:rPr>
      </w:pPr>
      <w:r w:rsidRPr="00D9409F">
        <w:rPr>
          <w:lang w:val="en-IN"/>
        </w:rPr>
        <w:t>Reliable API responses</w:t>
      </w:r>
    </w:p>
    <w:p w14:paraId="1025FCDB" w14:textId="77777777" w:rsidR="00D9409F" w:rsidRPr="00D9409F" w:rsidRDefault="00D9409F" w:rsidP="00D9409F">
      <w:pPr>
        <w:numPr>
          <w:ilvl w:val="0"/>
          <w:numId w:val="13"/>
        </w:numPr>
        <w:tabs>
          <w:tab w:val="left" w:pos="2670"/>
        </w:tabs>
        <w:rPr>
          <w:lang w:val="en-IN"/>
        </w:rPr>
      </w:pPr>
      <w:r w:rsidRPr="00D9409F">
        <w:rPr>
          <w:lang w:val="en-IN"/>
        </w:rPr>
        <w:t>Error-handling for scraping</w:t>
      </w:r>
    </w:p>
    <w:p w14:paraId="1C62063F" w14:textId="77777777" w:rsidR="00D9409F" w:rsidRDefault="00D9409F" w:rsidP="00D9409F">
      <w:pPr>
        <w:numPr>
          <w:ilvl w:val="0"/>
          <w:numId w:val="13"/>
        </w:numPr>
        <w:tabs>
          <w:tab w:val="left" w:pos="2670"/>
        </w:tabs>
        <w:rPr>
          <w:lang w:val="en-IN"/>
        </w:rPr>
      </w:pPr>
      <w:r w:rsidRPr="00D9409F">
        <w:rPr>
          <w:lang w:val="en-IN"/>
        </w:rPr>
        <w:t>Easy-to-use UI (</w:t>
      </w:r>
      <w:proofErr w:type="spellStart"/>
      <w:r w:rsidRPr="00D9409F">
        <w:rPr>
          <w:lang w:val="en-IN"/>
        </w:rPr>
        <w:t>Streamlit</w:t>
      </w:r>
      <w:proofErr w:type="spellEnd"/>
      <w:r w:rsidRPr="00D9409F">
        <w:rPr>
          <w:lang w:val="en-IN"/>
        </w:rPr>
        <w:t>)</w:t>
      </w:r>
    </w:p>
    <w:p w14:paraId="700BA11E" w14:textId="77777777" w:rsidR="00D9409F" w:rsidRDefault="00D9409F" w:rsidP="00D9409F">
      <w:pPr>
        <w:tabs>
          <w:tab w:val="left" w:pos="2670"/>
        </w:tabs>
        <w:rPr>
          <w:lang w:val="en-IN"/>
        </w:rPr>
      </w:pPr>
    </w:p>
    <w:p w14:paraId="35CF8E91" w14:textId="77777777" w:rsidR="00D9409F" w:rsidRDefault="00D9409F" w:rsidP="00D9409F">
      <w:pPr>
        <w:tabs>
          <w:tab w:val="left" w:pos="2670"/>
        </w:tabs>
        <w:rPr>
          <w:lang w:val="en-IN"/>
        </w:rPr>
      </w:pPr>
    </w:p>
    <w:p w14:paraId="04D9CE1F" w14:textId="77777777" w:rsidR="00D9409F" w:rsidRPr="00D9409F" w:rsidRDefault="00D9409F" w:rsidP="00D9409F">
      <w:pPr>
        <w:tabs>
          <w:tab w:val="left" w:pos="2670"/>
        </w:tabs>
        <w:rPr>
          <w:lang w:val="en-IN"/>
        </w:rPr>
      </w:pPr>
    </w:p>
    <w:p w14:paraId="2AD79A34" w14:textId="45D64482" w:rsidR="00D9409F" w:rsidRPr="00D9409F" w:rsidRDefault="00D9409F" w:rsidP="00D9409F">
      <w:pPr>
        <w:tabs>
          <w:tab w:val="left" w:pos="2670"/>
        </w:tabs>
        <w:rPr>
          <w:b/>
          <w:bCs/>
          <w:color w:val="476166" w:themeColor="accent1"/>
          <w:sz w:val="44"/>
          <w:szCs w:val="44"/>
          <w:lang w:val="en-IN"/>
        </w:rPr>
      </w:pPr>
      <w:r w:rsidRPr="00D9409F">
        <w:rPr>
          <w:b/>
          <w:bCs/>
          <w:color w:val="476166" w:themeColor="accent1"/>
          <w:sz w:val="44"/>
          <w:szCs w:val="44"/>
          <w:lang w:val="en-IN"/>
        </w:rPr>
        <w:t>Software Requirements</w:t>
      </w:r>
    </w:p>
    <w:p w14:paraId="608301AF" w14:textId="77777777" w:rsidR="00D9409F" w:rsidRPr="00D9409F" w:rsidRDefault="00D9409F" w:rsidP="00D9409F">
      <w:pPr>
        <w:numPr>
          <w:ilvl w:val="0"/>
          <w:numId w:val="14"/>
        </w:numPr>
        <w:tabs>
          <w:tab w:val="left" w:pos="2670"/>
        </w:tabs>
        <w:rPr>
          <w:lang w:val="en-IN"/>
        </w:rPr>
      </w:pPr>
      <w:r w:rsidRPr="00D9409F">
        <w:rPr>
          <w:lang w:val="en-IN"/>
        </w:rPr>
        <w:t>Python 3.x</w:t>
      </w:r>
    </w:p>
    <w:p w14:paraId="1CE47BA8" w14:textId="77777777" w:rsidR="00D9409F" w:rsidRPr="00D9409F" w:rsidRDefault="00D9409F" w:rsidP="00D9409F">
      <w:pPr>
        <w:numPr>
          <w:ilvl w:val="0"/>
          <w:numId w:val="14"/>
        </w:numPr>
        <w:tabs>
          <w:tab w:val="left" w:pos="2670"/>
        </w:tabs>
        <w:rPr>
          <w:lang w:val="en-IN"/>
        </w:rPr>
      </w:pPr>
      <w:proofErr w:type="spellStart"/>
      <w:r w:rsidRPr="00D9409F">
        <w:rPr>
          <w:lang w:val="en-IN"/>
        </w:rPr>
        <w:t>Streamlit</w:t>
      </w:r>
      <w:proofErr w:type="spellEnd"/>
    </w:p>
    <w:p w14:paraId="046890C9" w14:textId="77777777" w:rsidR="00D9409F" w:rsidRPr="00D9409F" w:rsidRDefault="00D9409F" w:rsidP="00D9409F">
      <w:pPr>
        <w:numPr>
          <w:ilvl w:val="0"/>
          <w:numId w:val="14"/>
        </w:numPr>
        <w:tabs>
          <w:tab w:val="left" w:pos="2670"/>
        </w:tabs>
        <w:rPr>
          <w:lang w:val="en-IN"/>
        </w:rPr>
      </w:pPr>
      <w:r w:rsidRPr="00D9409F">
        <w:rPr>
          <w:lang w:val="en-IN"/>
        </w:rPr>
        <w:t>Pandas, NumPy</w:t>
      </w:r>
    </w:p>
    <w:p w14:paraId="3A871DB3" w14:textId="77777777" w:rsidR="00D9409F" w:rsidRPr="00D9409F" w:rsidRDefault="00D9409F" w:rsidP="00D9409F">
      <w:pPr>
        <w:numPr>
          <w:ilvl w:val="0"/>
          <w:numId w:val="14"/>
        </w:numPr>
        <w:tabs>
          <w:tab w:val="left" w:pos="2670"/>
        </w:tabs>
        <w:rPr>
          <w:lang w:val="en-IN"/>
        </w:rPr>
      </w:pPr>
      <w:r w:rsidRPr="00D9409F">
        <w:rPr>
          <w:lang w:val="en-IN"/>
        </w:rPr>
        <w:t>Scikit-learn</w:t>
      </w:r>
    </w:p>
    <w:p w14:paraId="6C8B3C15" w14:textId="77777777" w:rsidR="00D9409F" w:rsidRPr="00D9409F" w:rsidRDefault="00D9409F" w:rsidP="00D9409F">
      <w:pPr>
        <w:numPr>
          <w:ilvl w:val="0"/>
          <w:numId w:val="14"/>
        </w:numPr>
        <w:tabs>
          <w:tab w:val="left" w:pos="2670"/>
        </w:tabs>
        <w:rPr>
          <w:lang w:val="en-IN"/>
        </w:rPr>
      </w:pPr>
      <w:r w:rsidRPr="00D9409F">
        <w:rPr>
          <w:lang w:val="en-IN"/>
        </w:rPr>
        <w:t>BeautifulSoup4</w:t>
      </w:r>
    </w:p>
    <w:p w14:paraId="348CEC96" w14:textId="77777777" w:rsidR="00D9409F" w:rsidRPr="00D9409F" w:rsidRDefault="00D9409F" w:rsidP="00D9409F">
      <w:pPr>
        <w:numPr>
          <w:ilvl w:val="0"/>
          <w:numId w:val="14"/>
        </w:numPr>
        <w:tabs>
          <w:tab w:val="left" w:pos="2670"/>
        </w:tabs>
        <w:rPr>
          <w:lang w:val="en-IN"/>
        </w:rPr>
      </w:pPr>
      <w:r w:rsidRPr="00D9409F">
        <w:rPr>
          <w:lang w:val="en-IN"/>
        </w:rPr>
        <w:t>Requests</w:t>
      </w:r>
    </w:p>
    <w:p w14:paraId="1D5D132E" w14:textId="77777777" w:rsidR="00D9409F" w:rsidRPr="00D9409F" w:rsidRDefault="00D9409F" w:rsidP="00D9409F">
      <w:pPr>
        <w:numPr>
          <w:ilvl w:val="0"/>
          <w:numId w:val="14"/>
        </w:numPr>
        <w:tabs>
          <w:tab w:val="left" w:pos="2670"/>
        </w:tabs>
        <w:rPr>
          <w:lang w:val="en-IN"/>
        </w:rPr>
      </w:pPr>
      <w:r w:rsidRPr="00D9409F">
        <w:rPr>
          <w:lang w:val="en-IN"/>
        </w:rPr>
        <w:t>SQLite3</w:t>
      </w:r>
    </w:p>
    <w:p w14:paraId="16B599A4" w14:textId="77777777" w:rsidR="00D9409F" w:rsidRDefault="00D9409F" w:rsidP="00D9409F">
      <w:pPr>
        <w:numPr>
          <w:ilvl w:val="0"/>
          <w:numId w:val="14"/>
        </w:numPr>
        <w:tabs>
          <w:tab w:val="left" w:pos="2670"/>
        </w:tabs>
        <w:rPr>
          <w:lang w:val="en-IN"/>
        </w:rPr>
      </w:pPr>
      <w:r w:rsidRPr="00D9409F">
        <w:rPr>
          <w:lang w:val="en-IN"/>
        </w:rPr>
        <w:t>Power BI Desktop</w:t>
      </w:r>
    </w:p>
    <w:p w14:paraId="01AB1C12" w14:textId="77777777" w:rsidR="00D9409F" w:rsidRDefault="00D9409F" w:rsidP="00D9409F">
      <w:pPr>
        <w:tabs>
          <w:tab w:val="left" w:pos="2670"/>
        </w:tabs>
        <w:rPr>
          <w:lang w:val="en-IN"/>
        </w:rPr>
      </w:pPr>
    </w:p>
    <w:p w14:paraId="3F6F9965" w14:textId="77777777" w:rsidR="00D9409F" w:rsidRDefault="00D9409F" w:rsidP="00D9409F">
      <w:pPr>
        <w:tabs>
          <w:tab w:val="left" w:pos="2670"/>
        </w:tabs>
        <w:rPr>
          <w:lang w:val="en-IN"/>
        </w:rPr>
      </w:pPr>
    </w:p>
    <w:p w14:paraId="760B5748" w14:textId="77777777" w:rsidR="00D9409F" w:rsidRPr="00D9409F" w:rsidRDefault="00D9409F" w:rsidP="00D9409F">
      <w:pPr>
        <w:tabs>
          <w:tab w:val="left" w:pos="2670"/>
        </w:tabs>
        <w:rPr>
          <w:lang w:val="en-IN"/>
        </w:rPr>
      </w:pPr>
    </w:p>
    <w:p w14:paraId="4FD3D875" w14:textId="77777777" w:rsidR="00D9409F" w:rsidRPr="00D9409F" w:rsidRDefault="00D9409F" w:rsidP="00D9409F">
      <w:pPr>
        <w:tabs>
          <w:tab w:val="left" w:pos="2670"/>
        </w:tabs>
        <w:rPr>
          <w:b/>
          <w:bCs/>
          <w:color w:val="476166" w:themeColor="accent1"/>
          <w:lang w:val="en-IN"/>
        </w:rPr>
      </w:pPr>
      <w:r w:rsidRPr="00D9409F">
        <w:rPr>
          <w:b/>
          <w:bCs/>
          <w:color w:val="476166" w:themeColor="accent1"/>
          <w:lang w:val="en-IN"/>
        </w:rPr>
        <w:t>Hardware Requirements</w:t>
      </w:r>
    </w:p>
    <w:p w14:paraId="0D23DCF8" w14:textId="77777777" w:rsidR="00D9409F" w:rsidRPr="00D9409F" w:rsidRDefault="00D9409F" w:rsidP="00D9409F">
      <w:pPr>
        <w:numPr>
          <w:ilvl w:val="0"/>
          <w:numId w:val="15"/>
        </w:numPr>
        <w:tabs>
          <w:tab w:val="left" w:pos="2670"/>
        </w:tabs>
        <w:rPr>
          <w:lang w:val="en-IN"/>
        </w:rPr>
      </w:pPr>
      <w:r w:rsidRPr="00D9409F">
        <w:rPr>
          <w:lang w:val="en-IN"/>
        </w:rPr>
        <w:t>Laptop/PC with minimum 4GB RAM</w:t>
      </w:r>
    </w:p>
    <w:p w14:paraId="33E0CF1E" w14:textId="77777777" w:rsidR="00D9409F" w:rsidRPr="00D9409F" w:rsidRDefault="00D9409F" w:rsidP="00D9409F">
      <w:pPr>
        <w:numPr>
          <w:ilvl w:val="0"/>
          <w:numId w:val="15"/>
        </w:numPr>
        <w:tabs>
          <w:tab w:val="left" w:pos="2670"/>
        </w:tabs>
        <w:rPr>
          <w:lang w:val="en-IN"/>
        </w:rPr>
      </w:pPr>
      <w:r w:rsidRPr="00D9409F">
        <w:rPr>
          <w:lang w:val="en-IN"/>
        </w:rPr>
        <w:t>Stable internet connection</w:t>
      </w:r>
    </w:p>
    <w:p w14:paraId="67347BF1" w14:textId="77777777" w:rsidR="00D9409F" w:rsidRDefault="00D9409F" w:rsidP="00D9409F">
      <w:pPr>
        <w:tabs>
          <w:tab w:val="left" w:pos="2670"/>
        </w:tabs>
      </w:pPr>
    </w:p>
    <w:p w14:paraId="437A0D76" w14:textId="77777777" w:rsidR="00D9409F" w:rsidRDefault="00D9409F" w:rsidP="00D9409F">
      <w:pPr>
        <w:tabs>
          <w:tab w:val="left" w:pos="2670"/>
        </w:tabs>
      </w:pPr>
    </w:p>
    <w:p w14:paraId="484C7DDF" w14:textId="77777777" w:rsidR="00D9409F" w:rsidRDefault="00D9409F" w:rsidP="00D9409F">
      <w:pPr>
        <w:tabs>
          <w:tab w:val="left" w:pos="2670"/>
        </w:tabs>
      </w:pPr>
    </w:p>
    <w:p w14:paraId="59CA0617" w14:textId="77777777" w:rsidR="00D9409F" w:rsidRDefault="00D9409F" w:rsidP="00D9409F">
      <w:pPr>
        <w:tabs>
          <w:tab w:val="left" w:pos="2670"/>
        </w:tabs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158"/>
        <w:gridCol w:w="2158"/>
        <w:gridCol w:w="2158"/>
        <w:gridCol w:w="2158"/>
      </w:tblGrid>
      <w:tr w:rsidR="00D9409F" w14:paraId="6B22F163" w14:textId="77777777" w:rsidTr="00E124BA">
        <w:trPr>
          <w:gridAfter w:val="1"/>
          <w:wAfter w:w="2158" w:type="dxa"/>
          <w:trHeight w:val="2537"/>
        </w:trPr>
        <w:tc>
          <w:tcPr>
            <w:tcW w:w="2158" w:type="dxa"/>
          </w:tcPr>
          <w:p w14:paraId="0CFEDD17" w14:textId="77777777" w:rsidR="00D9409F" w:rsidRDefault="00D9409F" w:rsidP="00E124BA">
            <w:r w:rsidRPr="004909D9">
              <w:rPr>
                <w:noProof/>
                <w:lang w:val="en-AU" w:eastAsia="en-AU"/>
              </w:rPr>
              <w:lastRenderedPageBreak/>
              <w:drawing>
                <wp:anchor distT="0" distB="0" distL="114300" distR="114300" simplePos="0" relativeHeight="251670528" behindDoc="1" locked="1" layoutInCell="1" allowOverlap="1" wp14:anchorId="1C5FC0EF" wp14:editId="20795529">
                  <wp:simplePos x="0" y="0"/>
                  <wp:positionH relativeFrom="margin">
                    <wp:posOffset>0</wp:posOffset>
                  </wp:positionH>
                  <wp:positionV relativeFrom="paragraph">
                    <wp:posOffset>0</wp:posOffset>
                  </wp:positionV>
                  <wp:extent cx="6858000" cy="1947672"/>
                  <wp:effectExtent l="0" t="0" r="0" b="0"/>
                  <wp:wrapNone/>
                  <wp:docPr id="1905102157" name="Picture 1905102157" descr="Decorative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-03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1947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287467CA" w14:textId="77777777" w:rsidR="00D9409F" w:rsidRDefault="00D9409F" w:rsidP="00E124BA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14BE7F36" w14:textId="77777777" w:rsidR="00D9409F" w:rsidRDefault="00D9409F" w:rsidP="00E124BA"/>
        </w:tc>
      </w:tr>
      <w:tr w:rsidR="00D9409F" w14:paraId="26CA2ABC" w14:textId="77777777" w:rsidTr="00E124BA">
        <w:trPr>
          <w:trHeight w:val="800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36935AB3" w14:textId="77777777" w:rsidR="00D9409F" w:rsidRDefault="00D9409F" w:rsidP="00E124BA"/>
        </w:tc>
        <w:tc>
          <w:tcPr>
            <w:tcW w:w="6474" w:type="dxa"/>
            <w:gridSpan w:val="3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4E0B690E" w14:textId="2E9B62FF" w:rsidR="00D9409F" w:rsidRDefault="00D9409F" w:rsidP="00E124BA">
            <w:pPr>
              <w:pStyle w:val="Heading4"/>
            </w:pPr>
            <w:r w:rsidRPr="00D9409F">
              <w:t>CODING</w:t>
            </w:r>
          </w:p>
        </w:tc>
      </w:tr>
      <w:tr w:rsidR="00D9409F" w14:paraId="46C55BCE" w14:textId="77777777" w:rsidTr="00E124BA">
        <w:trPr>
          <w:gridAfter w:val="1"/>
          <w:wAfter w:w="2158" w:type="dxa"/>
        </w:trPr>
        <w:tc>
          <w:tcPr>
            <w:tcW w:w="2158" w:type="dxa"/>
          </w:tcPr>
          <w:p w14:paraId="34D6304F" w14:textId="77777777" w:rsidR="00D9409F" w:rsidRDefault="00D9409F" w:rsidP="00E124BA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18082184" w14:textId="77777777" w:rsidR="00D9409F" w:rsidRDefault="00D9409F" w:rsidP="00E124BA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0AFA7E21" w14:textId="77777777" w:rsidR="00D9409F" w:rsidRDefault="00D9409F" w:rsidP="00E124BA"/>
        </w:tc>
      </w:tr>
    </w:tbl>
    <w:p w14:paraId="1A6EE2F5" w14:textId="77777777" w:rsidR="00D9409F" w:rsidRDefault="00D9409F" w:rsidP="00D9409F">
      <w:pPr>
        <w:tabs>
          <w:tab w:val="left" w:pos="2670"/>
        </w:tabs>
        <w:rPr>
          <w:b/>
          <w:bCs/>
          <w:lang w:val="en-IN"/>
        </w:rPr>
      </w:pPr>
      <w:r>
        <w:rPr>
          <w:b/>
          <w:bCs/>
          <w:lang w:val="en-IN"/>
        </w:rPr>
        <w:tab/>
      </w:r>
    </w:p>
    <w:p w14:paraId="107E346A" w14:textId="77777777" w:rsidR="00D9409F" w:rsidRDefault="00D9409F" w:rsidP="00D9409F">
      <w:pPr>
        <w:tabs>
          <w:tab w:val="left" w:pos="2670"/>
        </w:tabs>
        <w:rPr>
          <w:b/>
          <w:bCs/>
          <w:lang w:val="en-IN"/>
        </w:rPr>
      </w:pPr>
    </w:p>
    <w:p w14:paraId="231EEB34" w14:textId="2B0596FD" w:rsidR="00D9409F" w:rsidRPr="00D9409F" w:rsidRDefault="00D9409F" w:rsidP="00D9409F">
      <w:pPr>
        <w:tabs>
          <w:tab w:val="left" w:pos="2670"/>
        </w:tabs>
        <w:rPr>
          <w:b/>
          <w:bCs/>
          <w:color w:val="476166" w:themeColor="accent1"/>
          <w:sz w:val="36"/>
          <w:szCs w:val="36"/>
          <w:lang w:val="en-IN"/>
        </w:rPr>
      </w:pPr>
      <w:r w:rsidRPr="00D9409F">
        <w:rPr>
          <w:b/>
          <w:bCs/>
          <w:color w:val="476166" w:themeColor="accent1"/>
          <w:sz w:val="36"/>
          <w:szCs w:val="36"/>
          <w:lang w:val="en-IN"/>
        </w:rPr>
        <w:t>A. ML Model Training (app.py)</w:t>
      </w:r>
    </w:p>
    <w:p w14:paraId="4633DBB2" w14:textId="77777777" w:rsidR="00D9409F" w:rsidRDefault="00D9409F" w:rsidP="00D9409F">
      <w:pPr>
        <w:tabs>
          <w:tab w:val="left" w:pos="2670"/>
        </w:tabs>
        <w:rPr>
          <w:lang w:val="en-IN"/>
        </w:rPr>
      </w:pPr>
    </w:p>
    <w:p w14:paraId="238EFE7C" w14:textId="5A37DDB4" w:rsidR="00D9409F" w:rsidRDefault="00D9409F" w:rsidP="00D9409F">
      <w:pPr>
        <w:tabs>
          <w:tab w:val="left" w:pos="2670"/>
        </w:tabs>
        <w:rPr>
          <w:lang w:val="en-IN"/>
        </w:rPr>
      </w:pPr>
    </w:p>
    <w:p w14:paraId="1BAB5D51" w14:textId="5E9CBDF2" w:rsidR="00D9409F" w:rsidRDefault="00D9409F" w:rsidP="00D9409F">
      <w:pPr>
        <w:tabs>
          <w:tab w:val="left" w:pos="2670"/>
        </w:tabs>
        <w:rPr>
          <w:lang w:val="en-IN"/>
        </w:rPr>
      </w:pPr>
    </w:p>
    <w:p w14:paraId="445EE4E2" w14:textId="3E2FCBC6" w:rsidR="00D9409F" w:rsidRDefault="00D9409F" w:rsidP="00D9409F">
      <w:pPr>
        <w:tabs>
          <w:tab w:val="left" w:pos="2670"/>
        </w:tabs>
        <w:rPr>
          <w:lang w:val="en-IN"/>
        </w:rPr>
      </w:pPr>
      <w:r w:rsidRPr="00D9409F">
        <w:rPr>
          <w:noProof/>
          <w:lang w:val="en-IN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2E1E0C5B" wp14:editId="094C5A90">
                <wp:simplePos x="0" y="0"/>
                <wp:positionH relativeFrom="margin">
                  <wp:posOffset>414020</wp:posOffset>
                </wp:positionH>
                <wp:positionV relativeFrom="paragraph">
                  <wp:posOffset>5504</wp:posOffset>
                </wp:positionV>
                <wp:extent cx="3182620" cy="3302000"/>
                <wp:effectExtent l="0" t="0" r="17780" b="1270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2620" cy="330200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A8D9A4" w14:textId="3B0680D4" w:rsidR="00D9409F" w:rsidRDefault="00D9409F" w:rsidP="00D9409F">
                            <w:proofErr w:type="spellStart"/>
                            <w:r>
                              <w:t>df</w:t>
                            </w:r>
                            <w:proofErr w:type="spellEnd"/>
                            <w: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t>pd.read</w:t>
                            </w:r>
                            <w:proofErr w:type="gramEnd"/>
                            <w:r>
                              <w:t>_csv</w:t>
                            </w:r>
                            <w:proofErr w:type="spellEnd"/>
                            <w:r>
                              <w:t>("Crop_recommendation.csv")</w:t>
                            </w:r>
                          </w:p>
                          <w:p w14:paraId="38B22067" w14:textId="77777777" w:rsidR="00D9409F" w:rsidRDefault="00D9409F" w:rsidP="00D9409F">
                            <w:r>
                              <w:t xml:space="preserve">X = </w:t>
                            </w:r>
                            <w:proofErr w:type="spellStart"/>
                            <w:proofErr w:type="gramStart"/>
                            <w:r>
                              <w:t>df.drop</w:t>
                            </w:r>
                            <w:proofErr w:type="spellEnd"/>
                            <w:proofErr w:type="gramEnd"/>
                            <w:r>
                              <w:t>("label", axis=1)</w:t>
                            </w:r>
                          </w:p>
                          <w:p w14:paraId="2491CF42" w14:textId="77777777" w:rsidR="00D9409F" w:rsidRDefault="00D9409F" w:rsidP="00D9409F">
                            <w:r>
                              <w:t xml:space="preserve">y = </w:t>
                            </w:r>
                            <w:proofErr w:type="spellStart"/>
                            <w:r>
                              <w:t>df</w:t>
                            </w:r>
                            <w:proofErr w:type="spellEnd"/>
                            <w:r>
                              <w:t>["label"]</w:t>
                            </w:r>
                          </w:p>
                          <w:p w14:paraId="08C8E787" w14:textId="77777777" w:rsidR="00D9409F" w:rsidRDefault="00D9409F" w:rsidP="00D9409F"/>
                          <w:p w14:paraId="1E66E3A3" w14:textId="77777777" w:rsidR="00D9409F" w:rsidRDefault="00D9409F" w:rsidP="00D9409F">
                            <w:proofErr w:type="spellStart"/>
                            <w:r>
                              <w:t>X_train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X_test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y_train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y_test</w:t>
                            </w:r>
                            <w:proofErr w:type="spellEnd"/>
                            <w:r>
                              <w:t xml:space="preserve"> = </w:t>
                            </w:r>
                            <w:proofErr w:type="spellStart"/>
                            <w:r>
                              <w:t>train_test_</w:t>
                            </w:r>
                            <w:proofErr w:type="gramStart"/>
                            <w:r>
                              <w:t>split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</w:p>
                          <w:p w14:paraId="6C37A387" w14:textId="77777777" w:rsidR="00D9409F" w:rsidRDefault="00D9409F" w:rsidP="00D9409F">
                            <w:r>
                              <w:t xml:space="preserve">    X, y, </w:t>
                            </w:r>
                            <w:proofErr w:type="spellStart"/>
                            <w:r>
                              <w:t>test_size</w:t>
                            </w:r>
                            <w:proofErr w:type="spellEnd"/>
                            <w:r>
                              <w:t xml:space="preserve">=0.2, </w:t>
                            </w:r>
                            <w:proofErr w:type="spellStart"/>
                            <w:r>
                              <w:t>random_state</w:t>
                            </w:r>
                            <w:proofErr w:type="spellEnd"/>
                            <w:r>
                              <w:t>=42</w:t>
                            </w:r>
                          </w:p>
                          <w:p w14:paraId="2D895E8A" w14:textId="77777777" w:rsidR="00D9409F" w:rsidRDefault="00D9409F" w:rsidP="00D9409F">
                            <w:r>
                              <w:t>)</w:t>
                            </w:r>
                          </w:p>
                          <w:p w14:paraId="09FCAE93" w14:textId="77777777" w:rsidR="00D9409F" w:rsidRDefault="00D9409F" w:rsidP="00D9409F"/>
                          <w:p w14:paraId="3DC1FA18" w14:textId="77777777" w:rsidR="00D9409F" w:rsidRDefault="00D9409F" w:rsidP="00D9409F">
                            <w:r>
                              <w:t xml:space="preserve">model = </w:t>
                            </w:r>
                            <w:proofErr w:type="spellStart"/>
                            <w:proofErr w:type="gramStart"/>
                            <w:r>
                              <w:t>RandomForestClassifier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proofErr w:type="gramEnd"/>
                            <w:r>
                              <w:t>n_estimators</w:t>
                            </w:r>
                            <w:proofErr w:type="spellEnd"/>
                            <w:r>
                              <w:t xml:space="preserve">=200, </w:t>
                            </w:r>
                            <w:proofErr w:type="spellStart"/>
                            <w:r>
                              <w:t>random_state</w:t>
                            </w:r>
                            <w:proofErr w:type="spellEnd"/>
                            <w:r>
                              <w:t>=42)</w:t>
                            </w:r>
                          </w:p>
                          <w:p w14:paraId="55A44981" w14:textId="77777777" w:rsidR="00D9409F" w:rsidRDefault="00D9409F" w:rsidP="00D9409F">
                            <w:proofErr w:type="spellStart"/>
                            <w:proofErr w:type="gramStart"/>
                            <w:r>
                              <w:t>model.fit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proofErr w:type="gramEnd"/>
                            <w:r>
                              <w:t>X_train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y_train</w:t>
                            </w:r>
                            <w:proofErr w:type="spellEnd"/>
                            <w:r>
                              <w:t>)</w:t>
                            </w:r>
                          </w:p>
                          <w:p w14:paraId="1AA4AB17" w14:textId="77777777" w:rsidR="00D9409F" w:rsidRDefault="00D9409F" w:rsidP="00D9409F"/>
                          <w:p w14:paraId="76C97A12" w14:textId="52F1B73F" w:rsidR="00D9409F" w:rsidRDefault="00D9409F" w:rsidP="00D9409F">
                            <w:proofErr w:type="spellStart"/>
                            <w:proofErr w:type="gramStart"/>
                            <w:r>
                              <w:t>joblib.dump</w:t>
                            </w:r>
                            <w:proofErr w:type="spellEnd"/>
                            <w:proofErr w:type="gramEnd"/>
                            <w:r>
                              <w:t>(model, "</w:t>
                            </w:r>
                            <w:proofErr w:type="spellStart"/>
                            <w:proofErr w:type="gramStart"/>
                            <w:r>
                              <w:t>model.joblib</w:t>
                            </w:r>
                            <w:proofErr w:type="spellEnd"/>
                            <w:r>
                              <w:t>")</w:t>
                            </w:r>
                            <w:r>
                              <w:t>x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1E0C5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2.6pt;margin-top:.45pt;width:250.6pt;height:260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" fillcolor="#c0bebe [2894]">
                <v:textbox>
                  <w:txbxContent>
                    <w:p w14:paraId="10A8D9A4" w14:textId="3B0680D4" w:rsidR="00D9409F" w:rsidRDefault="00D9409F" w:rsidP="00D9409F">
                      <w:proofErr w:type="spellStart"/>
                      <w:r>
                        <w:t>df</w:t>
                      </w:r>
                      <w:proofErr w:type="spellEnd"/>
                      <w:r>
                        <w:t xml:space="preserve"> = </w:t>
                      </w:r>
                      <w:proofErr w:type="spellStart"/>
                      <w:proofErr w:type="gramStart"/>
                      <w:r>
                        <w:t>pd.read</w:t>
                      </w:r>
                      <w:proofErr w:type="gramEnd"/>
                      <w:r>
                        <w:t>_csv</w:t>
                      </w:r>
                      <w:proofErr w:type="spellEnd"/>
                      <w:r>
                        <w:t>("Crop_recommendation.csv")</w:t>
                      </w:r>
                    </w:p>
                    <w:p w14:paraId="38B22067" w14:textId="77777777" w:rsidR="00D9409F" w:rsidRDefault="00D9409F" w:rsidP="00D9409F">
                      <w:r>
                        <w:t xml:space="preserve">X = </w:t>
                      </w:r>
                      <w:proofErr w:type="spellStart"/>
                      <w:proofErr w:type="gramStart"/>
                      <w:r>
                        <w:t>df.drop</w:t>
                      </w:r>
                      <w:proofErr w:type="spellEnd"/>
                      <w:proofErr w:type="gramEnd"/>
                      <w:r>
                        <w:t>("label", axis=1)</w:t>
                      </w:r>
                    </w:p>
                    <w:p w14:paraId="2491CF42" w14:textId="77777777" w:rsidR="00D9409F" w:rsidRDefault="00D9409F" w:rsidP="00D9409F">
                      <w:r>
                        <w:t xml:space="preserve">y = </w:t>
                      </w:r>
                      <w:proofErr w:type="spellStart"/>
                      <w:r>
                        <w:t>df</w:t>
                      </w:r>
                      <w:proofErr w:type="spellEnd"/>
                      <w:r>
                        <w:t>["label"]</w:t>
                      </w:r>
                    </w:p>
                    <w:p w14:paraId="08C8E787" w14:textId="77777777" w:rsidR="00D9409F" w:rsidRDefault="00D9409F" w:rsidP="00D9409F"/>
                    <w:p w14:paraId="1E66E3A3" w14:textId="77777777" w:rsidR="00D9409F" w:rsidRDefault="00D9409F" w:rsidP="00D9409F">
                      <w:proofErr w:type="spellStart"/>
                      <w:r>
                        <w:t>X_train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X_test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y_train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y_test</w:t>
                      </w:r>
                      <w:proofErr w:type="spellEnd"/>
                      <w:r>
                        <w:t xml:space="preserve"> = </w:t>
                      </w:r>
                      <w:proofErr w:type="spellStart"/>
                      <w:r>
                        <w:t>train_test_</w:t>
                      </w:r>
                      <w:proofErr w:type="gramStart"/>
                      <w:r>
                        <w:t>split</w:t>
                      </w:r>
                      <w:proofErr w:type="spellEnd"/>
                      <w:r>
                        <w:t>(</w:t>
                      </w:r>
                      <w:proofErr w:type="gramEnd"/>
                    </w:p>
                    <w:p w14:paraId="6C37A387" w14:textId="77777777" w:rsidR="00D9409F" w:rsidRDefault="00D9409F" w:rsidP="00D9409F">
                      <w:r>
                        <w:t xml:space="preserve">    X, y, </w:t>
                      </w:r>
                      <w:proofErr w:type="spellStart"/>
                      <w:r>
                        <w:t>test_size</w:t>
                      </w:r>
                      <w:proofErr w:type="spellEnd"/>
                      <w:r>
                        <w:t xml:space="preserve">=0.2, </w:t>
                      </w:r>
                      <w:proofErr w:type="spellStart"/>
                      <w:r>
                        <w:t>random_state</w:t>
                      </w:r>
                      <w:proofErr w:type="spellEnd"/>
                      <w:r>
                        <w:t>=42</w:t>
                      </w:r>
                    </w:p>
                    <w:p w14:paraId="2D895E8A" w14:textId="77777777" w:rsidR="00D9409F" w:rsidRDefault="00D9409F" w:rsidP="00D9409F">
                      <w:r>
                        <w:t>)</w:t>
                      </w:r>
                    </w:p>
                    <w:p w14:paraId="09FCAE93" w14:textId="77777777" w:rsidR="00D9409F" w:rsidRDefault="00D9409F" w:rsidP="00D9409F"/>
                    <w:p w14:paraId="3DC1FA18" w14:textId="77777777" w:rsidR="00D9409F" w:rsidRDefault="00D9409F" w:rsidP="00D9409F">
                      <w:r>
                        <w:t xml:space="preserve">model = </w:t>
                      </w:r>
                      <w:proofErr w:type="spellStart"/>
                      <w:proofErr w:type="gramStart"/>
                      <w:r>
                        <w:t>RandomForestClassifier</w:t>
                      </w:r>
                      <w:proofErr w:type="spellEnd"/>
                      <w:r>
                        <w:t>(</w:t>
                      </w:r>
                      <w:proofErr w:type="spellStart"/>
                      <w:proofErr w:type="gramEnd"/>
                      <w:r>
                        <w:t>n_estimators</w:t>
                      </w:r>
                      <w:proofErr w:type="spellEnd"/>
                      <w:r>
                        <w:t xml:space="preserve">=200, </w:t>
                      </w:r>
                      <w:proofErr w:type="spellStart"/>
                      <w:r>
                        <w:t>random_state</w:t>
                      </w:r>
                      <w:proofErr w:type="spellEnd"/>
                      <w:r>
                        <w:t>=42)</w:t>
                      </w:r>
                    </w:p>
                    <w:p w14:paraId="55A44981" w14:textId="77777777" w:rsidR="00D9409F" w:rsidRDefault="00D9409F" w:rsidP="00D9409F">
                      <w:proofErr w:type="spellStart"/>
                      <w:proofErr w:type="gramStart"/>
                      <w:r>
                        <w:t>model.fit</w:t>
                      </w:r>
                      <w:proofErr w:type="spellEnd"/>
                      <w:r>
                        <w:t>(</w:t>
                      </w:r>
                      <w:proofErr w:type="spellStart"/>
                      <w:proofErr w:type="gramEnd"/>
                      <w:r>
                        <w:t>X_train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y_train</w:t>
                      </w:r>
                      <w:proofErr w:type="spellEnd"/>
                      <w:r>
                        <w:t>)</w:t>
                      </w:r>
                    </w:p>
                    <w:p w14:paraId="1AA4AB17" w14:textId="77777777" w:rsidR="00D9409F" w:rsidRDefault="00D9409F" w:rsidP="00D9409F"/>
                    <w:p w14:paraId="76C97A12" w14:textId="52F1B73F" w:rsidR="00D9409F" w:rsidRDefault="00D9409F" w:rsidP="00D9409F">
                      <w:proofErr w:type="spellStart"/>
                      <w:proofErr w:type="gramStart"/>
                      <w:r>
                        <w:t>joblib.dump</w:t>
                      </w:r>
                      <w:proofErr w:type="spellEnd"/>
                      <w:proofErr w:type="gramEnd"/>
                      <w:r>
                        <w:t>(model, "</w:t>
                      </w:r>
                      <w:proofErr w:type="spellStart"/>
                      <w:proofErr w:type="gramStart"/>
                      <w:r>
                        <w:t>model.joblib</w:t>
                      </w:r>
                      <w:proofErr w:type="spellEnd"/>
                      <w:r>
                        <w:t>")</w:t>
                      </w:r>
                      <w:r>
                        <w:t>x</w:t>
                      </w:r>
                      <w:proofErr w:type="gramEnd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AA82998" w14:textId="027070F3" w:rsidR="00D9409F" w:rsidRDefault="00D9409F" w:rsidP="00D9409F">
      <w:pPr>
        <w:tabs>
          <w:tab w:val="left" w:pos="2670"/>
        </w:tabs>
      </w:pPr>
    </w:p>
    <w:p w14:paraId="5FDDDCEC" w14:textId="226E873B" w:rsidR="00D9409F" w:rsidRDefault="00D9409F" w:rsidP="00D9409F">
      <w:pPr>
        <w:tabs>
          <w:tab w:val="left" w:pos="2670"/>
        </w:tabs>
      </w:pPr>
    </w:p>
    <w:p w14:paraId="5AD89445" w14:textId="0E88666E" w:rsidR="00D9409F" w:rsidRDefault="00D9409F" w:rsidP="00D9409F">
      <w:pPr>
        <w:tabs>
          <w:tab w:val="left" w:pos="2670"/>
        </w:tabs>
      </w:pPr>
    </w:p>
    <w:p w14:paraId="086E2112" w14:textId="599AB4CE" w:rsidR="00D9409F" w:rsidRDefault="00D9409F" w:rsidP="00D9409F">
      <w:pPr>
        <w:tabs>
          <w:tab w:val="left" w:pos="2670"/>
        </w:tabs>
      </w:pPr>
    </w:p>
    <w:p w14:paraId="440608FB" w14:textId="77777777" w:rsidR="00D9409F" w:rsidRDefault="00D9409F" w:rsidP="00D9409F">
      <w:pPr>
        <w:tabs>
          <w:tab w:val="left" w:pos="2670"/>
        </w:tabs>
      </w:pPr>
    </w:p>
    <w:p w14:paraId="4CDCAFEE" w14:textId="6D054897" w:rsidR="00D9409F" w:rsidRDefault="00D9409F" w:rsidP="00D9409F">
      <w:pPr>
        <w:tabs>
          <w:tab w:val="left" w:pos="2670"/>
        </w:tabs>
      </w:pPr>
    </w:p>
    <w:p w14:paraId="09A5B5AC" w14:textId="77777777" w:rsidR="00D9409F" w:rsidRDefault="00D9409F" w:rsidP="00D9409F">
      <w:pPr>
        <w:tabs>
          <w:tab w:val="left" w:pos="2670"/>
        </w:tabs>
      </w:pPr>
    </w:p>
    <w:p w14:paraId="208ABBD0" w14:textId="77777777" w:rsidR="00D9409F" w:rsidRDefault="00D9409F" w:rsidP="00D9409F">
      <w:pPr>
        <w:tabs>
          <w:tab w:val="left" w:pos="2670"/>
        </w:tabs>
      </w:pPr>
    </w:p>
    <w:p w14:paraId="7C5EB86E" w14:textId="77777777" w:rsidR="00D9409F" w:rsidRDefault="00D9409F" w:rsidP="00D9409F">
      <w:pPr>
        <w:tabs>
          <w:tab w:val="left" w:pos="2670"/>
        </w:tabs>
      </w:pPr>
    </w:p>
    <w:p w14:paraId="2F4E191D" w14:textId="77777777" w:rsidR="00D9409F" w:rsidRDefault="00D9409F" w:rsidP="00D9409F">
      <w:pPr>
        <w:tabs>
          <w:tab w:val="left" w:pos="2670"/>
        </w:tabs>
      </w:pPr>
    </w:p>
    <w:p w14:paraId="71FD1A80" w14:textId="77777777" w:rsidR="00D9409F" w:rsidRDefault="00D9409F" w:rsidP="00D9409F">
      <w:pPr>
        <w:tabs>
          <w:tab w:val="left" w:pos="2670"/>
        </w:tabs>
      </w:pPr>
    </w:p>
    <w:p w14:paraId="7D6FD861" w14:textId="022FAB27" w:rsidR="00D9409F" w:rsidRDefault="00D9409F" w:rsidP="00D9409F">
      <w:pPr>
        <w:tabs>
          <w:tab w:val="left" w:pos="2670"/>
        </w:tabs>
      </w:pPr>
    </w:p>
    <w:p w14:paraId="420ABA62" w14:textId="77777777" w:rsidR="00D9409F" w:rsidRDefault="00D9409F" w:rsidP="00D9409F">
      <w:pPr>
        <w:tabs>
          <w:tab w:val="left" w:pos="2670"/>
        </w:tabs>
      </w:pPr>
    </w:p>
    <w:p w14:paraId="130AD411" w14:textId="77777777" w:rsidR="00D9409F" w:rsidRDefault="00D9409F" w:rsidP="00D9409F">
      <w:pPr>
        <w:tabs>
          <w:tab w:val="left" w:pos="2670"/>
        </w:tabs>
      </w:pPr>
    </w:p>
    <w:p w14:paraId="520E03D4" w14:textId="77777777" w:rsidR="00D9409F" w:rsidRDefault="00D9409F" w:rsidP="00D9409F">
      <w:pPr>
        <w:tabs>
          <w:tab w:val="left" w:pos="2670"/>
        </w:tabs>
      </w:pPr>
    </w:p>
    <w:p w14:paraId="1E83E7E9" w14:textId="77777777" w:rsidR="00D9409F" w:rsidRDefault="00D9409F" w:rsidP="00D9409F">
      <w:pPr>
        <w:tabs>
          <w:tab w:val="left" w:pos="2670"/>
        </w:tabs>
      </w:pPr>
    </w:p>
    <w:p w14:paraId="3F995D28" w14:textId="77777777" w:rsidR="00D9409F" w:rsidRDefault="00D9409F" w:rsidP="00D9409F">
      <w:pPr>
        <w:tabs>
          <w:tab w:val="left" w:pos="2670"/>
        </w:tabs>
      </w:pPr>
    </w:p>
    <w:p w14:paraId="45C3B177" w14:textId="77777777" w:rsidR="00D9409F" w:rsidRDefault="00D9409F" w:rsidP="00D9409F">
      <w:pPr>
        <w:tabs>
          <w:tab w:val="left" w:pos="2670"/>
        </w:tabs>
      </w:pPr>
    </w:p>
    <w:p w14:paraId="514B9E2D" w14:textId="0C7A3783" w:rsidR="00D9409F" w:rsidRDefault="00D9409F" w:rsidP="00D9409F">
      <w:pPr>
        <w:tabs>
          <w:tab w:val="left" w:pos="2670"/>
        </w:tabs>
      </w:pPr>
    </w:p>
    <w:p w14:paraId="673121CB" w14:textId="77777777" w:rsidR="00D9409F" w:rsidRDefault="00D9409F" w:rsidP="00D9409F">
      <w:pPr>
        <w:tabs>
          <w:tab w:val="left" w:pos="2670"/>
        </w:tabs>
      </w:pPr>
    </w:p>
    <w:p w14:paraId="6B1CC2A3" w14:textId="1F17170F" w:rsidR="00D9409F" w:rsidRDefault="003208E7" w:rsidP="00D9409F">
      <w:pPr>
        <w:tabs>
          <w:tab w:val="left" w:pos="2670"/>
        </w:tabs>
        <w:rPr>
          <w:color w:val="476166" w:themeColor="accent1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414DE7E4" wp14:editId="62E7A301">
                <wp:simplePos x="0" y="0"/>
                <wp:positionH relativeFrom="margin">
                  <wp:posOffset>168910</wp:posOffset>
                </wp:positionH>
                <wp:positionV relativeFrom="paragraph">
                  <wp:posOffset>720090</wp:posOffset>
                </wp:positionV>
                <wp:extent cx="6671310" cy="1404620"/>
                <wp:effectExtent l="0" t="0" r="15240" b="22860"/>
                <wp:wrapSquare wrapText="bothSides"/>
                <wp:docPr id="6383056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71310" cy="140462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40000"/>
                            <a:lumOff val="6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D02691" w14:textId="070F3DE8" w:rsidR="003208E7" w:rsidRDefault="003208E7" w:rsidP="003208E7">
                            <w:r>
                              <w:t xml:space="preserve">def </w:t>
                            </w:r>
                            <w:proofErr w:type="spellStart"/>
                            <w:r>
                              <w:t>get_</w:t>
                            </w:r>
                            <w:proofErr w:type="gramStart"/>
                            <w:r>
                              <w:t>weather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proofErr w:type="gramEnd"/>
                            <w:r>
                              <w:t>lat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lon</w:t>
                            </w:r>
                            <w:proofErr w:type="spellEnd"/>
                            <w:r>
                              <w:t>, key):</w:t>
                            </w:r>
                          </w:p>
                          <w:p w14:paraId="1C644B24" w14:textId="77777777" w:rsidR="003208E7" w:rsidRDefault="003208E7" w:rsidP="003208E7">
                            <w:r>
                              <w:t xml:space="preserve">    </w:t>
                            </w:r>
                            <w:proofErr w:type="spellStart"/>
                            <w:r>
                              <w:t>url</w:t>
                            </w:r>
                            <w:proofErr w:type="spellEnd"/>
                            <w:r>
                              <w:t xml:space="preserve"> = f"https://api.openweathermap.org/data/2.5/weather?lat={lat}&amp;lon={lon}&amp;appid={key}&amp;units=metric"</w:t>
                            </w:r>
                          </w:p>
                          <w:p w14:paraId="4EA35BF9" w14:textId="77777777" w:rsidR="003208E7" w:rsidRDefault="003208E7" w:rsidP="003208E7">
                            <w:r>
                              <w:t xml:space="preserve">    r = </w:t>
                            </w:r>
                            <w:proofErr w:type="spellStart"/>
                            <w:r>
                              <w:t>requests.get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r>
                              <w:t>url</w:t>
                            </w:r>
                            <w:proofErr w:type="spellEnd"/>
                            <w:proofErr w:type="gramStart"/>
                            <w:r>
                              <w:t>).</w:t>
                            </w:r>
                            <w:proofErr w:type="spellStart"/>
                            <w:r>
                              <w:t>json</w:t>
                            </w:r>
                            <w:proofErr w:type="spellEnd"/>
                            <w:proofErr w:type="gramEnd"/>
                            <w:r>
                              <w:t>()</w:t>
                            </w:r>
                          </w:p>
                          <w:p w14:paraId="3CF81B97" w14:textId="6655DD14" w:rsidR="003208E7" w:rsidRDefault="003208E7" w:rsidP="003208E7">
                            <w:r>
                              <w:t xml:space="preserve">    return r["main</w:t>
                            </w:r>
                            <w:proofErr w:type="gramStart"/>
                            <w:r>
                              <w:t>"][</w:t>
                            </w:r>
                            <w:proofErr w:type="gramEnd"/>
                            <w:r>
                              <w:t>"temp"], r["main</w:t>
                            </w:r>
                            <w:proofErr w:type="gramStart"/>
                            <w:r>
                              <w:t>"][</w:t>
                            </w:r>
                            <w:proofErr w:type="gramEnd"/>
                            <w:r>
                              <w:t>"humidity"]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14DE7E4" id="_x0000_s1027" type="#_x0000_t202" style="position:absolute;margin-left:13.3pt;margin-top:56.7pt;width:525.3pt;height:110.6pt;z-index:25167462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" fillcolor="#bebebe [1311]">
                <v:textbox style="mso-fit-shape-to-text:t">
                  <w:txbxContent>
                    <w:p w14:paraId="10D02691" w14:textId="070F3DE8" w:rsidR="003208E7" w:rsidRDefault="003208E7" w:rsidP="003208E7">
                      <w:r>
                        <w:t xml:space="preserve">def </w:t>
                      </w:r>
                      <w:proofErr w:type="spellStart"/>
                      <w:r>
                        <w:t>get_</w:t>
                      </w:r>
                      <w:proofErr w:type="gramStart"/>
                      <w:r>
                        <w:t>weather</w:t>
                      </w:r>
                      <w:proofErr w:type="spellEnd"/>
                      <w:r>
                        <w:t>(</w:t>
                      </w:r>
                      <w:proofErr w:type="spellStart"/>
                      <w:proofErr w:type="gramEnd"/>
                      <w:r>
                        <w:t>lat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lon</w:t>
                      </w:r>
                      <w:proofErr w:type="spellEnd"/>
                      <w:r>
                        <w:t>, key):</w:t>
                      </w:r>
                    </w:p>
                    <w:p w14:paraId="1C644B24" w14:textId="77777777" w:rsidR="003208E7" w:rsidRDefault="003208E7" w:rsidP="003208E7">
                      <w:r>
                        <w:t xml:space="preserve">    </w:t>
                      </w:r>
                      <w:proofErr w:type="spellStart"/>
                      <w:r>
                        <w:t>url</w:t>
                      </w:r>
                      <w:proofErr w:type="spellEnd"/>
                      <w:r>
                        <w:t xml:space="preserve"> = f"https://api.openweathermap.org/data/2.5/weather?lat={lat}&amp;lon={lon}&amp;appid={key}&amp;units=metric"</w:t>
                      </w:r>
                    </w:p>
                    <w:p w14:paraId="4EA35BF9" w14:textId="77777777" w:rsidR="003208E7" w:rsidRDefault="003208E7" w:rsidP="003208E7">
                      <w:r>
                        <w:t xml:space="preserve">    r = </w:t>
                      </w:r>
                      <w:proofErr w:type="spellStart"/>
                      <w:r>
                        <w:t>requests.get</w:t>
                      </w:r>
                      <w:proofErr w:type="spellEnd"/>
                      <w:r>
                        <w:t>(</w:t>
                      </w:r>
                      <w:proofErr w:type="spellStart"/>
                      <w:r>
                        <w:t>url</w:t>
                      </w:r>
                      <w:proofErr w:type="spellEnd"/>
                      <w:proofErr w:type="gramStart"/>
                      <w:r>
                        <w:t>).</w:t>
                      </w:r>
                      <w:proofErr w:type="spellStart"/>
                      <w:r>
                        <w:t>json</w:t>
                      </w:r>
                      <w:proofErr w:type="spellEnd"/>
                      <w:proofErr w:type="gramEnd"/>
                      <w:r>
                        <w:t>()</w:t>
                      </w:r>
                    </w:p>
                    <w:p w14:paraId="3CF81B97" w14:textId="6655DD14" w:rsidR="003208E7" w:rsidRDefault="003208E7" w:rsidP="003208E7">
                      <w:r>
                        <w:t xml:space="preserve">    return r["main</w:t>
                      </w:r>
                      <w:proofErr w:type="gramStart"/>
                      <w:r>
                        <w:t>"][</w:t>
                      </w:r>
                      <w:proofErr w:type="gramEnd"/>
                      <w:r>
                        <w:t>"temp"], r["main</w:t>
                      </w:r>
                      <w:proofErr w:type="gramStart"/>
                      <w:r>
                        <w:t>"][</w:t>
                      </w:r>
                      <w:proofErr w:type="gramEnd"/>
                      <w:r>
                        <w:t>"humidity"]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9409F" w:rsidRPr="00D9409F">
        <w:rPr>
          <w:color w:val="476166" w:themeColor="accent1"/>
          <w:sz w:val="36"/>
          <w:szCs w:val="36"/>
        </w:rPr>
        <w:t>B. Weather Fetching (web_app.py)</w:t>
      </w:r>
    </w:p>
    <w:p w14:paraId="1E65DBCF" w14:textId="77777777" w:rsidR="003208E7" w:rsidRDefault="003208E7" w:rsidP="00D9409F">
      <w:pPr>
        <w:tabs>
          <w:tab w:val="left" w:pos="2670"/>
        </w:tabs>
        <w:rPr>
          <w:color w:val="476166" w:themeColor="accent1"/>
          <w:sz w:val="36"/>
          <w:szCs w:val="36"/>
        </w:rPr>
      </w:pPr>
    </w:p>
    <w:p w14:paraId="6EC994F4" w14:textId="77777777" w:rsidR="003208E7" w:rsidRDefault="003208E7" w:rsidP="00D9409F">
      <w:pPr>
        <w:tabs>
          <w:tab w:val="left" w:pos="2670"/>
        </w:tabs>
        <w:rPr>
          <w:color w:val="476166" w:themeColor="accent1"/>
          <w:sz w:val="36"/>
          <w:szCs w:val="36"/>
        </w:rPr>
      </w:pPr>
    </w:p>
    <w:p w14:paraId="11909A39" w14:textId="77777777" w:rsidR="003208E7" w:rsidRDefault="003208E7" w:rsidP="00D9409F">
      <w:pPr>
        <w:tabs>
          <w:tab w:val="left" w:pos="2670"/>
        </w:tabs>
        <w:rPr>
          <w:color w:val="476166" w:themeColor="accent1"/>
          <w:sz w:val="36"/>
          <w:szCs w:val="36"/>
        </w:rPr>
      </w:pPr>
    </w:p>
    <w:p w14:paraId="7410685C" w14:textId="77777777" w:rsidR="003208E7" w:rsidRDefault="003208E7" w:rsidP="00D9409F">
      <w:pPr>
        <w:tabs>
          <w:tab w:val="left" w:pos="2670"/>
        </w:tabs>
        <w:rPr>
          <w:color w:val="476166" w:themeColor="accent1"/>
          <w:sz w:val="36"/>
          <w:szCs w:val="36"/>
        </w:rPr>
      </w:pPr>
    </w:p>
    <w:p w14:paraId="0B70EA4B" w14:textId="3E739B0F" w:rsidR="003208E7" w:rsidRDefault="003208E7" w:rsidP="00D9409F">
      <w:pPr>
        <w:tabs>
          <w:tab w:val="left" w:pos="2670"/>
        </w:tabs>
        <w:rPr>
          <w:color w:val="476166" w:themeColor="accent1"/>
          <w:sz w:val="36"/>
          <w:szCs w:val="36"/>
        </w:rPr>
      </w:pPr>
      <w:r w:rsidRPr="003208E7">
        <w:rPr>
          <w:color w:val="476166" w:themeColor="accent1"/>
          <w:sz w:val="36"/>
          <w:szCs w:val="36"/>
        </w:rPr>
        <w:t>C. Mandi Price Scraping</w:t>
      </w:r>
    </w:p>
    <w:p w14:paraId="61E4593F" w14:textId="77777777" w:rsidR="003208E7" w:rsidRDefault="003208E7" w:rsidP="00D9409F">
      <w:pPr>
        <w:tabs>
          <w:tab w:val="left" w:pos="2670"/>
        </w:tabs>
        <w:rPr>
          <w:color w:val="476166" w:themeColor="accent1"/>
          <w:sz w:val="36"/>
          <w:szCs w:val="36"/>
        </w:rPr>
      </w:pPr>
    </w:p>
    <w:p w14:paraId="1A537336" w14:textId="3B7562C5" w:rsidR="003208E7" w:rsidRDefault="003208E7" w:rsidP="00D9409F">
      <w:pPr>
        <w:tabs>
          <w:tab w:val="left" w:pos="2670"/>
        </w:tabs>
        <w:rPr>
          <w:color w:val="476166" w:themeColor="accent1"/>
          <w:sz w:val="36"/>
          <w:szCs w:val="36"/>
        </w:rPr>
      </w:pPr>
      <w:r w:rsidRPr="003208E7">
        <w:rPr>
          <w:noProof/>
          <w:color w:val="476166" w:themeColor="accent1"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19D901B2" wp14:editId="1B8243A7">
                <wp:simplePos x="0" y="0"/>
                <wp:positionH relativeFrom="margin">
                  <wp:posOffset>563880</wp:posOffset>
                </wp:positionH>
                <wp:positionV relativeFrom="paragraph">
                  <wp:posOffset>55457</wp:posOffset>
                </wp:positionV>
                <wp:extent cx="3284855" cy="1481455"/>
                <wp:effectExtent l="0" t="0" r="10795" b="23495"/>
                <wp:wrapSquare wrapText="bothSides"/>
                <wp:docPr id="20128043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4855" cy="1481455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08D515" w14:textId="689B07CB" w:rsidR="003208E7" w:rsidRDefault="003208E7" w:rsidP="003208E7">
                            <w:r>
                              <w:t xml:space="preserve">soup = </w:t>
                            </w:r>
                            <w:proofErr w:type="spellStart"/>
                            <w:proofErr w:type="gramStart"/>
                            <w:r>
                              <w:t>BeautifulSoup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html, "</w:t>
                            </w:r>
                            <w:proofErr w:type="spellStart"/>
                            <w:r>
                              <w:t>lxml</w:t>
                            </w:r>
                            <w:proofErr w:type="spellEnd"/>
                            <w:r>
                              <w:t>")</w:t>
                            </w:r>
                          </w:p>
                          <w:p w14:paraId="1BE3468C" w14:textId="77777777" w:rsidR="003208E7" w:rsidRDefault="003208E7" w:rsidP="003208E7">
                            <w:r>
                              <w:t xml:space="preserve">table = </w:t>
                            </w:r>
                            <w:proofErr w:type="spellStart"/>
                            <w:proofErr w:type="gramStart"/>
                            <w:r>
                              <w:t>soup.find</w:t>
                            </w:r>
                            <w:proofErr w:type="spellEnd"/>
                            <w:proofErr w:type="gramEnd"/>
                            <w:r>
                              <w:t>("table")</w:t>
                            </w:r>
                          </w:p>
                          <w:p w14:paraId="79161A02" w14:textId="77777777" w:rsidR="003208E7" w:rsidRDefault="003208E7" w:rsidP="003208E7"/>
                          <w:p w14:paraId="5FF0C4EC" w14:textId="77777777" w:rsidR="003208E7" w:rsidRDefault="003208E7" w:rsidP="003208E7">
                            <w:r>
                              <w:t xml:space="preserve">text = </w:t>
                            </w:r>
                            <w:proofErr w:type="spellStart"/>
                            <w:r>
                              <w:t>table.get_</w:t>
                            </w:r>
                            <w:proofErr w:type="gramStart"/>
                            <w:r>
                              <w:t>text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" ")</w:t>
                            </w:r>
                          </w:p>
                          <w:p w14:paraId="32BF77DD" w14:textId="77777777" w:rsidR="003208E7" w:rsidRDefault="003208E7" w:rsidP="003208E7"/>
                          <w:p w14:paraId="766622DD" w14:textId="77777777" w:rsidR="003208E7" w:rsidRDefault="003208E7" w:rsidP="003208E7">
                            <w:r>
                              <w:t xml:space="preserve">match = </w:t>
                            </w:r>
                            <w:proofErr w:type="spellStart"/>
                            <w:proofErr w:type="gramStart"/>
                            <w:r>
                              <w:t>re.search</w:t>
                            </w:r>
                            <w:proofErr w:type="spellEnd"/>
                            <w:proofErr w:type="gramEnd"/>
                            <w:r>
                              <w:t>(r"(₹|</w:t>
                            </w:r>
                            <w:proofErr w:type="gramStart"/>
                            <w:r>
                              <w:t>Rs)\</w:t>
                            </w:r>
                            <w:proofErr w:type="gramEnd"/>
                            <w:r>
                              <w:t>s*(\d+)", text)</w:t>
                            </w:r>
                          </w:p>
                          <w:p w14:paraId="4754605C" w14:textId="77777777" w:rsidR="003208E7" w:rsidRDefault="003208E7" w:rsidP="003208E7">
                            <w:r>
                              <w:t>if match:</w:t>
                            </w:r>
                          </w:p>
                          <w:p w14:paraId="4AB18B09" w14:textId="75BCD742" w:rsidR="003208E7" w:rsidRDefault="003208E7" w:rsidP="003208E7">
                            <w:r>
                              <w:t xml:space="preserve">    price = </w:t>
                            </w:r>
                            <w:proofErr w:type="spellStart"/>
                            <w:proofErr w:type="gramStart"/>
                            <w:r>
                              <w:t>match.group</w:t>
                            </w:r>
                            <w:proofErr w:type="spellEnd"/>
                            <w:proofErr w:type="gramEnd"/>
                            <w:r>
                              <w:t>(2)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901B2" id="_x0000_s1028" type="#_x0000_t202" style="position:absolute;margin-left:44.4pt;margin-top:4.35pt;width:258.65pt;height:116.65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" fillcolor="#c0bebe [2894]">
                <v:textbox>
                  <w:txbxContent>
                    <w:p w14:paraId="0608D515" w14:textId="689B07CB" w:rsidR="003208E7" w:rsidRDefault="003208E7" w:rsidP="003208E7">
                      <w:r>
                        <w:t xml:space="preserve">soup = </w:t>
                      </w:r>
                      <w:proofErr w:type="spellStart"/>
                      <w:proofErr w:type="gramStart"/>
                      <w:r>
                        <w:t>BeautifulSoup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html, "</w:t>
                      </w:r>
                      <w:proofErr w:type="spellStart"/>
                      <w:r>
                        <w:t>lxml</w:t>
                      </w:r>
                      <w:proofErr w:type="spellEnd"/>
                      <w:r>
                        <w:t>")</w:t>
                      </w:r>
                    </w:p>
                    <w:p w14:paraId="1BE3468C" w14:textId="77777777" w:rsidR="003208E7" w:rsidRDefault="003208E7" w:rsidP="003208E7">
                      <w:r>
                        <w:t xml:space="preserve">table = </w:t>
                      </w:r>
                      <w:proofErr w:type="spellStart"/>
                      <w:proofErr w:type="gramStart"/>
                      <w:r>
                        <w:t>soup.find</w:t>
                      </w:r>
                      <w:proofErr w:type="spellEnd"/>
                      <w:proofErr w:type="gramEnd"/>
                      <w:r>
                        <w:t>("table")</w:t>
                      </w:r>
                    </w:p>
                    <w:p w14:paraId="79161A02" w14:textId="77777777" w:rsidR="003208E7" w:rsidRDefault="003208E7" w:rsidP="003208E7"/>
                    <w:p w14:paraId="5FF0C4EC" w14:textId="77777777" w:rsidR="003208E7" w:rsidRDefault="003208E7" w:rsidP="003208E7">
                      <w:r>
                        <w:t xml:space="preserve">text = </w:t>
                      </w:r>
                      <w:proofErr w:type="spellStart"/>
                      <w:r>
                        <w:t>table.get_</w:t>
                      </w:r>
                      <w:proofErr w:type="gramStart"/>
                      <w:r>
                        <w:t>text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" ")</w:t>
                      </w:r>
                    </w:p>
                    <w:p w14:paraId="32BF77DD" w14:textId="77777777" w:rsidR="003208E7" w:rsidRDefault="003208E7" w:rsidP="003208E7"/>
                    <w:p w14:paraId="766622DD" w14:textId="77777777" w:rsidR="003208E7" w:rsidRDefault="003208E7" w:rsidP="003208E7">
                      <w:r>
                        <w:t xml:space="preserve">match = </w:t>
                      </w:r>
                      <w:proofErr w:type="spellStart"/>
                      <w:proofErr w:type="gramStart"/>
                      <w:r>
                        <w:t>re.search</w:t>
                      </w:r>
                      <w:proofErr w:type="spellEnd"/>
                      <w:proofErr w:type="gramEnd"/>
                      <w:r>
                        <w:t>(r"(₹|</w:t>
                      </w:r>
                      <w:proofErr w:type="gramStart"/>
                      <w:r>
                        <w:t>Rs)\</w:t>
                      </w:r>
                      <w:proofErr w:type="gramEnd"/>
                      <w:r>
                        <w:t>s*(\d+)", text)</w:t>
                      </w:r>
                    </w:p>
                    <w:p w14:paraId="4754605C" w14:textId="77777777" w:rsidR="003208E7" w:rsidRDefault="003208E7" w:rsidP="003208E7">
                      <w:r>
                        <w:t>if match:</w:t>
                      </w:r>
                    </w:p>
                    <w:p w14:paraId="4AB18B09" w14:textId="75BCD742" w:rsidR="003208E7" w:rsidRDefault="003208E7" w:rsidP="003208E7">
                      <w:r>
                        <w:t xml:space="preserve">    price = </w:t>
                      </w:r>
                      <w:proofErr w:type="spellStart"/>
                      <w:proofErr w:type="gramStart"/>
                      <w:r>
                        <w:t>match.group</w:t>
                      </w:r>
                      <w:proofErr w:type="spellEnd"/>
                      <w:proofErr w:type="gramEnd"/>
                      <w:r>
                        <w:t>(2)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BB70A17" w14:textId="77777777" w:rsidR="003208E7" w:rsidRPr="003208E7" w:rsidRDefault="003208E7" w:rsidP="003208E7">
      <w:pPr>
        <w:rPr>
          <w:sz w:val="36"/>
          <w:szCs w:val="36"/>
        </w:rPr>
      </w:pPr>
    </w:p>
    <w:p w14:paraId="5DCFCDC7" w14:textId="77777777" w:rsidR="003208E7" w:rsidRPr="003208E7" w:rsidRDefault="003208E7" w:rsidP="003208E7">
      <w:pPr>
        <w:rPr>
          <w:sz w:val="36"/>
          <w:szCs w:val="36"/>
        </w:rPr>
      </w:pPr>
    </w:p>
    <w:p w14:paraId="55E30C47" w14:textId="77777777" w:rsidR="003208E7" w:rsidRPr="003208E7" w:rsidRDefault="003208E7" w:rsidP="003208E7">
      <w:pPr>
        <w:rPr>
          <w:sz w:val="36"/>
          <w:szCs w:val="36"/>
        </w:rPr>
      </w:pPr>
    </w:p>
    <w:p w14:paraId="76A03C60" w14:textId="77777777" w:rsidR="003208E7" w:rsidRPr="003208E7" w:rsidRDefault="003208E7" w:rsidP="003208E7">
      <w:pPr>
        <w:rPr>
          <w:sz w:val="36"/>
          <w:szCs w:val="36"/>
        </w:rPr>
      </w:pPr>
    </w:p>
    <w:p w14:paraId="39C72FD2" w14:textId="77777777" w:rsidR="003208E7" w:rsidRPr="003208E7" w:rsidRDefault="003208E7" w:rsidP="003208E7">
      <w:pPr>
        <w:rPr>
          <w:sz w:val="36"/>
          <w:szCs w:val="36"/>
        </w:rPr>
      </w:pPr>
    </w:p>
    <w:p w14:paraId="07A594BD" w14:textId="77777777" w:rsidR="003208E7" w:rsidRPr="003208E7" w:rsidRDefault="003208E7" w:rsidP="003208E7">
      <w:pPr>
        <w:rPr>
          <w:sz w:val="36"/>
          <w:szCs w:val="36"/>
        </w:rPr>
      </w:pPr>
    </w:p>
    <w:p w14:paraId="39004AF6" w14:textId="77777777" w:rsidR="003208E7" w:rsidRPr="003208E7" w:rsidRDefault="003208E7" w:rsidP="003208E7">
      <w:pPr>
        <w:rPr>
          <w:sz w:val="36"/>
          <w:szCs w:val="36"/>
        </w:rPr>
      </w:pPr>
    </w:p>
    <w:p w14:paraId="06D00D71" w14:textId="16927CB8" w:rsidR="003208E7" w:rsidRDefault="003208E7" w:rsidP="003208E7">
      <w:pPr>
        <w:tabs>
          <w:tab w:val="left" w:pos="2453"/>
        </w:tabs>
        <w:rPr>
          <w:color w:val="476166" w:themeColor="accent1"/>
          <w:sz w:val="36"/>
          <w:szCs w:val="36"/>
        </w:rPr>
      </w:pPr>
      <w:r w:rsidRPr="003208E7">
        <w:rPr>
          <w:color w:val="476166" w:themeColor="accent1"/>
          <w:sz w:val="36"/>
          <w:szCs w:val="36"/>
        </w:rPr>
        <w:t>D. SQL Database Logging (db.py)</w:t>
      </w:r>
    </w:p>
    <w:p w14:paraId="4A832B08" w14:textId="77777777" w:rsidR="003208E7" w:rsidRDefault="003208E7" w:rsidP="003208E7">
      <w:pPr>
        <w:tabs>
          <w:tab w:val="left" w:pos="2453"/>
        </w:tabs>
        <w:rPr>
          <w:color w:val="476166" w:themeColor="accent1"/>
          <w:sz w:val="36"/>
          <w:szCs w:val="36"/>
        </w:rPr>
      </w:pPr>
    </w:p>
    <w:p w14:paraId="5794C940" w14:textId="42BC3D29" w:rsidR="003208E7" w:rsidRDefault="003208E7" w:rsidP="003208E7">
      <w:pPr>
        <w:tabs>
          <w:tab w:val="left" w:pos="2453"/>
        </w:tabs>
        <w:rPr>
          <w:color w:val="476166" w:themeColor="accent1"/>
          <w:sz w:val="36"/>
          <w:szCs w:val="36"/>
        </w:rPr>
      </w:pPr>
      <w:r w:rsidRPr="003208E7">
        <w:rPr>
          <w:noProof/>
          <w:color w:val="476166" w:themeColor="accent1"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2268E77B" wp14:editId="015E4386">
                <wp:simplePos x="0" y="0"/>
                <wp:positionH relativeFrom="column">
                  <wp:posOffset>278765</wp:posOffset>
                </wp:positionH>
                <wp:positionV relativeFrom="paragraph">
                  <wp:posOffset>162137</wp:posOffset>
                </wp:positionV>
                <wp:extent cx="3648710" cy="1404620"/>
                <wp:effectExtent l="0" t="0" r="27940" b="26670"/>
                <wp:wrapSquare wrapText="bothSides"/>
                <wp:docPr id="10973121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48710" cy="140462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A88710" w14:textId="5BE7CAA3" w:rsidR="003208E7" w:rsidRDefault="003208E7" w:rsidP="003208E7">
                            <w:r>
                              <w:t xml:space="preserve">def </w:t>
                            </w:r>
                            <w:proofErr w:type="spellStart"/>
                            <w:r>
                              <w:t>save_</w:t>
                            </w:r>
                            <w:proofErr w:type="gramStart"/>
                            <w:r>
                              <w:t>recommendation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proofErr w:type="gramEnd"/>
                            <w:r>
                              <w:t>session_info</w:t>
                            </w:r>
                            <w:proofErr w:type="spellEnd"/>
                            <w:r>
                              <w:t>, crops, prices):</w:t>
                            </w:r>
                          </w:p>
                          <w:p w14:paraId="74525A4F" w14:textId="77777777" w:rsidR="003208E7" w:rsidRDefault="003208E7" w:rsidP="003208E7">
                            <w:r>
                              <w:t xml:space="preserve">    req = Request(...)</w:t>
                            </w:r>
                          </w:p>
                          <w:p w14:paraId="165F7F50" w14:textId="77777777" w:rsidR="003208E7" w:rsidRDefault="003208E7" w:rsidP="003208E7">
                            <w:r>
                              <w:t xml:space="preserve">    </w:t>
                            </w:r>
                            <w:proofErr w:type="spellStart"/>
                            <w:r>
                              <w:t>db.add</w:t>
                            </w:r>
                            <w:proofErr w:type="spellEnd"/>
                            <w:r>
                              <w:t>(req)</w:t>
                            </w:r>
                          </w:p>
                          <w:p w14:paraId="68A3E837" w14:textId="77777777" w:rsidR="003208E7" w:rsidRDefault="003208E7" w:rsidP="003208E7">
                            <w: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t>db.commit</w:t>
                            </w:r>
                            <w:proofErr w:type="spellEnd"/>
                            <w:proofErr w:type="gramEnd"/>
                            <w:r>
                              <w:t>()</w:t>
                            </w:r>
                          </w:p>
                          <w:p w14:paraId="7310831C" w14:textId="77777777" w:rsidR="003208E7" w:rsidRDefault="003208E7" w:rsidP="003208E7"/>
                          <w:p w14:paraId="5B82B00C" w14:textId="77777777" w:rsidR="003208E7" w:rsidRDefault="003208E7" w:rsidP="003208E7">
                            <w:r>
                              <w:t xml:space="preserve">    for item in crops:</w:t>
                            </w:r>
                          </w:p>
                          <w:p w14:paraId="3FA8A556" w14:textId="77777777" w:rsidR="003208E7" w:rsidRDefault="003208E7" w:rsidP="003208E7">
                            <w:r>
                              <w:t xml:space="preserve">        rec = </w:t>
                            </w:r>
                            <w:proofErr w:type="gramStart"/>
                            <w:r>
                              <w:t>Recommendation(</w:t>
                            </w:r>
                            <w:proofErr w:type="spellStart"/>
                            <w:proofErr w:type="gramEnd"/>
                            <w:r>
                              <w:t>request_id</w:t>
                            </w:r>
                            <w:proofErr w:type="spellEnd"/>
                            <w:r>
                              <w:t>=req.id, ...)</w:t>
                            </w:r>
                          </w:p>
                          <w:p w14:paraId="43DB9A13" w14:textId="77777777" w:rsidR="003208E7" w:rsidRDefault="003208E7" w:rsidP="003208E7">
                            <w:r>
                              <w:t xml:space="preserve">        </w:t>
                            </w:r>
                            <w:proofErr w:type="spellStart"/>
                            <w:r>
                              <w:t>db.add</w:t>
                            </w:r>
                            <w:proofErr w:type="spellEnd"/>
                            <w:r>
                              <w:t>(rec)</w:t>
                            </w:r>
                          </w:p>
                          <w:p w14:paraId="5AB2AFD4" w14:textId="77777777" w:rsidR="003208E7" w:rsidRDefault="003208E7" w:rsidP="003208E7"/>
                          <w:p w14:paraId="14104B8F" w14:textId="77777777" w:rsidR="003208E7" w:rsidRDefault="003208E7" w:rsidP="003208E7">
                            <w:r>
                              <w:t xml:space="preserve">    for p in prices:</w:t>
                            </w:r>
                          </w:p>
                          <w:p w14:paraId="502F63DF" w14:textId="77777777" w:rsidR="003208E7" w:rsidRDefault="003208E7" w:rsidP="003208E7">
                            <w:r>
                              <w:t xml:space="preserve">        price = </w:t>
                            </w:r>
                            <w:proofErr w:type="gramStart"/>
                            <w:r>
                              <w:t>Price(</w:t>
                            </w:r>
                            <w:proofErr w:type="spellStart"/>
                            <w:proofErr w:type="gramEnd"/>
                            <w:r>
                              <w:t>request_id</w:t>
                            </w:r>
                            <w:proofErr w:type="spellEnd"/>
                            <w:r>
                              <w:t>=req.id, ...)</w:t>
                            </w:r>
                          </w:p>
                          <w:p w14:paraId="45174152" w14:textId="77777777" w:rsidR="003208E7" w:rsidRDefault="003208E7" w:rsidP="003208E7">
                            <w:r>
                              <w:t xml:space="preserve">        </w:t>
                            </w:r>
                            <w:proofErr w:type="spellStart"/>
                            <w:r>
                              <w:t>db.add</w:t>
                            </w:r>
                            <w:proofErr w:type="spellEnd"/>
                            <w:r>
                              <w:t>(price)</w:t>
                            </w:r>
                          </w:p>
                          <w:p w14:paraId="2831C26E" w14:textId="77777777" w:rsidR="003208E7" w:rsidRDefault="003208E7" w:rsidP="003208E7"/>
                          <w:p w14:paraId="223DC084" w14:textId="6E52071D" w:rsidR="003208E7" w:rsidRDefault="003208E7" w:rsidP="003208E7">
                            <w: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t>db.commit</w:t>
                            </w:r>
                            <w:proofErr w:type="spellEnd"/>
                            <w:proofErr w:type="gramEnd"/>
                            <w:r>
                              <w:t>()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268E77B" id="_x0000_s1029" type="#_x0000_t202" style="position:absolute;margin-left:21.95pt;margin-top:12.75pt;width:287.3pt;height:110.6pt;z-index:2516787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" fillcolor="#d6d5d5 [3214]">
                <v:textbox style="mso-fit-shape-to-text:t">
                  <w:txbxContent>
                    <w:p w14:paraId="78A88710" w14:textId="5BE7CAA3" w:rsidR="003208E7" w:rsidRDefault="003208E7" w:rsidP="003208E7">
                      <w:r>
                        <w:t xml:space="preserve">def </w:t>
                      </w:r>
                      <w:proofErr w:type="spellStart"/>
                      <w:r>
                        <w:t>save_</w:t>
                      </w:r>
                      <w:proofErr w:type="gramStart"/>
                      <w:r>
                        <w:t>recommendation</w:t>
                      </w:r>
                      <w:proofErr w:type="spellEnd"/>
                      <w:r>
                        <w:t>(</w:t>
                      </w:r>
                      <w:proofErr w:type="spellStart"/>
                      <w:proofErr w:type="gramEnd"/>
                      <w:r>
                        <w:t>session_info</w:t>
                      </w:r>
                      <w:proofErr w:type="spellEnd"/>
                      <w:r>
                        <w:t>, crops, prices):</w:t>
                      </w:r>
                    </w:p>
                    <w:p w14:paraId="74525A4F" w14:textId="77777777" w:rsidR="003208E7" w:rsidRDefault="003208E7" w:rsidP="003208E7">
                      <w:r>
                        <w:t xml:space="preserve">    req = Request(...)</w:t>
                      </w:r>
                    </w:p>
                    <w:p w14:paraId="165F7F50" w14:textId="77777777" w:rsidR="003208E7" w:rsidRDefault="003208E7" w:rsidP="003208E7">
                      <w:r>
                        <w:t xml:space="preserve">    </w:t>
                      </w:r>
                      <w:proofErr w:type="spellStart"/>
                      <w:r>
                        <w:t>db.add</w:t>
                      </w:r>
                      <w:proofErr w:type="spellEnd"/>
                      <w:r>
                        <w:t>(req)</w:t>
                      </w:r>
                    </w:p>
                    <w:p w14:paraId="68A3E837" w14:textId="77777777" w:rsidR="003208E7" w:rsidRDefault="003208E7" w:rsidP="003208E7">
                      <w:r>
                        <w:t xml:space="preserve">    </w:t>
                      </w:r>
                      <w:proofErr w:type="spellStart"/>
                      <w:proofErr w:type="gramStart"/>
                      <w:r>
                        <w:t>db.commit</w:t>
                      </w:r>
                      <w:proofErr w:type="spellEnd"/>
                      <w:proofErr w:type="gramEnd"/>
                      <w:r>
                        <w:t>()</w:t>
                      </w:r>
                    </w:p>
                    <w:p w14:paraId="7310831C" w14:textId="77777777" w:rsidR="003208E7" w:rsidRDefault="003208E7" w:rsidP="003208E7"/>
                    <w:p w14:paraId="5B82B00C" w14:textId="77777777" w:rsidR="003208E7" w:rsidRDefault="003208E7" w:rsidP="003208E7">
                      <w:r>
                        <w:t xml:space="preserve">    for item in crops:</w:t>
                      </w:r>
                    </w:p>
                    <w:p w14:paraId="3FA8A556" w14:textId="77777777" w:rsidR="003208E7" w:rsidRDefault="003208E7" w:rsidP="003208E7">
                      <w:r>
                        <w:t xml:space="preserve">        rec = </w:t>
                      </w:r>
                      <w:proofErr w:type="gramStart"/>
                      <w:r>
                        <w:t>Recommendation(</w:t>
                      </w:r>
                      <w:proofErr w:type="spellStart"/>
                      <w:proofErr w:type="gramEnd"/>
                      <w:r>
                        <w:t>request_id</w:t>
                      </w:r>
                      <w:proofErr w:type="spellEnd"/>
                      <w:r>
                        <w:t>=req.id, ...)</w:t>
                      </w:r>
                    </w:p>
                    <w:p w14:paraId="43DB9A13" w14:textId="77777777" w:rsidR="003208E7" w:rsidRDefault="003208E7" w:rsidP="003208E7">
                      <w:r>
                        <w:t xml:space="preserve">        </w:t>
                      </w:r>
                      <w:proofErr w:type="spellStart"/>
                      <w:r>
                        <w:t>db.add</w:t>
                      </w:r>
                      <w:proofErr w:type="spellEnd"/>
                      <w:r>
                        <w:t>(rec)</w:t>
                      </w:r>
                    </w:p>
                    <w:p w14:paraId="5AB2AFD4" w14:textId="77777777" w:rsidR="003208E7" w:rsidRDefault="003208E7" w:rsidP="003208E7"/>
                    <w:p w14:paraId="14104B8F" w14:textId="77777777" w:rsidR="003208E7" w:rsidRDefault="003208E7" w:rsidP="003208E7">
                      <w:r>
                        <w:t xml:space="preserve">    for p in prices:</w:t>
                      </w:r>
                    </w:p>
                    <w:p w14:paraId="502F63DF" w14:textId="77777777" w:rsidR="003208E7" w:rsidRDefault="003208E7" w:rsidP="003208E7">
                      <w:r>
                        <w:t xml:space="preserve">        price = </w:t>
                      </w:r>
                      <w:proofErr w:type="gramStart"/>
                      <w:r>
                        <w:t>Price(</w:t>
                      </w:r>
                      <w:proofErr w:type="spellStart"/>
                      <w:proofErr w:type="gramEnd"/>
                      <w:r>
                        <w:t>request_id</w:t>
                      </w:r>
                      <w:proofErr w:type="spellEnd"/>
                      <w:r>
                        <w:t>=req.id, ...)</w:t>
                      </w:r>
                    </w:p>
                    <w:p w14:paraId="45174152" w14:textId="77777777" w:rsidR="003208E7" w:rsidRDefault="003208E7" w:rsidP="003208E7">
                      <w:r>
                        <w:t xml:space="preserve">        </w:t>
                      </w:r>
                      <w:proofErr w:type="spellStart"/>
                      <w:r>
                        <w:t>db.add</w:t>
                      </w:r>
                      <w:proofErr w:type="spellEnd"/>
                      <w:r>
                        <w:t>(price)</w:t>
                      </w:r>
                    </w:p>
                    <w:p w14:paraId="2831C26E" w14:textId="77777777" w:rsidR="003208E7" w:rsidRDefault="003208E7" w:rsidP="003208E7"/>
                    <w:p w14:paraId="223DC084" w14:textId="6E52071D" w:rsidR="003208E7" w:rsidRDefault="003208E7" w:rsidP="003208E7">
                      <w:r>
                        <w:t xml:space="preserve">    </w:t>
                      </w:r>
                      <w:proofErr w:type="spellStart"/>
                      <w:proofErr w:type="gramStart"/>
                      <w:r>
                        <w:t>db.commit</w:t>
                      </w:r>
                      <w:proofErr w:type="spellEnd"/>
                      <w:proofErr w:type="gramEnd"/>
                      <w:r>
                        <w:t>()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371175B" w14:textId="77777777" w:rsidR="003208E7" w:rsidRDefault="003208E7" w:rsidP="003208E7">
      <w:pPr>
        <w:tabs>
          <w:tab w:val="left" w:pos="2453"/>
        </w:tabs>
        <w:rPr>
          <w:color w:val="476166" w:themeColor="accent1"/>
          <w:sz w:val="36"/>
          <w:szCs w:val="36"/>
        </w:rPr>
      </w:pPr>
    </w:p>
    <w:p w14:paraId="34936518" w14:textId="77777777" w:rsidR="003208E7" w:rsidRDefault="003208E7" w:rsidP="003208E7">
      <w:pPr>
        <w:tabs>
          <w:tab w:val="left" w:pos="2453"/>
        </w:tabs>
        <w:rPr>
          <w:color w:val="476166" w:themeColor="accent1"/>
          <w:sz w:val="36"/>
          <w:szCs w:val="36"/>
        </w:rPr>
      </w:pPr>
    </w:p>
    <w:p w14:paraId="52257B38" w14:textId="77777777" w:rsidR="003208E7" w:rsidRDefault="003208E7" w:rsidP="003208E7">
      <w:pPr>
        <w:tabs>
          <w:tab w:val="left" w:pos="2453"/>
        </w:tabs>
        <w:rPr>
          <w:color w:val="476166" w:themeColor="accent1"/>
          <w:sz w:val="36"/>
          <w:szCs w:val="36"/>
        </w:rPr>
      </w:pPr>
    </w:p>
    <w:p w14:paraId="0B77FC04" w14:textId="77777777" w:rsidR="003208E7" w:rsidRDefault="003208E7" w:rsidP="003208E7">
      <w:pPr>
        <w:tabs>
          <w:tab w:val="left" w:pos="2453"/>
        </w:tabs>
        <w:rPr>
          <w:color w:val="476166" w:themeColor="accent1"/>
          <w:sz w:val="36"/>
          <w:szCs w:val="36"/>
        </w:rPr>
      </w:pPr>
    </w:p>
    <w:p w14:paraId="005204DE" w14:textId="77777777" w:rsidR="003208E7" w:rsidRDefault="003208E7" w:rsidP="003208E7">
      <w:pPr>
        <w:tabs>
          <w:tab w:val="left" w:pos="2453"/>
        </w:tabs>
        <w:rPr>
          <w:color w:val="476166" w:themeColor="accent1"/>
          <w:sz w:val="36"/>
          <w:szCs w:val="36"/>
        </w:rPr>
      </w:pPr>
    </w:p>
    <w:p w14:paraId="15629B15" w14:textId="77777777" w:rsidR="003208E7" w:rsidRDefault="003208E7" w:rsidP="003208E7">
      <w:pPr>
        <w:tabs>
          <w:tab w:val="left" w:pos="2453"/>
        </w:tabs>
        <w:rPr>
          <w:color w:val="476166" w:themeColor="accent1"/>
          <w:sz w:val="36"/>
          <w:szCs w:val="36"/>
        </w:rPr>
      </w:pPr>
    </w:p>
    <w:p w14:paraId="0986BB95" w14:textId="77777777" w:rsidR="003208E7" w:rsidRDefault="003208E7" w:rsidP="003208E7">
      <w:pPr>
        <w:tabs>
          <w:tab w:val="left" w:pos="2453"/>
        </w:tabs>
        <w:rPr>
          <w:color w:val="476166" w:themeColor="accent1"/>
          <w:sz w:val="36"/>
          <w:szCs w:val="36"/>
        </w:rPr>
      </w:pPr>
    </w:p>
    <w:p w14:paraId="22CDB4D2" w14:textId="77777777" w:rsidR="003208E7" w:rsidRDefault="003208E7" w:rsidP="003208E7">
      <w:pPr>
        <w:tabs>
          <w:tab w:val="left" w:pos="2453"/>
        </w:tabs>
        <w:rPr>
          <w:color w:val="476166" w:themeColor="accent1"/>
          <w:sz w:val="36"/>
          <w:szCs w:val="36"/>
        </w:rPr>
      </w:pPr>
    </w:p>
    <w:p w14:paraId="077822DF" w14:textId="77777777" w:rsidR="003208E7" w:rsidRDefault="003208E7" w:rsidP="003208E7">
      <w:pPr>
        <w:tabs>
          <w:tab w:val="left" w:pos="2453"/>
        </w:tabs>
        <w:rPr>
          <w:color w:val="476166" w:themeColor="accent1"/>
          <w:sz w:val="36"/>
          <w:szCs w:val="36"/>
        </w:rPr>
      </w:pPr>
    </w:p>
    <w:p w14:paraId="41D4ED28" w14:textId="77777777" w:rsidR="003208E7" w:rsidRDefault="003208E7" w:rsidP="003208E7">
      <w:pPr>
        <w:tabs>
          <w:tab w:val="left" w:pos="2453"/>
        </w:tabs>
        <w:rPr>
          <w:color w:val="476166" w:themeColor="accent1"/>
          <w:sz w:val="36"/>
          <w:szCs w:val="36"/>
        </w:rPr>
      </w:pPr>
    </w:p>
    <w:p w14:paraId="73D4338D" w14:textId="77777777" w:rsidR="003208E7" w:rsidRDefault="003208E7" w:rsidP="003208E7">
      <w:pPr>
        <w:tabs>
          <w:tab w:val="left" w:pos="2453"/>
        </w:tabs>
        <w:rPr>
          <w:color w:val="476166" w:themeColor="accent1"/>
          <w:sz w:val="36"/>
          <w:szCs w:val="36"/>
        </w:rPr>
      </w:pPr>
    </w:p>
    <w:p w14:paraId="2DA9A66C" w14:textId="77777777" w:rsidR="003208E7" w:rsidRDefault="003208E7" w:rsidP="003208E7">
      <w:pPr>
        <w:tabs>
          <w:tab w:val="left" w:pos="2453"/>
        </w:tabs>
        <w:rPr>
          <w:color w:val="476166" w:themeColor="accent1"/>
          <w:sz w:val="36"/>
          <w:szCs w:val="36"/>
        </w:rPr>
      </w:pPr>
    </w:p>
    <w:p w14:paraId="3332996F" w14:textId="77777777" w:rsidR="003208E7" w:rsidRDefault="003208E7" w:rsidP="003208E7">
      <w:pPr>
        <w:tabs>
          <w:tab w:val="left" w:pos="2453"/>
        </w:tabs>
        <w:rPr>
          <w:color w:val="476166" w:themeColor="accent1"/>
          <w:sz w:val="36"/>
          <w:szCs w:val="36"/>
        </w:rPr>
      </w:pPr>
    </w:p>
    <w:p w14:paraId="0A3F25AA" w14:textId="44C97A37" w:rsidR="003208E7" w:rsidRDefault="003208E7" w:rsidP="003208E7">
      <w:pPr>
        <w:tabs>
          <w:tab w:val="left" w:pos="2453"/>
        </w:tabs>
        <w:rPr>
          <w:color w:val="476166" w:themeColor="accent1"/>
          <w:sz w:val="36"/>
          <w:szCs w:val="36"/>
        </w:rPr>
      </w:pPr>
      <w:r w:rsidRPr="003208E7">
        <w:rPr>
          <w:color w:val="476166" w:themeColor="accent1"/>
          <w:sz w:val="36"/>
          <w:szCs w:val="36"/>
        </w:rPr>
        <w:t>E. Final Ranking</w:t>
      </w:r>
    </w:p>
    <w:p w14:paraId="7BC32C17" w14:textId="6601FF65" w:rsidR="003208E7" w:rsidRDefault="003208E7" w:rsidP="003208E7">
      <w:pPr>
        <w:tabs>
          <w:tab w:val="left" w:pos="2453"/>
        </w:tabs>
        <w:rPr>
          <w:color w:val="476166" w:themeColor="accent1"/>
          <w:sz w:val="36"/>
          <w:szCs w:val="36"/>
        </w:rPr>
      </w:pPr>
    </w:p>
    <w:p w14:paraId="493832AF" w14:textId="75AFA55F" w:rsidR="003208E7" w:rsidRDefault="003208E7" w:rsidP="003208E7">
      <w:pPr>
        <w:tabs>
          <w:tab w:val="left" w:pos="2453"/>
        </w:tabs>
        <w:rPr>
          <w:color w:val="476166" w:themeColor="accent1"/>
          <w:sz w:val="36"/>
          <w:szCs w:val="36"/>
        </w:rPr>
      </w:pPr>
      <w:r w:rsidRPr="003208E7">
        <w:rPr>
          <w:noProof/>
          <w:color w:val="476166" w:themeColor="accent1"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5A253BE9" wp14:editId="2775107C">
                <wp:simplePos x="0" y="0"/>
                <wp:positionH relativeFrom="column">
                  <wp:posOffset>194310</wp:posOffset>
                </wp:positionH>
                <wp:positionV relativeFrom="paragraph">
                  <wp:posOffset>214630</wp:posOffset>
                </wp:positionV>
                <wp:extent cx="4089400" cy="1404620"/>
                <wp:effectExtent l="0" t="0" r="25400" b="12065"/>
                <wp:wrapSquare wrapText="bothSides"/>
                <wp:docPr id="17319121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89400" cy="140462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A49568" w14:textId="31AC9AEA" w:rsidR="003208E7" w:rsidRDefault="003208E7">
                            <w:proofErr w:type="spellStart"/>
                            <w:r w:rsidRPr="003208E7">
                              <w:t>final_score</w:t>
                            </w:r>
                            <w:proofErr w:type="spellEnd"/>
                            <w:r w:rsidRPr="003208E7">
                              <w:t xml:space="preserve"> = 0.6 * suitability + 0.4 * </w:t>
                            </w:r>
                            <w:proofErr w:type="spellStart"/>
                            <w:r w:rsidRPr="003208E7">
                              <w:t>price_normalized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A253BE9" id="_x0000_s1030" type="#_x0000_t202" style="position:absolute;margin-left:15.3pt;margin-top:16.9pt;width:322pt;height:110.6pt;z-index:2516807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" fillcolor="#c0bebe [2894]">
                <v:textbox style="mso-fit-shape-to-text:t">
                  <w:txbxContent>
                    <w:p w14:paraId="71A49568" w14:textId="31AC9AEA" w:rsidR="003208E7" w:rsidRDefault="003208E7">
                      <w:proofErr w:type="spellStart"/>
                      <w:r w:rsidRPr="003208E7">
                        <w:t>final_score</w:t>
                      </w:r>
                      <w:proofErr w:type="spellEnd"/>
                      <w:r w:rsidRPr="003208E7">
                        <w:t xml:space="preserve"> = 0.6 * suitability + 0.4 * </w:t>
                      </w:r>
                      <w:proofErr w:type="spellStart"/>
                      <w:r w:rsidRPr="003208E7">
                        <w:t>price_normalized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FC4BF2E" w14:textId="6B96156E" w:rsidR="003208E7" w:rsidRDefault="003208E7" w:rsidP="003208E7">
      <w:pPr>
        <w:tabs>
          <w:tab w:val="left" w:pos="2453"/>
        </w:tabs>
        <w:rPr>
          <w:color w:val="476166" w:themeColor="accent1"/>
          <w:sz w:val="36"/>
          <w:szCs w:val="36"/>
        </w:rPr>
      </w:pPr>
    </w:p>
    <w:p w14:paraId="7DA0EDB5" w14:textId="16AAF8FD" w:rsidR="003208E7" w:rsidRDefault="003208E7" w:rsidP="003208E7">
      <w:pPr>
        <w:tabs>
          <w:tab w:val="left" w:pos="2453"/>
        </w:tabs>
        <w:rPr>
          <w:color w:val="476166" w:themeColor="accent1"/>
          <w:sz w:val="36"/>
          <w:szCs w:val="36"/>
        </w:rPr>
      </w:pPr>
    </w:p>
    <w:p w14:paraId="34A04A82" w14:textId="77777777" w:rsidR="003208E7" w:rsidRDefault="003208E7" w:rsidP="003208E7">
      <w:pPr>
        <w:tabs>
          <w:tab w:val="left" w:pos="2453"/>
        </w:tabs>
        <w:rPr>
          <w:color w:val="476166" w:themeColor="accent1"/>
          <w:sz w:val="36"/>
          <w:szCs w:val="36"/>
        </w:rPr>
      </w:pPr>
    </w:p>
    <w:p w14:paraId="1F250D27" w14:textId="77777777" w:rsidR="003208E7" w:rsidRDefault="003208E7" w:rsidP="003208E7">
      <w:pPr>
        <w:tabs>
          <w:tab w:val="left" w:pos="2453"/>
        </w:tabs>
        <w:rPr>
          <w:color w:val="476166" w:themeColor="accent1"/>
          <w:sz w:val="36"/>
          <w:szCs w:val="36"/>
        </w:rPr>
      </w:pPr>
    </w:p>
    <w:p w14:paraId="381C6719" w14:textId="77777777" w:rsidR="003208E7" w:rsidRDefault="003208E7" w:rsidP="003208E7">
      <w:pPr>
        <w:tabs>
          <w:tab w:val="left" w:pos="2453"/>
        </w:tabs>
        <w:rPr>
          <w:color w:val="476166" w:themeColor="accent1"/>
          <w:sz w:val="36"/>
          <w:szCs w:val="36"/>
        </w:rPr>
      </w:pPr>
    </w:p>
    <w:p w14:paraId="4664434D" w14:textId="77777777" w:rsidR="003208E7" w:rsidRDefault="003208E7" w:rsidP="003208E7">
      <w:pPr>
        <w:tabs>
          <w:tab w:val="left" w:pos="2453"/>
        </w:tabs>
        <w:rPr>
          <w:color w:val="476166" w:themeColor="accent1"/>
          <w:sz w:val="36"/>
          <w:szCs w:val="36"/>
        </w:rPr>
      </w:pPr>
    </w:p>
    <w:p w14:paraId="5B453413" w14:textId="77777777" w:rsidR="003208E7" w:rsidRDefault="003208E7" w:rsidP="003208E7">
      <w:pPr>
        <w:tabs>
          <w:tab w:val="left" w:pos="2453"/>
        </w:tabs>
        <w:rPr>
          <w:color w:val="476166" w:themeColor="accent1"/>
          <w:sz w:val="36"/>
          <w:szCs w:val="36"/>
        </w:rPr>
      </w:pPr>
    </w:p>
    <w:p w14:paraId="537B2C3E" w14:textId="77777777" w:rsidR="003208E7" w:rsidRDefault="003208E7" w:rsidP="003208E7">
      <w:pPr>
        <w:tabs>
          <w:tab w:val="left" w:pos="2453"/>
        </w:tabs>
        <w:rPr>
          <w:color w:val="476166" w:themeColor="accent1"/>
          <w:sz w:val="36"/>
          <w:szCs w:val="36"/>
        </w:rPr>
      </w:pPr>
    </w:p>
    <w:p w14:paraId="0CBA89EC" w14:textId="699A3E88" w:rsidR="003208E7" w:rsidRDefault="003208E7" w:rsidP="003208E7">
      <w:pPr>
        <w:tabs>
          <w:tab w:val="left" w:pos="2453"/>
        </w:tabs>
        <w:rPr>
          <w:color w:val="476166" w:themeColor="accent1"/>
          <w:sz w:val="36"/>
          <w:szCs w:val="36"/>
        </w:rPr>
      </w:pPr>
      <w:r w:rsidRPr="003208E7">
        <w:rPr>
          <w:color w:val="476166" w:themeColor="accent1"/>
          <w:sz w:val="36"/>
          <w:szCs w:val="36"/>
        </w:rPr>
        <w:t xml:space="preserve">F. </w:t>
      </w:r>
      <w:proofErr w:type="spellStart"/>
      <w:r w:rsidRPr="003208E7">
        <w:rPr>
          <w:color w:val="476166" w:themeColor="accent1"/>
          <w:sz w:val="36"/>
          <w:szCs w:val="36"/>
        </w:rPr>
        <w:t>Streamlit</w:t>
      </w:r>
      <w:proofErr w:type="spellEnd"/>
      <w:r w:rsidRPr="003208E7">
        <w:rPr>
          <w:color w:val="476166" w:themeColor="accent1"/>
          <w:sz w:val="36"/>
          <w:szCs w:val="36"/>
        </w:rPr>
        <w:t xml:space="preserve"> UI</w:t>
      </w:r>
    </w:p>
    <w:p w14:paraId="68DDDA41" w14:textId="77777777" w:rsidR="003208E7" w:rsidRDefault="003208E7" w:rsidP="003208E7">
      <w:pPr>
        <w:tabs>
          <w:tab w:val="left" w:pos="2453"/>
        </w:tabs>
        <w:rPr>
          <w:color w:val="476166" w:themeColor="accent1"/>
          <w:sz w:val="36"/>
          <w:szCs w:val="36"/>
        </w:rPr>
      </w:pPr>
    </w:p>
    <w:p w14:paraId="135233A4" w14:textId="1D010D7F" w:rsidR="003208E7" w:rsidRDefault="003208E7" w:rsidP="003208E7">
      <w:pPr>
        <w:tabs>
          <w:tab w:val="left" w:pos="2453"/>
        </w:tabs>
        <w:rPr>
          <w:color w:val="476166" w:themeColor="accent1"/>
          <w:sz w:val="36"/>
          <w:szCs w:val="36"/>
        </w:rPr>
      </w:pPr>
      <w:r w:rsidRPr="003208E7">
        <w:rPr>
          <w:noProof/>
          <w:color w:val="476166" w:themeColor="accent1"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6B3F3B22" wp14:editId="6D14C8E5">
                <wp:simplePos x="0" y="0"/>
                <wp:positionH relativeFrom="column">
                  <wp:posOffset>135467</wp:posOffset>
                </wp:positionH>
                <wp:positionV relativeFrom="paragraph">
                  <wp:posOffset>106680</wp:posOffset>
                </wp:positionV>
                <wp:extent cx="2360930" cy="1404620"/>
                <wp:effectExtent l="0" t="0" r="19050" b="15875"/>
                <wp:wrapSquare wrapText="bothSides"/>
                <wp:docPr id="10999174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97553D" w14:textId="0A3A9F9A" w:rsidR="003208E7" w:rsidRDefault="003208E7" w:rsidP="003208E7">
                            <w:proofErr w:type="spellStart"/>
                            <w:proofErr w:type="gramStart"/>
                            <w:r>
                              <w:t>st.title</w:t>
                            </w:r>
                            <w:proofErr w:type="spellEnd"/>
                            <w:proofErr w:type="gramEnd"/>
                            <w:r>
                              <w:t>("AgriSphere – Crop Recommendation &amp; Mandi Prices")</w:t>
                            </w:r>
                          </w:p>
                          <w:p w14:paraId="39ADD09D" w14:textId="77777777" w:rsidR="003208E7" w:rsidRDefault="003208E7" w:rsidP="003208E7">
                            <w:proofErr w:type="spellStart"/>
                            <w:r>
                              <w:t>lat</w:t>
                            </w:r>
                            <w:proofErr w:type="spellEnd"/>
                            <w: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t>st.number</w:t>
                            </w:r>
                            <w:proofErr w:type="gramEnd"/>
                            <w:r>
                              <w:t>_input</w:t>
                            </w:r>
                            <w:proofErr w:type="spellEnd"/>
                            <w:r>
                              <w:t>("Latitude")</w:t>
                            </w:r>
                          </w:p>
                          <w:p w14:paraId="5C28ED80" w14:textId="77777777" w:rsidR="003208E7" w:rsidRDefault="003208E7" w:rsidP="003208E7">
                            <w:proofErr w:type="spellStart"/>
                            <w:r>
                              <w:t>lon</w:t>
                            </w:r>
                            <w:proofErr w:type="spellEnd"/>
                            <w: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t>st.number</w:t>
                            </w:r>
                            <w:proofErr w:type="gramEnd"/>
                            <w:r>
                              <w:t>_input</w:t>
                            </w:r>
                            <w:proofErr w:type="spellEnd"/>
                            <w:r>
                              <w:t>("Longitude")</w:t>
                            </w:r>
                          </w:p>
                          <w:p w14:paraId="292C38DE" w14:textId="77777777" w:rsidR="003208E7" w:rsidRDefault="003208E7" w:rsidP="003208E7"/>
                          <w:p w14:paraId="208E6FAC" w14:textId="77777777" w:rsidR="003208E7" w:rsidRDefault="003208E7" w:rsidP="003208E7">
                            <w:r>
                              <w:t xml:space="preserve">if </w:t>
                            </w:r>
                            <w:proofErr w:type="spellStart"/>
                            <w:proofErr w:type="gramStart"/>
                            <w:r>
                              <w:t>st.button</w:t>
                            </w:r>
                            <w:proofErr w:type="spellEnd"/>
                            <w:proofErr w:type="gramEnd"/>
                            <w:r>
                              <w:t>("Get Recommendations"):</w:t>
                            </w:r>
                          </w:p>
                          <w:p w14:paraId="135ED6DB" w14:textId="77777777" w:rsidR="003208E7" w:rsidRDefault="003208E7" w:rsidP="003208E7">
                            <w:r>
                              <w:t xml:space="preserve">    temp, hum = </w:t>
                            </w:r>
                            <w:proofErr w:type="spellStart"/>
                            <w:r>
                              <w:t>get_</w:t>
                            </w:r>
                            <w:proofErr w:type="gramStart"/>
                            <w:r>
                              <w:t>weather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proofErr w:type="gramEnd"/>
                            <w:r>
                              <w:t>lat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lon</w:t>
                            </w:r>
                            <w:proofErr w:type="spellEnd"/>
                            <w:r>
                              <w:t>, API_KEY)</w:t>
                            </w:r>
                          </w:p>
                          <w:p w14:paraId="76FD3770" w14:textId="6E7E9C2F" w:rsidR="003208E7" w:rsidRDefault="003208E7" w:rsidP="003208E7">
                            <w:r>
                              <w:t xml:space="preserve">    ...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3F3B22" id="_x0000_s1031" type="#_x0000_t202" style="position:absolute;margin-left:10.65pt;margin-top:8.4pt;width:185.9pt;height:110.6pt;z-index:25168281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" fillcolor="#c0bebe [2894]">
                <v:textbox style="mso-fit-shape-to-text:t">
                  <w:txbxContent>
                    <w:p w14:paraId="2597553D" w14:textId="0A3A9F9A" w:rsidR="003208E7" w:rsidRDefault="003208E7" w:rsidP="003208E7">
                      <w:proofErr w:type="spellStart"/>
                      <w:proofErr w:type="gramStart"/>
                      <w:r>
                        <w:t>st.title</w:t>
                      </w:r>
                      <w:proofErr w:type="spellEnd"/>
                      <w:proofErr w:type="gramEnd"/>
                      <w:r>
                        <w:t>("AgriSphere – Crop Recommendation &amp; Mandi Prices")</w:t>
                      </w:r>
                    </w:p>
                    <w:p w14:paraId="39ADD09D" w14:textId="77777777" w:rsidR="003208E7" w:rsidRDefault="003208E7" w:rsidP="003208E7">
                      <w:proofErr w:type="spellStart"/>
                      <w:r>
                        <w:t>lat</w:t>
                      </w:r>
                      <w:proofErr w:type="spellEnd"/>
                      <w:r>
                        <w:t xml:space="preserve"> = </w:t>
                      </w:r>
                      <w:proofErr w:type="spellStart"/>
                      <w:proofErr w:type="gramStart"/>
                      <w:r>
                        <w:t>st.number</w:t>
                      </w:r>
                      <w:proofErr w:type="gramEnd"/>
                      <w:r>
                        <w:t>_input</w:t>
                      </w:r>
                      <w:proofErr w:type="spellEnd"/>
                      <w:r>
                        <w:t>("Latitude")</w:t>
                      </w:r>
                    </w:p>
                    <w:p w14:paraId="5C28ED80" w14:textId="77777777" w:rsidR="003208E7" w:rsidRDefault="003208E7" w:rsidP="003208E7">
                      <w:proofErr w:type="spellStart"/>
                      <w:r>
                        <w:t>lon</w:t>
                      </w:r>
                      <w:proofErr w:type="spellEnd"/>
                      <w:r>
                        <w:t xml:space="preserve"> = </w:t>
                      </w:r>
                      <w:proofErr w:type="spellStart"/>
                      <w:proofErr w:type="gramStart"/>
                      <w:r>
                        <w:t>st.number</w:t>
                      </w:r>
                      <w:proofErr w:type="gramEnd"/>
                      <w:r>
                        <w:t>_input</w:t>
                      </w:r>
                      <w:proofErr w:type="spellEnd"/>
                      <w:r>
                        <w:t>("Longitude")</w:t>
                      </w:r>
                    </w:p>
                    <w:p w14:paraId="292C38DE" w14:textId="77777777" w:rsidR="003208E7" w:rsidRDefault="003208E7" w:rsidP="003208E7"/>
                    <w:p w14:paraId="208E6FAC" w14:textId="77777777" w:rsidR="003208E7" w:rsidRDefault="003208E7" w:rsidP="003208E7">
                      <w:r>
                        <w:t xml:space="preserve">if </w:t>
                      </w:r>
                      <w:proofErr w:type="spellStart"/>
                      <w:proofErr w:type="gramStart"/>
                      <w:r>
                        <w:t>st.button</w:t>
                      </w:r>
                      <w:proofErr w:type="spellEnd"/>
                      <w:proofErr w:type="gramEnd"/>
                      <w:r>
                        <w:t>("Get Recommendations"):</w:t>
                      </w:r>
                    </w:p>
                    <w:p w14:paraId="135ED6DB" w14:textId="77777777" w:rsidR="003208E7" w:rsidRDefault="003208E7" w:rsidP="003208E7">
                      <w:r>
                        <w:t xml:space="preserve">    temp, hum = </w:t>
                      </w:r>
                      <w:proofErr w:type="spellStart"/>
                      <w:r>
                        <w:t>get_</w:t>
                      </w:r>
                      <w:proofErr w:type="gramStart"/>
                      <w:r>
                        <w:t>weather</w:t>
                      </w:r>
                      <w:proofErr w:type="spellEnd"/>
                      <w:r>
                        <w:t>(</w:t>
                      </w:r>
                      <w:proofErr w:type="spellStart"/>
                      <w:proofErr w:type="gramEnd"/>
                      <w:r>
                        <w:t>lat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lon</w:t>
                      </w:r>
                      <w:proofErr w:type="spellEnd"/>
                      <w:r>
                        <w:t>, API_KEY)</w:t>
                      </w:r>
                    </w:p>
                    <w:p w14:paraId="76FD3770" w14:textId="6E7E9C2F" w:rsidR="003208E7" w:rsidRDefault="003208E7" w:rsidP="003208E7">
                      <w:r>
                        <w:t xml:space="preserve">    ...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12806F9" w14:textId="77777777" w:rsidR="003208E7" w:rsidRDefault="003208E7" w:rsidP="003208E7">
      <w:pPr>
        <w:tabs>
          <w:tab w:val="left" w:pos="2453"/>
        </w:tabs>
        <w:rPr>
          <w:color w:val="476166" w:themeColor="accent1"/>
          <w:sz w:val="36"/>
          <w:szCs w:val="36"/>
        </w:rPr>
      </w:pPr>
    </w:p>
    <w:p w14:paraId="1F81B519" w14:textId="77777777" w:rsidR="003208E7" w:rsidRDefault="003208E7" w:rsidP="003208E7">
      <w:pPr>
        <w:tabs>
          <w:tab w:val="left" w:pos="2453"/>
        </w:tabs>
        <w:rPr>
          <w:color w:val="476166" w:themeColor="accent1"/>
          <w:sz w:val="36"/>
          <w:szCs w:val="36"/>
        </w:rPr>
      </w:pPr>
    </w:p>
    <w:p w14:paraId="70ACEB00" w14:textId="77777777" w:rsidR="003208E7" w:rsidRDefault="003208E7" w:rsidP="003208E7">
      <w:pPr>
        <w:tabs>
          <w:tab w:val="left" w:pos="2453"/>
        </w:tabs>
        <w:rPr>
          <w:color w:val="476166" w:themeColor="accent1"/>
          <w:sz w:val="36"/>
          <w:szCs w:val="36"/>
        </w:rPr>
      </w:pPr>
    </w:p>
    <w:p w14:paraId="50006305" w14:textId="77777777" w:rsidR="003208E7" w:rsidRDefault="003208E7" w:rsidP="003208E7">
      <w:pPr>
        <w:tabs>
          <w:tab w:val="left" w:pos="2453"/>
        </w:tabs>
        <w:rPr>
          <w:color w:val="476166" w:themeColor="accent1"/>
          <w:sz w:val="36"/>
          <w:szCs w:val="36"/>
        </w:rPr>
      </w:pPr>
    </w:p>
    <w:p w14:paraId="6857040A" w14:textId="77777777" w:rsidR="003208E7" w:rsidRDefault="003208E7" w:rsidP="003208E7">
      <w:pPr>
        <w:tabs>
          <w:tab w:val="left" w:pos="2453"/>
        </w:tabs>
        <w:rPr>
          <w:color w:val="476166" w:themeColor="accent1"/>
          <w:sz w:val="36"/>
          <w:szCs w:val="36"/>
        </w:rPr>
      </w:pPr>
    </w:p>
    <w:p w14:paraId="3AEA9D6D" w14:textId="77777777" w:rsidR="003208E7" w:rsidRDefault="003208E7" w:rsidP="003208E7">
      <w:pPr>
        <w:tabs>
          <w:tab w:val="left" w:pos="2453"/>
        </w:tabs>
        <w:rPr>
          <w:color w:val="476166" w:themeColor="accent1"/>
          <w:sz w:val="36"/>
          <w:szCs w:val="36"/>
        </w:rPr>
      </w:pPr>
    </w:p>
    <w:p w14:paraId="638E00D8" w14:textId="77777777" w:rsidR="003208E7" w:rsidRDefault="003208E7" w:rsidP="003208E7">
      <w:pPr>
        <w:tabs>
          <w:tab w:val="left" w:pos="2453"/>
        </w:tabs>
        <w:rPr>
          <w:color w:val="476166" w:themeColor="accent1"/>
          <w:sz w:val="36"/>
          <w:szCs w:val="36"/>
        </w:rPr>
      </w:pPr>
    </w:p>
    <w:p w14:paraId="3170BF14" w14:textId="77777777" w:rsidR="003208E7" w:rsidRDefault="003208E7" w:rsidP="003208E7">
      <w:pPr>
        <w:tabs>
          <w:tab w:val="left" w:pos="2453"/>
        </w:tabs>
        <w:rPr>
          <w:color w:val="476166" w:themeColor="accent1"/>
          <w:sz w:val="36"/>
          <w:szCs w:val="36"/>
        </w:rPr>
      </w:pPr>
    </w:p>
    <w:p w14:paraId="59132F2B" w14:textId="77777777" w:rsidR="003208E7" w:rsidRDefault="003208E7" w:rsidP="003208E7">
      <w:pPr>
        <w:tabs>
          <w:tab w:val="left" w:pos="2453"/>
        </w:tabs>
        <w:rPr>
          <w:color w:val="476166" w:themeColor="accent1"/>
          <w:sz w:val="36"/>
          <w:szCs w:val="36"/>
        </w:rPr>
      </w:pPr>
    </w:p>
    <w:p w14:paraId="7D21B734" w14:textId="77777777" w:rsidR="003208E7" w:rsidRDefault="003208E7" w:rsidP="003208E7">
      <w:pPr>
        <w:tabs>
          <w:tab w:val="left" w:pos="2453"/>
        </w:tabs>
        <w:rPr>
          <w:color w:val="476166" w:themeColor="accent1"/>
          <w:sz w:val="36"/>
          <w:szCs w:val="36"/>
        </w:rPr>
      </w:pPr>
    </w:p>
    <w:p w14:paraId="3270EE32" w14:textId="0ADD9A2C" w:rsidR="003208E7" w:rsidRDefault="003208E7" w:rsidP="003208E7">
      <w:pPr>
        <w:tabs>
          <w:tab w:val="left" w:pos="2453"/>
        </w:tabs>
        <w:rPr>
          <w:color w:val="476166" w:themeColor="accent1"/>
          <w:sz w:val="36"/>
          <w:szCs w:val="36"/>
        </w:rPr>
      </w:pPr>
      <w:r w:rsidRPr="003208E7">
        <w:rPr>
          <w:color w:val="476166" w:themeColor="accent1"/>
          <w:sz w:val="52"/>
          <w:szCs w:val="52"/>
        </w:rPr>
        <w:t>S</w:t>
      </w:r>
      <w:r w:rsidRPr="003208E7">
        <w:rPr>
          <w:color w:val="476166" w:themeColor="accent1"/>
          <w:sz w:val="52"/>
          <w:szCs w:val="52"/>
        </w:rPr>
        <w:t>CREENSHOTS WITH DESCRIPTION</w:t>
      </w:r>
      <w:r w:rsidRPr="003208E7">
        <w:rPr>
          <w:color w:val="476166" w:themeColor="accent1"/>
          <w:sz w:val="36"/>
          <w:szCs w:val="36"/>
        </w:rPr>
        <w:br/>
      </w:r>
      <w:r w:rsidRPr="003208E7">
        <w:rPr>
          <w:color w:val="476166" w:themeColor="accent1"/>
          <w:sz w:val="36"/>
          <w:szCs w:val="36"/>
        </w:rPr>
        <w:br/>
        <w:t>Home UI:</w:t>
      </w:r>
    </w:p>
    <w:p w14:paraId="4692432C" w14:textId="25EE2FDA" w:rsidR="003208E7" w:rsidRPr="003208E7" w:rsidRDefault="003208E7" w:rsidP="003208E7">
      <w:pPr>
        <w:tabs>
          <w:tab w:val="left" w:pos="2453"/>
        </w:tabs>
        <w:rPr>
          <w:color w:val="476166" w:themeColor="accent1"/>
          <w:sz w:val="36"/>
          <w:szCs w:val="36"/>
        </w:rPr>
      </w:pPr>
      <w:r w:rsidRPr="003208E7">
        <w:rPr>
          <w:color w:val="476166" w:themeColor="accent1"/>
          <w:sz w:val="36"/>
          <w:szCs w:val="36"/>
        </w:rPr>
        <w:drawing>
          <wp:inline distT="0" distB="0" distL="0" distR="0" wp14:anchorId="3DAE762B" wp14:editId="7A352F9F">
            <wp:extent cx="6858000" cy="3013710"/>
            <wp:effectExtent l="0" t="0" r="0" b="0"/>
            <wp:docPr id="1205585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5859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2CA8C" w14:textId="77777777" w:rsidR="003208E7" w:rsidRDefault="003208E7" w:rsidP="003208E7">
      <w:pPr>
        <w:tabs>
          <w:tab w:val="left" w:pos="2453"/>
        </w:tabs>
        <w:ind w:left="360"/>
      </w:pPr>
    </w:p>
    <w:p w14:paraId="6CABDB33" w14:textId="77777777" w:rsidR="003208E7" w:rsidRDefault="003208E7" w:rsidP="003208E7">
      <w:pPr>
        <w:tabs>
          <w:tab w:val="left" w:pos="2453"/>
        </w:tabs>
        <w:ind w:left="360"/>
      </w:pPr>
    </w:p>
    <w:p w14:paraId="1583CB53" w14:textId="64214DA0" w:rsidR="003208E7" w:rsidRDefault="003208E7" w:rsidP="003208E7">
      <w:pPr>
        <w:tabs>
          <w:tab w:val="left" w:pos="2453"/>
        </w:tabs>
        <w:ind w:left="360"/>
      </w:pPr>
      <w:r>
        <w:t xml:space="preserve">Shows the main </w:t>
      </w:r>
      <w:proofErr w:type="spellStart"/>
      <w:r>
        <w:t>Streamlit</w:t>
      </w:r>
      <w:proofErr w:type="spellEnd"/>
      <w:r>
        <w:t xml:space="preserve"> interface with inputs for location, weather, and soil parameters.</w:t>
      </w:r>
    </w:p>
    <w:p w14:paraId="16966D09" w14:textId="77777777" w:rsidR="003208E7" w:rsidRDefault="003208E7" w:rsidP="003208E7">
      <w:pPr>
        <w:tabs>
          <w:tab w:val="left" w:pos="2453"/>
        </w:tabs>
        <w:ind w:left="360"/>
      </w:pPr>
    </w:p>
    <w:p w14:paraId="25CDDD76" w14:textId="77777777" w:rsidR="003208E7" w:rsidRDefault="003208E7" w:rsidP="003208E7">
      <w:pPr>
        <w:tabs>
          <w:tab w:val="left" w:pos="2453"/>
        </w:tabs>
        <w:ind w:left="360"/>
      </w:pPr>
    </w:p>
    <w:p w14:paraId="08DC59B8" w14:textId="77777777" w:rsidR="003208E7" w:rsidRDefault="003208E7" w:rsidP="003208E7">
      <w:pPr>
        <w:tabs>
          <w:tab w:val="left" w:pos="2453"/>
        </w:tabs>
        <w:ind w:left="360"/>
      </w:pPr>
    </w:p>
    <w:p w14:paraId="7AD8A159" w14:textId="77777777" w:rsidR="003208E7" w:rsidRDefault="003208E7" w:rsidP="003208E7">
      <w:pPr>
        <w:tabs>
          <w:tab w:val="left" w:pos="2453"/>
        </w:tabs>
        <w:ind w:left="360"/>
      </w:pPr>
    </w:p>
    <w:p w14:paraId="5E6CE04F" w14:textId="77777777" w:rsidR="003208E7" w:rsidRDefault="003208E7" w:rsidP="003208E7">
      <w:pPr>
        <w:tabs>
          <w:tab w:val="left" w:pos="2453"/>
        </w:tabs>
        <w:ind w:left="360"/>
      </w:pPr>
    </w:p>
    <w:p w14:paraId="4725B57B" w14:textId="77777777" w:rsidR="003208E7" w:rsidRDefault="003208E7" w:rsidP="003208E7">
      <w:pPr>
        <w:tabs>
          <w:tab w:val="left" w:pos="2453"/>
        </w:tabs>
        <w:ind w:left="360"/>
      </w:pPr>
    </w:p>
    <w:p w14:paraId="55C6A9BE" w14:textId="77777777" w:rsidR="003208E7" w:rsidRDefault="003208E7" w:rsidP="003208E7">
      <w:pPr>
        <w:tabs>
          <w:tab w:val="left" w:pos="2453"/>
        </w:tabs>
        <w:ind w:left="360"/>
      </w:pPr>
    </w:p>
    <w:p w14:paraId="37727B91" w14:textId="77777777" w:rsidR="003208E7" w:rsidRDefault="003208E7" w:rsidP="003208E7">
      <w:pPr>
        <w:tabs>
          <w:tab w:val="left" w:pos="2453"/>
        </w:tabs>
        <w:ind w:left="360"/>
      </w:pPr>
    </w:p>
    <w:p w14:paraId="6C87C30B" w14:textId="78E43916" w:rsidR="003208E7" w:rsidRDefault="003208E7" w:rsidP="003208E7">
      <w:pPr>
        <w:tabs>
          <w:tab w:val="left" w:pos="2453"/>
        </w:tabs>
        <w:ind w:left="360"/>
        <w:rPr>
          <w:color w:val="476166" w:themeColor="accent1"/>
          <w:sz w:val="36"/>
          <w:szCs w:val="36"/>
        </w:rPr>
      </w:pPr>
      <w:r w:rsidRPr="003208E7">
        <w:rPr>
          <w:color w:val="476166" w:themeColor="accent1"/>
          <w:sz w:val="36"/>
          <w:szCs w:val="36"/>
        </w:rPr>
        <w:t xml:space="preserve">Top 3 Recommendations: </w:t>
      </w:r>
    </w:p>
    <w:p w14:paraId="04E5A9E3" w14:textId="77777777" w:rsidR="003208E7" w:rsidRDefault="003208E7" w:rsidP="003208E7">
      <w:pPr>
        <w:tabs>
          <w:tab w:val="left" w:pos="2453"/>
        </w:tabs>
        <w:ind w:left="360"/>
        <w:rPr>
          <w:color w:val="476166" w:themeColor="accent1"/>
          <w:sz w:val="36"/>
          <w:szCs w:val="36"/>
        </w:rPr>
      </w:pPr>
    </w:p>
    <w:p w14:paraId="1F9F4F8C" w14:textId="6CC03A56" w:rsidR="003208E7" w:rsidRDefault="003208E7" w:rsidP="003208E7">
      <w:pPr>
        <w:tabs>
          <w:tab w:val="left" w:pos="2453"/>
        </w:tabs>
        <w:ind w:left="360"/>
        <w:rPr>
          <w:color w:val="476166" w:themeColor="accent1"/>
          <w:sz w:val="36"/>
          <w:szCs w:val="36"/>
        </w:rPr>
      </w:pPr>
      <w:r w:rsidRPr="003208E7">
        <w:rPr>
          <w:color w:val="476166" w:themeColor="accent1"/>
          <w:sz w:val="36"/>
          <w:szCs w:val="36"/>
        </w:rPr>
        <w:drawing>
          <wp:inline distT="0" distB="0" distL="0" distR="0" wp14:anchorId="703EB022" wp14:editId="10338D70">
            <wp:extent cx="1805430" cy="2186305"/>
            <wp:effectExtent l="0" t="0" r="4445" b="4445"/>
            <wp:docPr id="957257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578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07625" cy="218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08E7">
        <w:rPr>
          <w:color w:val="476166" w:themeColor="accent1"/>
          <w:sz w:val="36"/>
          <w:szCs w:val="36"/>
        </w:rPr>
        <w:drawing>
          <wp:inline distT="0" distB="0" distL="0" distR="0" wp14:anchorId="7826A28D" wp14:editId="27E228BA">
            <wp:extent cx="1881188" cy="2186940"/>
            <wp:effectExtent l="0" t="0" r="5080" b="3810"/>
            <wp:docPr id="894910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91059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83204" cy="218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08E7">
        <w:rPr>
          <w:color w:val="476166" w:themeColor="accent1"/>
          <w:sz w:val="36"/>
          <w:szCs w:val="36"/>
        </w:rPr>
        <w:drawing>
          <wp:inline distT="0" distB="0" distL="0" distR="0" wp14:anchorId="258AF67F" wp14:editId="4966EEC8">
            <wp:extent cx="2225040" cy="2179319"/>
            <wp:effectExtent l="0" t="0" r="3810" b="0"/>
            <wp:docPr id="374697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69767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27826" cy="218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57FBF" w14:textId="77777777" w:rsidR="003208E7" w:rsidRDefault="003208E7" w:rsidP="003208E7">
      <w:pPr>
        <w:tabs>
          <w:tab w:val="left" w:pos="2453"/>
        </w:tabs>
        <w:ind w:left="360"/>
        <w:rPr>
          <w:color w:val="476166" w:themeColor="accent1"/>
          <w:sz w:val="36"/>
          <w:szCs w:val="36"/>
        </w:rPr>
      </w:pPr>
    </w:p>
    <w:p w14:paraId="587FFD14" w14:textId="20211662" w:rsidR="003208E7" w:rsidRDefault="003208E7" w:rsidP="003208E7">
      <w:pPr>
        <w:tabs>
          <w:tab w:val="left" w:pos="2453"/>
        </w:tabs>
        <w:ind w:left="360"/>
      </w:pPr>
      <w:r>
        <w:t>Displays top crops based on suitability, mandi price, and final score.</w:t>
      </w:r>
    </w:p>
    <w:p w14:paraId="734D3EA0" w14:textId="77777777" w:rsidR="003208E7" w:rsidRDefault="003208E7" w:rsidP="003208E7">
      <w:pPr>
        <w:tabs>
          <w:tab w:val="left" w:pos="2453"/>
        </w:tabs>
        <w:ind w:left="360"/>
      </w:pPr>
    </w:p>
    <w:p w14:paraId="03B8C7A6" w14:textId="77777777" w:rsidR="003208E7" w:rsidRDefault="003208E7" w:rsidP="003208E7">
      <w:pPr>
        <w:tabs>
          <w:tab w:val="left" w:pos="2453"/>
        </w:tabs>
        <w:ind w:left="360"/>
      </w:pPr>
    </w:p>
    <w:p w14:paraId="5C82A63D" w14:textId="77777777" w:rsidR="003208E7" w:rsidRDefault="003208E7" w:rsidP="003208E7">
      <w:pPr>
        <w:tabs>
          <w:tab w:val="left" w:pos="2453"/>
        </w:tabs>
        <w:ind w:left="360"/>
      </w:pPr>
    </w:p>
    <w:p w14:paraId="429A6483" w14:textId="4C479644" w:rsidR="003208E7" w:rsidRDefault="003208E7" w:rsidP="003208E7">
      <w:pPr>
        <w:tabs>
          <w:tab w:val="left" w:pos="2453"/>
        </w:tabs>
        <w:ind w:left="360"/>
        <w:rPr>
          <w:color w:val="476166" w:themeColor="accent1"/>
          <w:sz w:val="36"/>
          <w:szCs w:val="36"/>
        </w:rPr>
      </w:pPr>
      <w:r w:rsidRPr="003208E7">
        <w:rPr>
          <w:color w:val="476166" w:themeColor="accent1"/>
          <w:sz w:val="36"/>
          <w:szCs w:val="36"/>
        </w:rPr>
        <w:t>SQL Database Records</w:t>
      </w:r>
      <w:r>
        <w:rPr>
          <w:color w:val="476166" w:themeColor="accent1"/>
          <w:sz w:val="36"/>
          <w:szCs w:val="36"/>
        </w:rPr>
        <w:t>:</w:t>
      </w:r>
    </w:p>
    <w:p w14:paraId="428076DD" w14:textId="6511278F" w:rsidR="003208E7" w:rsidRDefault="003208E7" w:rsidP="003208E7">
      <w:pPr>
        <w:tabs>
          <w:tab w:val="left" w:pos="2453"/>
        </w:tabs>
        <w:ind w:left="360"/>
        <w:rPr>
          <w:color w:val="476166" w:themeColor="accent1"/>
          <w:sz w:val="36"/>
          <w:szCs w:val="36"/>
        </w:rPr>
      </w:pPr>
      <w:r w:rsidRPr="003208E7">
        <w:rPr>
          <w:color w:val="476166" w:themeColor="accent1"/>
          <w:sz w:val="36"/>
          <w:szCs w:val="36"/>
        </w:rPr>
        <w:drawing>
          <wp:inline distT="0" distB="0" distL="0" distR="0" wp14:anchorId="5E2787C4" wp14:editId="7F52BFD0">
            <wp:extent cx="6858000" cy="3783330"/>
            <wp:effectExtent l="0" t="0" r="0" b="7620"/>
            <wp:docPr id="793469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4695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E1086" w14:textId="77777777" w:rsidR="003208E7" w:rsidRDefault="003208E7" w:rsidP="003208E7">
      <w:pPr>
        <w:tabs>
          <w:tab w:val="left" w:pos="2453"/>
        </w:tabs>
        <w:ind w:left="360"/>
        <w:rPr>
          <w:color w:val="476166" w:themeColor="accent1"/>
          <w:sz w:val="36"/>
          <w:szCs w:val="36"/>
        </w:rPr>
      </w:pPr>
    </w:p>
    <w:p w14:paraId="3A656051" w14:textId="22989512" w:rsidR="003208E7" w:rsidRDefault="003208E7" w:rsidP="003208E7">
      <w:pPr>
        <w:tabs>
          <w:tab w:val="left" w:pos="2453"/>
        </w:tabs>
        <w:ind w:left="360"/>
      </w:pPr>
      <w:r>
        <w:t>Shows how each request is stored with timestamp and details.</w:t>
      </w:r>
    </w:p>
    <w:p w14:paraId="1954DBB1" w14:textId="77777777" w:rsidR="003208E7" w:rsidRDefault="003208E7" w:rsidP="003208E7">
      <w:pPr>
        <w:tabs>
          <w:tab w:val="left" w:pos="2453"/>
        </w:tabs>
        <w:ind w:left="360"/>
      </w:pPr>
    </w:p>
    <w:p w14:paraId="3951CA6A" w14:textId="77777777" w:rsidR="003208E7" w:rsidRDefault="003208E7" w:rsidP="003208E7">
      <w:pPr>
        <w:tabs>
          <w:tab w:val="left" w:pos="2453"/>
        </w:tabs>
        <w:ind w:left="360"/>
      </w:pPr>
    </w:p>
    <w:p w14:paraId="501161EB" w14:textId="77777777" w:rsidR="003208E7" w:rsidRDefault="003208E7" w:rsidP="003208E7">
      <w:pPr>
        <w:tabs>
          <w:tab w:val="left" w:pos="2453"/>
        </w:tabs>
        <w:ind w:left="360"/>
      </w:pPr>
    </w:p>
    <w:p w14:paraId="32611C1D" w14:textId="77777777" w:rsidR="003208E7" w:rsidRDefault="003208E7" w:rsidP="003208E7">
      <w:pPr>
        <w:tabs>
          <w:tab w:val="left" w:pos="2453"/>
        </w:tabs>
        <w:ind w:left="360"/>
      </w:pPr>
    </w:p>
    <w:p w14:paraId="205E29CF" w14:textId="77777777" w:rsidR="003208E7" w:rsidRDefault="003208E7" w:rsidP="003208E7">
      <w:pPr>
        <w:tabs>
          <w:tab w:val="left" w:pos="2453"/>
        </w:tabs>
        <w:ind w:left="360"/>
      </w:pPr>
    </w:p>
    <w:p w14:paraId="005D1B8E" w14:textId="77777777" w:rsidR="003208E7" w:rsidRDefault="003208E7" w:rsidP="003208E7">
      <w:pPr>
        <w:tabs>
          <w:tab w:val="left" w:pos="2453"/>
        </w:tabs>
        <w:ind w:left="360"/>
      </w:pPr>
    </w:p>
    <w:p w14:paraId="299EFCEC" w14:textId="78CF4B17" w:rsidR="003208E7" w:rsidRDefault="003208E7" w:rsidP="003208E7">
      <w:pPr>
        <w:tabs>
          <w:tab w:val="left" w:pos="2453"/>
        </w:tabs>
        <w:ind w:left="360"/>
        <w:rPr>
          <w:color w:val="476166" w:themeColor="accent1"/>
          <w:sz w:val="36"/>
          <w:szCs w:val="36"/>
        </w:rPr>
      </w:pPr>
      <w:r w:rsidRPr="003208E7">
        <w:rPr>
          <w:color w:val="476166" w:themeColor="accent1"/>
          <w:sz w:val="36"/>
          <w:szCs w:val="36"/>
        </w:rPr>
        <w:lastRenderedPageBreak/>
        <w:t>Power BI Dashboard</w:t>
      </w:r>
      <w:r>
        <w:rPr>
          <w:color w:val="476166" w:themeColor="accent1"/>
          <w:sz w:val="36"/>
          <w:szCs w:val="36"/>
        </w:rPr>
        <w:t>:</w:t>
      </w:r>
    </w:p>
    <w:p w14:paraId="3BD22524" w14:textId="77777777" w:rsidR="003208E7" w:rsidRDefault="003208E7" w:rsidP="003208E7">
      <w:pPr>
        <w:tabs>
          <w:tab w:val="left" w:pos="2453"/>
        </w:tabs>
        <w:ind w:left="360"/>
        <w:rPr>
          <w:color w:val="476166" w:themeColor="accent1"/>
          <w:sz w:val="36"/>
          <w:szCs w:val="36"/>
        </w:rPr>
      </w:pPr>
    </w:p>
    <w:p w14:paraId="5E68BB23" w14:textId="370D3D10" w:rsidR="003208E7" w:rsidRDefault="003208E7" w:rsidP="003208E7">
      <w:pPr>
        <w:tabs>
          <w:tab w:val="left" w:pos="2453"/>
        </w:tabs>
        <w:ind w:left="360"/>
        <w:rPr>
          <w:color w:val="476166" w:themeColor="accent1"/>
          <w:sz w:val="36"/>
          <w:szCs w:val="36"/>
        </w:rPr>
      </w:pPr>
      <w:r w:rsidRPr="003208E7">
        <w:rPr>
          <w:color w:val="476166" w:themeColor="accent1"/>
          <w:sz w:val="36"/>
          <w:szCs w:val="36"/>
        </w:rPr>
        <w:drawing>
          <wp:inline distT="0" distB="0" distL="0" distR="0" wp14:anchorId="11EC6129" wp14:editId="7FAA8357">
            <wp:extent cx="4131229" cy="2419350"/>
            <wp:effectExtent l="0" t="0" r="3175" b="0"/>
            <wp:docPr id="507528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5286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42318" cy="242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557EE" w14:textId="77777777" w:rsidR="003208E7" w:rsidRDefault="003208E7" w:rsidP="003208E7">
      <w:pPr>
        <w:tabs>
          <w:tab w:val="left" w:pos="2453"/>
        </w:tabs>
        <w:ind w:left="360"/>
        <w:rPr>
          <w:color w:val="476166" w:themeColor="accent1"/>
          <w:sz w:val="36"/>
          <w:szCs w:val="36"/>
        </w:rPr>
      </w:pPr>
    </w:p>
    <w:p w14:paraId="2E8ECB5D" w14:textId="347FD810" w:rsidR="003208E7" w:rsidRDefault="003208E7" w:rsidP="003208E7">
      <w:pPr>
        <w:tabs>
          <w:tab w:val="left" w:pos="2453"/>
        </w:tabs>
        <w:ind w:left="360"/>
        <w:rPr>
          <w:color w:val="476166" w:themeColor="accent1"/>
          <w:sz w:val="36"/>
          <w:szCs w:val="36"/>
        </w:rPr>
      </w:pPr>
      <w:r w:rsidRPr="003208E7">
        <w:rPr>
          <w:color w:val="476166" w:themeColor="accent1"/>
          <w:sz w:val="36"/>
          <w:szCs w:val="36"/>
        </w:rPr>
        <w:drawing>
          <wp:inline distT="0" distB="0" distL="0" distR="0" wp14:anchorId="2790AE4A" wp14:editId="090B6643">
            <wp:extent cx="4140015" cy="2314575"/>
            <wp:effectExtent l="0" t="0" r="0" b="0"/>
            <wp:docPr id="1841678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6784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50533" cy="232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F0E70" w14:textId="77777777" w:rsidR="003208E7" w:rsidRDefault="003208E7" w:rsidP="003208E7">
      <w:pPr>
        <w:tabs>
          <w:tab w:val="left" w:pos="2453"/>
        </w:tabs>
        <w:ind w:left="360"/>
        <w:rPr>
          <w:color w:val="476166" w:themeColor="accent1"/>
          <w:sz w:val="36"/>
          <w:szCs w:val="36"/>
        </w:rPr>
      </w:pPr>
    </w:p>
    <w:p w14:paraId="4E42B2FF" w14:textId="084146A3" w:rsidR="003208E7" w:rsidRDefault="003208E7" w:rsidP="003208E7">
      <w:pPr>
        <w:tabs>
          <w:tab w:val="left" w:pos="2453"/>
        </w:tabs>
        <w:ind w:left="360"/>
        <w:rPr>
          <w:color w:val="476166" w:themeColor="accent1"/>
          <w:sz w:val="36"/>
          <w:szCs w:val="36"/>
        </w:rPr>
      </w:pPr>
      <w:r w:rsidRPr="003208E7">
        <w:rPr>
          <w:color w:val="476166" w:themeColor="accent1"/>
          <w:sz w:val="36"/>
          <w:szCs w:val="36"/>
        </w:rPr>
        <w:drawing>
          <wp:inline distT="0" distB="0" distL="0" distR="0" wp14:anchorId="4B3F8134" wp14:editId="0223F2C3">
            <wp:extent cx="4155340" cy="2343150"/>
            <wp:effectExtent l="0" t="0" r="0" b="0"/>
            <wp:docPr id="1537521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52154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66088" cy="234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40422" w14:textId="77777777" w:rsidR="003208E7" w:rsidRPr="003208E7" w:rsidRDefault="003208E7" w:rsidP="003208E7">
      <w:pPr>
        <w:tabs>
          <w:tab w:val="left" w:pos="2453"/>
        </w:tabs>
        <w:ind w:left="360"/>
        <w:rPr>
          <w:color w:val="476166" w:themeColor="accent1"/>
          <w:sz w:val="36"/>
          <w:szCs w:val="36"/>
          <w:lang w:val="en-IN"/>
        </w:rPr>
      </w:pPr>
      <w:r w:rsidRPr="003208E7">
        <w:rPr>
          <w:color w:val="476166" w:themeColor="accent1"/>
          <w:sz w:val="36"/>
          <w:szCs w:val="36"/>
          <w:lang w:val="en-IN"/>
        </w:rPr>
        <w:t>Visual analytics including:</w:t>
      </w:r>
    </w:p>
    <w:p w14:paraId="262F3AA9" w14:textId="77777777" w:rsidR="003208E7" w:rsidRPr="003208E7" w:rsidRDefault="003208E7" w:rsidP="003208E7">
      <w:pPr>
        <w:numPr>
          <w:ilvl w:val="0"/>
          <w:numId w:val="16"/>
        </w:numPr>
        <w:tabs>
          <w:tab w:val="left" w:pos="2453"/>
        </w:tabs>
        <w:rPr>
          <w:color w:val="476166" w:themeColor="accent1"/>
          <w:sz w:val="36"/>
          <w:szCs w:val="36"/>
          <w:lang w:val="en-IN"/>
        </w:rPr>
      </w:pPr>
      <w:r w:rsidRPr="003208E7">
        <w:rPr>
          <w:color w:val="476166" w:themeColor="accent1"/>
          <w:sz w:val="36"/>
          <w:szCs w:val="36"/>
          <w:lang w:val="en-IN"/>
        </w:rPr>
        <w:t>Top crops</w:t>
      </w:r>
    </w:p>
    <w:p w14:paraId="7CEA229C" w14:textId="77777777" w:rsidR="003208E7" w:rsidRPr="003208E7" w:rsidRDefault="003208E7" w:rsidP="003208E7">
      <w:pPr>
        <w:numPr>
          <w:ilvl w:val="0"/>
          <w:numId w:val="16"/>
        </w:numPr>
        <w:tabs>
          <w:tab w:val="left" w:pos="2453"/>
        </w:tabs>
        <w:rPr>
          <w:color w:val="476166" w:themeColor="accent1"/>
          <w:sz w:val="36"/>
          <w:szCs w:val="36"/>
          <w:lang w:val="en-IN"/>
        </w:rPr>
      </w:pPr>
      <w:r w:rsidRPr="003208E7">
        <w:rPr>
          <w:color w:val="476166" w:themeColor="accent1"/>
          <w:sz w:val="36"/>
          <w:szCs w:val="36"/>
          <w:lang w:val="en-IN"/>
        </w:rPr>
        <w:t>State-wise trends</w:t>
      </w:r>
    </w:p>
    <w:p w14:paraId="3D3EA3DF" w14:textId="77777777" w:rsidR="003208E7" w:rsidRPr="003208E7" w:rsidRDefault="003208E7" w:rsidP="003208E7">
      <w:pPr>
        <w:numPr>
          <w:ilvl w:val="0"/>
          <w:numId w:val="16"/>
        </w:numPr>
        <w:tabs>
          <w:tab w:val="left" w:pos="2453"/>
        </w:tabs>
        <w:rPr>
          <w:color w:val="476166" w:themeColor="accent1"/>
          <w:sz w:val="36"/>
          <w:szCs w:val="36"/>
          <w:lang w:val="en-IN"/>
        </w:rPr>
      </w:pPr>
      <w:r w:rsidRPr="003208E7">
        <w:rPr>
          <w:color w:val="476166" w:themeColor="accent1"/>
          <w:sz w:val="36"/>
          <w:szCs w:val="36"/>
          <w:lang w:val="en-IN"/>
        </w:rPr>
        <w:t>Price trends</w:t>
      </w:r>
    </w:p>
    <w:p w14:paraId="27217CC0" w14:textId="77777777" w:rsidR="003208E7" w:rsidRPr="003208E7" w:rsidRDefault="003208E7" w:rsidP="003208E7">
      <w:pPr>
        <w:numPr>
          <w:ilvl w:val="0"/>
          <w:numId w:val="16"/>
        </w:numPr>
        <w:tabs>
          <w:tab w:val="left" w:pos="2453"/>
        </w:tabs>
        <w:rPr>
          <w:color w:val="476166" w:themeColor="accent1"/>
          <w:sz w:val="36"/>
          <w:szCs w:val="36"/>
          <w:lang w:val="en-IN"/>
        </w:rPr>
      </w:pPr>
      <w:r w:rsidRPr="003208E7">
        <w:rPr>
          <w:color w:val="476166" w:themeColor="accent1"/>
          <w:sz w:val="36"/>
          <w:szCs w:val="36"/>
          <w:lang w:val="en-IN"/>
        </w:rPr>
        <w:t>User location map</w:t>
      </w:r>
    </w:p>
    <w:p w14:paraId="5555D946" w14:textId="77777777" w:rsidR="003208E7" w:rsidRDefault="003208E7" w:rsidP="003208E7">
      <w:pPr>
        <w:tabs>
          <w:tab w:val="left" w:pos="2453"/>
        </w:tabs>
        <w:ind w:left="360"/>
        <w:rPr>
          <w:color w:val="476166" w:themeColor="accent1"/>
          <w:sz w:val="36"/>
          <w:szCs w:val="36"/>
        </w:rPr>
      </w:pPr>
    </w:p>
    <w:p w14:paraId="38F08CAC" w14:textId="77777777" w:rsidR="003208E7" w:rsidRDefault="003208E7" w:rsidP="003208E7">
      <w:pPr>
        <w:tabs>
          <w:tab w:val="left" w:pos="2453"/>
        </w:tabs>
        <w:ind w:left="360"/>
        <w:rPr>
          <w:color w:val="476166" w:themeColor="accent1"/>
          <w:sz w:val="36"/>
          <w:szCs w:val="36"/>
        </w:rPr>
      </w:pPr>
    </w:p>
    <w:p w14:paraId="74BC4694" w14:textId="288DB21E" w:rsidR="003208E7" w:rsidRPr="003208E7" w:rsidRDefault="003208E7" w:rsidP="003208E7">
      <w:pPr>
        <w:pStyle w:val="ListParagraph"/>
        <w:numPr>
          <w:ilvl w:val="0"/>
          <w:numId w:val="12"/>
        </w:numPr>
        <w:tabs>
          <w:tab w:val="left" w:pos="2453"/>
        </w:tabs>
        <w:rPr>
          <w:color w:val="476166" w:themeColor="accent1"/>
          <w:sz w:val="36"/>
          <w:szCs w:val="36"/>
        </w:rPr>
      </w:pPr>
      <w:r w:rsidRPr="003208E7">
        <w:rPr>
          <w:color w:val="476166" w:themeColor="accent1"/>
          <w:sz w:val="36"/>
          <w:szCs w:val="36"/>
        </w:rPr>
        <w:t>PROJECT FLOW</w:t>
      </w:r>
      <w:r w:rsidRPr="003208E7">
        <w:rPr>
          <w:color w:val="476166" w:themeColor="accent1"/>
          <w:sz w:val="36"/>
          <w:szCs w:val="36"/>
        </w:rPr>
        <w:t>:</w:t>
      </w:r>
    </w:p>
    <w:p w14:paraId="6CD0FD2E" w14:textId="77777777" w:rsidR="003208E7" w:rsidRDefault="003208E7" w:rsidP="003208E7">
      <w:pPr>
        <w:tabs>
          <w:tab w:val="left" w:pos="2453"/>
        </w:tabs>
        <w:rPr>
          <w:color w:val="476166" w:themeColor="accent1"/>
          <w:sz w:val="36"/>
          <w:szCs w:val="36"/>
        </w:rPr>
      </w:pPr>
    </w:p>
    <w:p w14:paraId="036264BF" w14:textId="5935DE40" w:rsidR="00A25AEC" w:rsidRDefault="003208E7" w:rsidP="003208E7">
      <w:pPr>
        <w:tabs>
          <w:tab w:val="left" w:pos="2453"/>
        </w:tabs>
        <w:rPr>
          <w:b/>
          <w:bCs/>
          <w:color w:val="476166" w:themeColor="accent1"/>
          <w:sz w:val="36"/>
          <w:szCs w:val="36"/>
          <w:lang w:val="en-IN"/>
        </w:rPr>
      </w:pPr>
      <w:r w:rsidRPr="003208E7">
        <w:rPr>
          <w:b/>
          <w:bCs/>
          <w:color w:val="476166" w:themeColor="accent1"/>
          <w:sz w:val="36"/>
          <w:szCs w:val="36"/>
          <w:lang w:val="en-IN"/>
        </w:rPr>
        <w:t>Step-by-step Flow</w:t>
      </w:r>
    </w:p>
    <w:p w14:paraId="6C1AB0BD" w14:textId="77777777" w:rsidR="00A25AEC" w:rsidRPr="00A25AEC" w:rsidRDefault="00A25AEC" w:rsidP="00A25AEC">
      <w:pPr>
        <w:spacing w:before="100" w:beforeAutospacing="1" w:after="100" w:afterAutospacing="1"/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</w:pPr>
      <w:proofErr w:type="gramStart"/>
      <w:r w:rsidRPr="00A25AEC">
        <w:rPr>
          <w:rFonts w:ascii="Times New Roman" w:eastAsia="Times New Roman" w:hAnsi="Symbol" w:cs="Times New Roman"/>
          <w:sz w:val="32"/>
          <w:szCs w:val="32"/>
          <w:lang w:val="en-IN" w:eastAsia="en-IN"/>
        </w:rPr>
        <w:t></w:t>
      </w:r>
      <w:r w:rsidRPr="00A25AEC"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  <w:t xml:space="preserve">  User</w:t>
      </w:r>
      <w:proofErr w:type="gramEnd"/>
      <w:r w:rsidRPr="00A25AEC"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  <w:t xml:space="preserve"> opens app</w:t>
      </w:r>
    </w:p>
    <w:p w14:paraId="56FB3DB1" w14:textId="77777777" w:rsidR="00A25AEC" w:rsidRPr="00A25AEC" w:rsidRDefault="00A25AEC" w:rsidP="00A25AEC">
      <w:pPr>
        <w:spacing w:before="100" w:beforeAutospacing="1" w:after="100" w:afterAutospacing="1"/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</w:pPr>
      <w:proofErr w:type="gramStart"/>
      <w:r w:rsidRPr="00A25AEC">
        <w:rPr>
          <w:rFonts w:ascii="Times New Roman" w:eastAsia="Times New Roman" w:hAnsi="Symbol" w:cs="Times New Roman"/>
          <w:sz w:val="32"/>
          <w:szCs w:val="32"/>
          <w:lang w:val="en-IN" w:eastAsia="en-IN"/>
        </w:rPr>
        <w:t></w:t>
      </w:r>
      <w:r w:rsidRPr="00A25AEC"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  <w:t xml:space="preserve">  Location</w:t>
      </w:r>
      <w:proofErr w:type="gramEnd"/>
      <w:r w:rsidRPr="00A25AEC"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  <w:t xml:space="preserve"> auto-detected</w:t>
      </w:r>
    </w:p>
    <w:p w14:paraId="7F7A9307" w14:textId="77777777" w:rsidR="00A25AEC" w:rsidRPr="00A25AEC" w:rsidRDefault="00A25AEC" w:rsidP="00A25AEC">
      <w:pPr>
        <w:spacing w:before="100" w:beforeAutospacing="1" w:after="100" w:afterAutospacing="1"/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</w:pPr>
      <w:proofErr w:type="gramStart"/>
      <w:r w:rsidRPr="00A25AEC">
        <w:rPr>
          <w:rFonts w:ascii="Times New Roman" w:eastAsia="Times New Roman" w:hAnsi="Symbol" w:cs="Times New Roman"/>
          <w:sz w:val="32"/>
          <w:szCs w:val="32"/>
          <w:lang w:val="en-IN" w:eastAsia="en-IN"/>
        </w:rPr>
        <w:t></w:t>
      </w:r>
      <w:r w:rsidRPr="00A25AEC"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  <w:t xml:space="preserve">  Weather</w:t>
      </w:r>
      <w:proofErr w:type="gramEnd"/>
      <w:r w:rsidRPr="00A25AEC"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  <w:t xml:space="preserve"> fetched from API</w:t>
      </w:r>
    </w:p>
    <w:p w14:paraId="1C676AAE" w14:textId="77777777" w:rsidR="00A25AEC" w:rsidRPr="00A25AEC" w:rsidRDefault="00A25AEC" w:rsidP="00A25AEC">
      <w:pPr>
        <w:spacing w:before="100" w:beforeAutospacing="1" w:after="100" w:afterAutospacing="1"/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</w:pPr>
      <w:proofErr w:type="gramStart"/>
      <w:r w:rsidRPr="00A25AEC">
        <w:rPr>
          <w:rFonts w:ascii="Times New Roman" w:eastAsia="Times New Roman" w:hAnsi="Symbol" w:cs="Times New Roman"/>
          <w:sz w:val="32"/>
          <w:szCs w:val="32"/>
          <w:lang w:val="en-IN" w:eastAsia="en-IN"/>
        </w:rPr>
        <w:t></w:t>
      </w:r>
      <w:r w:rsidRPr="00A25AEC"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  <w:t xml:space="preserve">  User</w:t>
      </w:r>
      <w:proofErr w:type="gramEnd"/>
      <w:r w:rsidRPr="00A25AEC"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  <w:t xml:space="preserve"> inputs soil data</w:t>
      </w:r>
    </w:p>
    <w:p w14:paraId="467467DB" w14:textId="77777777" w:rsidR="00A25AEC" w:rsidRPr="00A25AEC" w:rsidRDefault="00A25AEC" w:rsidP="00A25AEC">
      <w:pPr>
        <w:spacing w:before="100" w:beforeAutospacing="1" w:after="100" w:afterAutospacing="1"/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</w:pPr>
      <w:proofErr w:type="gramStart"/>
      <w:r w:rsidRPr="00A25AEC">
        <w:rPr>
          <w:rFonts w:ascii="Times New Roman" w:eastAsia="Times New Roman" w:hAnsi="Symbol" w:cs="Times New Roman"/>
          <w:sz w:val="32"/>
          <w:szCs w:val="32"/>
          <w:lang w:val="en-IN" w:eastAsia="en-IN"/>
        </w:rPr>
        <w:t></w:t>
      </w:r>
      <w:r w:rsidRPr="00A25AEC"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  <w:t xml:space="preserve">  ML</w:t>
      </w:r>
      <w:proofErr w:type="gramEnd"/>
      <w:r w:rsidRPr="00A25AEC"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  <w:t xml:space="preserve"> model predicts crop probabilities</w:t>
      </w:r>
    </w:p>
    <w:p w14:paraId="7AC123CE" w14:textId="77777777" w:rsidR="00A25AEC" w:rsidRPr="00A25AEC" w:rsidRDefault="00A25AEC" w:rsidP="00A25AEC">
      <w:pPr>
        <w:spacing w:before="100" w:beforeAutospacing="1" w:after="100" w:afterAutospacing="1"/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</w:pPr>
      <w:proofErr w:type="gramStart"/>
      <w:r w:rsidRPr="00A25AEC">
        <w:rPr>
          <w:rFonts w:ascii="Times New Roman" w:eastAsia="Times New Roman" w:hAnsi="Symbol" w:cs="Times New Roman"/>
          <w:sz w:val="32"/>
          <w:szCs w:val="32"/>
          <w:lang w:val="en-IN" w:eastAsia="en-IN"/>
        </w:rPr>
        <w:t></w:t>
      </w:r>
      <w:r w:rsidRPr="00A25AEC"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  <w:t xml:space="preserve">  Web</w:t>
      </w:r>
      <w:proofErr w:type="gramEnd"/>
      <w:r w:rsidRPr="00A25AEC"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  <w:t xml:space="preserve"> scraper fetches mandi prices</w:t>
      </w:r>
    </w:p>
    <w:p w14:paraId="5E87A193" w14:textId="77777777" w:rsidR="00A25AEC" w:rsidRPr="00A25AEC" w:rsidRDefault="00A25AEC" w:rsidP="00A25AEC">
      <w:pPr>
        <w:spacing w:before="100" w:beforeAutospacing="1" w:after="100" w:afterAutospacing="1"/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</w:pPr>
      <w:proofErr w:type="gramStart"/>
      <w:r w:rsidRPr="00A25AEC">
        <w:rPr>
          <w:rFonts w:ascii="Times New Roman" w:eastAsia="Times New Roman" w:hAnsi="Symbol" w:cs="Times New Roman"/>
          <w:sz w:val="32"/>
          <w:szCs w:val="32"/>
          <w:lang w:val="en-IN" w:eastAsia="en-IN"/>
        </w:rPr>
        <w:t></w:t>
      </w:r>
      <w:r w:rsidRPr="00A25AEC"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  <w:t xml:space="preserve">  Algorithm</w:t>
      </w:r>
      <w:proofErr w:type="gramEnd"/>
      <w:r w:rsidRPr="00A25AEC"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  <w:t xml:space="preserve"> ranks crops based on suitability + price</w:t>
      </w:r>
    </w:p>
    <w:p w14:paraId="144E7B77" w14:textId="77777777" w:rsidR="00A25AEC" w:rsidRPr="00A25AEC" w:rsidRDefault="00A25AEC" w:rsidP="00A25AEC">
      <w:pPr>
        <w:spacing w:before="100" w:beforeAutospacing="1" w:after="100" w:afterAutospacing="1"/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</w:pPr>
      <w:proofErr w:type="gramStart"/>
      <w:r w:rsidRPr="00A25AEC">
        <w:rPr>
          <w:rFonts w:ascii="Times New Roman" w:eastAsia="Times New Roman" w:hAnsi="Symbol" w:cs="Times New Roman"/>
          <w:sz w:val="32"/>
          <w:szCs w:val="32"/>
          <w:lang w:val="en-IN" w:eastAsia="en-IN"/>
        </w:rPr>
        <w:t></w:t>
      </w:r>
      <w:r w:rsidRPr="00A25AEC"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  <w:t xml:space="preserve">  Results</w:t>
      </w:r>
      <w:proofErr w:type="gramEnd"/>
      <w:r w:rsidRPr="00A25AEC"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  <w:t xml:space="preserve"> displayed to user</w:t>
      </w:r>
    </w:p>
    <w:p w14:paraId="21E34FC3" w14:textId="77777777" w:rsidR="00A25AEC" w:rsidRPr="00A25AEC" w:rsidRDefault="00A25AEC" w:rsidP="00A25AEC">
      <w:pPr>
        <w:spacing w:before="100" w:beforeAutospacing="1" w:after="100" w:afterAutospacing="1"/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</w:pPr>
      <w:proofErr w:type="gramStart"/>
      <w:r w:rsidRPr="00A25AEC">
        <w:rPr>
          <w:rFonts w:ascii="Times New Roman" w:eastAsia="Times New Roman" w:hAnsi="Symbol" w:cs="Times New Roman"/>
          <w:sz w:val="32"/>
          <w:szCs w:val="32"/>
          <w:lang w:val="en-IN" w:eastAsia="en-IN"/>
        </w:rPr>
        <w:t></w:t>
      </w:r>
      <w:r w:rsidRPr="00A25AEC"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  <w:t xml:space="preserve">  Data</w:t>
      </w:r>
      <w:proofErr w:type="gramEnd"/>
      <w:r w:rsidRPr="00A25AEC"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  <w:t xml:space="preserve"> stored in SQL</w:t>
      </w:r>
    </w:p>
    <w:p w14:paraId="2877A2EA" w14:textId="77777777" w:rsidR="00A25AEC" w:rsidRPr="00A25AEC" w:rsidRDefault="00A25AEC" w:rsidP="00A25AEC">
      <w:pPr>
        <w:spacing w:before="100" w:beforeAutospacing="1" w:after="100" w:afterAutospacing="1"/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</w:pPr>
      <w:proofErr w:type="gramStart"/>
      <w:r w:rsidRPr="00A25AEC">
        <w:rPr>
          <w:rFonts w:ascii="Times New Roman" w:eastAsia="Times New Roman" w:hAnsi="Symbol" w:cs="Times New Roman"/>
          <w:sz w:val="32"/>
          <w:szCs w:val="32"/>
          <w:lang w:val="en-IN" w:eastAsia="en-IN"/>
        </w:rPr>
        <w:t></w:t>
      </w:r>
      <w:r w:rsidRPr="00A25AEC"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  <w:t xml:space="preserve">  Power</w:t>
      </w:r>
      <w:proofErr w:type="gramEnd"/>
      <w:r w:rsidRPr="00A25AEC"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  <w:t xml:space="preserve"> BI reads SQL export and visualizes trends</w:t>
      </w:r>
    </w:p>
    <w:p w14:paraId="00B6BD63" w14:textId="77777777" w:rsidR="00A25AEC" w:rsidRDefault="00A25AEC" w:rsidP="003208E7">
      <w:pPr>
        <w:tabs>
          <w:tab w:val="left" w:pos="2453"/>
        </w:tabs>
        <w:rPr>
          <w:b/>
          <w:bCs/>
          <w:color w:val="476166" w:themeColor="accent1"/>
          <w:sz w:val="36"/>
          <w:szCs w:val="36"/>
          <w:lang w:val="en-IN"/>
        </w:rPr>
      </w:pPr>
    </w:p>
    <w:p w14:paraId="4136B1CC" w14:textId="77777777" w:rsidR="00A25AEC" w:rsidRDefault="00A25AEC" w:rsidP="003208E7">
      <w:pPr>
        <w:tabs>
          <w:tab w:val="left" w:pos="2453"/>
        </w:tabs>
        <w:rPr>
          <w:color w:val="476166" w:themeColor="accent1"/>
          <w:sz w:val="36"/>
          <w:szCs w:val="36"/>
          <w:lang w:val="en-IN"/>
        </w:rPr>
      </w:pPr>
    </w:p>
    <w:p w14:paraId="0FFE2DE0" w14:textId="77777777" w:rsidR="00A25AEC" w:rsidRDefault="00A25AEC" w:rsidP="003208E7">
      <w:pPr>
        <w:tabs>
          <w:tab w:val="left" w:pos="2453"/>
        </w:tabs>
        <w:rPr>
          <w:color w:val="476166" w:themeColor="accent1"/>
          <w:sz w:val="36"/>
          <w:szCs w:val="36"/>
          <w:lang w:val="en-IN"/>
        </w:rPr>
      </w:pPr>
    </w:p>
    <w:p w14:paraId="5271706C" w14:textId="029C27A7" w:rsidR="003208E7" w:rsidRDefault="003208E7" w:rsidP="003208E7">
      <w:pPr>
        <w:tabs>
          <w:tab w:val="left" w:pos="2453"/>
        </w:tabs>
        <w:rPr>
          <w:b/>
          <w:bCs/>
          <w:color w:val="476166" w:themeColor="accent1"/>
          <w:sz w:val="36"/>
          <w:szCs w:val="36"/>
          <w:lang w:val="en-IN"/>
        </w:rPr>
      </w:pPr>
      <w:r w:rsidRPr="003208E7">
        <w:rPr>
          <w:b/>
          <w:bCs/>
          <w:color w:val="476166" w:themeColor="accent1"/>
          <w:sz w:val="36"/>
          <w:szCs w:val="36"/>
          <w:lang w:val="en-IN"/>
        </w:rPr>
        <w:t>Data Flow Diagram (DFD)</w:t>
      </w:r>
    </w:p>
    <w:p w14:paraId="7F6112C5" w14:textId="1EEA3765" w:rsidR="00A25AEC" w:rsidRDefault="00A25AEC" w:rsidP="003208E7">
      <w:pPr>
        <w:tabs>
          <w:tab w:val="left" w:pos="2453"/>
        </w:tabs>
        <w:rPr>
          <w:b/>
          <w:bCs/>
          <w:color w:val="476166" w:themeColor="accent1"/>
          <w:sz w:val="36"/>
          <w:szCs w:val="36"/>
          <w:lang w:val="en-IN"/>
        </w:rPr>
      </w:pPr>
      <w:r w:rsidRPr="00A25AEC">
        <w:rPr>
          <w:b/>
          <w:bCs/>
          <w:color w:val="476166" w:themeColor="accent1"/>
          <w:sz w:val="36"/>
          <w:szCs w:val="36"/>
          <w:lang w:val="en-IN"/>
        </w:rPr>
        <w:drawing>
          <wp:inline distT="0" distB="0" distL="0" distR="0" wp14:anchorId="1A5BCE2C" wp14:editId="104BB323">
            <wp:extent cx="2927874" cy="2238375"/>
            <wp:effectExtent l="0" t="0" r="6350" b="0"/>
            <wp:docPr id="1094306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30620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31288" cy="224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AEC2E" w14:textId="77777777" w:rsidR="00A25AEC" w:rsidRDefault="00A25AEC" w:rsidP="003208E7">
      <w:pPr>
        <w:tabs>
          <w:tab w:val="left" w:pos="2453"/>
        </w:tabs>
        <w:rPr>
          <w:b/>
          <w:bCs/>
          <w:color w:val="476166" w:themeColor="accent1"/>
          <w:sz w:val="36"/>
          <w:szCs w:val="36"/>
          <w:lang w:val="en-IN"/>
        </w:rPr>
      </w:pPr>
    </w:p>
    <w:p w14:paraId="12592C11" w14:textId="77777777" w:rsidR="00A25AEC" w:rsidRDefault="00A25AEC" w:rsidP="003208E7">
      <w:pPr>
        <w:tabs>
          <w:tab w:val="left" w:pos="2453"/>
        </w:tabs>
        <w:rPr>
          <w:b/>
          <w:bCs/>
          <w:color w:val="476166" w:themeColor="accent1"/>
          <w:sz w:val="36"/>
          <w:szCs w:val="36"/>
          <w:lang w:val="en-IN"/>
        </w:rPr>
      </w:pPr>
    </w:p>
    <w:p w14:paraId="469FEF49" w14:textId="77777777" w:rsidR="00A25AEC" w:rsidRDefault="00A25AEC" w:rsidP="003208E7">
      <w:pPr>
        <w:tabs>
          <w:tab w:val="left" w:pos="2453"/>
        </w:tabs>
        <w:rPr>
          <w:b/>
          <w:bCs/>
          <w:color w:val="476166" w:themeColor="accent1"/>
          <w:sz w:val="36"/>
          <w:szCs w:val="36"/>
          <w:lang w:val="en-IN"/>
        </w:rPr>
      </w:pPr>
    </w:p>
    <w:p w14:paraId="52CC3A94" w14:textId="018A6812" w:rsidR="00A25AEC" w:rsidRDefault="00A25AEC" w:rsidP="003208E7">
      <w:pPr>
        <w:tabs>
          <w:tab w:val="left" w:pos="2453"/>
        </w:tabs>
        <w:rPr>
          <w:b/>
          <w:bCs/>
          <w:color w:val="476166" w:themeColor="accent1"/>
          <w:sz w:val="36"/>
          <w:szCs w:val="36"/>
          <w:lang w:val="en-IN"/>
        </w:rPr>
      </w:pPr>
      <w:r w:rsidRPr="00A25AEC">
        <w:rPr>
          <w:b/>
          <w:bCs/>
          <w:color w:val="476166" w:themeColor="accent1"/>
          <w:sz w:val="36"/>
          <w:szCs w:val="36"/>
          <w:lang w:val="en-IN"/>
        </w:rPr>
        <w:drawing>
          <wp:inline distT="0" distB="0" distL="0" distR="0" wp14:anchorId="35C71CC8" wp14:editId="2403311F">
            <wp:extent cx="6858000" cy="4000500"/>
            <wp:effectExtent l="0" t="0" r="0" b="0"/>
            <wp:docPr id="2097394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39475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71FC" w14:textId="77777777" w:rsidR="00A25AEC" w:rsidRDefault="00A25AEC" w:rsidP="003208E7">
      <w:pPr>
        <w:tabs>
          <w:tab w:val="left" w:pos="2453"/>
        </w:tabs>
        <w:rPr>
          <w:b/>
          <w:bCs/>
          <w:color w:val="476166" w:themeColor="accent1"/>
          <w:sz w:val="36"/>
          <w:szCs w:val="36"/>
          <w:lang w:val="en-IN"/>
        </w:rPr>
      </w:pPr>
    </w:p>
    <w:p w14:paraId="38CF204F" w14:textId="61BF42E7" w:rsidR="00A25AEC" w:rsidRDefault="00A25AEC" w:rsidP="003208E7">
      <w:pPr>
        <w:tabs>
          <w:tab w:val="left" w:pos="2453"/>
        </w:tabs>
        <w:rPr>
          <w:b/>
          <w:bCs/>
          <w:color w:val="476166" w:themeColor="accent1"/>
          <w:sz w:val="36"/>
          <w:szCs w:val="36"/>
          <w:lang w:val="en-IN"/>
        </w:rPr>
      </w:pPr>
      <w:r w:rsidRPr="00A25AEC">
        <w:rPr>
          <w:b/>
          <w:bCs/>
          <w:color w:val="476166" w:themeColor="accent1"/>
          <w:sz w:val="36"/>
          <w:szCs w:val="36"/>
          <w:lang w:val="en-IN"/>
        </w:rPr>
        <w:drawing>
          <wp:inline distT="0" distB="0" distL="0" distR="0" wp14:anchorId="7D7EEB4B" wp14:editId="16DAC4DE">
            <wp:extent cx="6858000" cy="3668395"/>
            <wp:effectExtent l="0" t="0" r="0" b="8255"/>
            <wp:docPr id="1370892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8920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155DE" w14:textId="77777777" w:rsidR="00A25AEC" w:rsidRDefault="00A25AEC" w:rsidP="003208E7">
      <w:pPr>
        <w:tabs>
          <w:tab w:val="left" w:pos="2453"/>
        </w:tabs>
        <w:rPr>
          <w:b/>
          <w:bCs/>
          <w:color w:val="476166" w:themeColor="accent1"/>
          <w:sz w:val="36"/>
          <w:szCs w:val="36"/>
          <w:lang w:val="en-IN"/>
        </w:rPr>
      </w:pPr>
    </w:p>
    <w:p w14:paraId="58A68E66" w14:textId="77777777" w:rsidR="00A25AEC" w:rsidRDefault="00A25AEC" w:rsidP="003208E7">
      <w:pPr>
        <w:tabs>
          <w:tab w:val="left" w:pos="2453"/>
        </w:tabs>
        <w:rPr>
          <w:b/>
          <w:bCs/>
          <w:color w:val="476166" w:themeColor="accent1"/>
          <w:sz w:val="36"/>
          <w:szCs w:val="36"/>
          <w:lang w:val="en-IN"/>
        </w:rPr>
      </w:pPr>
    </w:p>
    <w:p w14:paraId="2875F3AE" w14:textId="77777777" w:rsidR="00A25AEC" w:rsidRDefault="00A25AEC" w:rsidP="003208E7">
      <w:pPr>
        <w:tabs>
          <w:tab w:val="left" w:pos="2453"/>
        </w:tabs>
        <w:rPr>
          <w:b/>
          <w:bCs/>
          <w:color w:val="476166" w:themeColor="accent1"/>
          <w:sz w:val="36"/>
          <w:szCs w:val="36"/>
          <w:lang w:val="en-IN"/>
        </w:rPr>
      </w:pPr>
    </w:p>
    <w:p w14:paraId="622AAD82" w14:textId="77777777" w:rsidR="00A25AEC" w:rsidRDefault="00A25AEC" w:rsidP="003208E7">
      <w:pPr>
        <w:tabs>
          <w:tab w:val="left" w:pos="2453"/>
        </w:tabs>
        <w:rPr>
          <w:b/>
          <w:bCs/>
          <w:color w:val="476166" w:themeColor="accent1"/>
          <w:sz w:val="36"/>
          <w:szCs w:val="36"/>
          <w:lang w:val="en-IN"/>
        </w:rPr>
      </w:pPr>
    </w:p>
    <w:p w14:paraId="6F5B7DA8" w14:textId="77777777" w:rsidR="00A25AEC" w:rsidRDefault="00A25AEC" w:rsidP="003208E7">
      <w:pPr>
        <w:tabs>
          <w:tab w:val="left" w:pos="2453"/>
        </w:tabs>
        <w:rPr>
          <w:b/>
          <w:bCs/>
          <w:color w:val="476166" w:themeColor="accent1"/>
          <w:sz w:val="36"/>
          <w:szCs w:val="36"/>
          <w:lang w:val="en-IN"/>
        </w:rPr>
      </w:pPr>
    </w:p>
    <w:p w14:paraId="5FA0AEE4" w14:textId="77777777" w:rsidR="00A25AEC" w:rsidRDefault="00A25AEC" w:rsidP="003208E7">
      <w:pPr>
        <w:tabs>
          <w:tab w:val="left" w:pos="2453"/>
        </w:tabs>
        <w:rPr>
          <w:b/>
          <w:bCs/>
          <w:color w:val="476166" w:themeColor="accent1"/>
          <w:sz w:val="36"/>
          <w:szCs w:val="36"/>
          <w:lang w:val="en-IN"/>
        </w:rPr>
      </w:pPr>
    </w:p>
    <w:p w14:paraId="7E6B988A" w14:textId="3735BB93" w:rsidR="00A25AEC" w:rsidRPr="00A25AEC" w:rsidRDefault="00A25AEC" w:rsidP="00A25AEC">
      <w:pPr>
        <w:tabs>
          <w:tab w:val="left" w:pos="2453"/>
        </w:tabs>
        <w:ind w:left="720"/>
        <w:rPr>
          <w:b/>
          <w:bCs/>
          <w:color w:val="476166" w:themeColor="accent1"/>
          <w:sz w:val="36"/>
          <w:szCs w:val="36"/>
        </w:rPr>
      </w:pPr>
      <w:r w:rsidRPr="00A25AEC">
        <w:rPr>
          <w:b/>
          <w:bCs/>
          <w:color w:val="476166" w:themeColor="accent1"/>
          <w:sz w:val="36"/>
          <w:szCs w:val="36"/>
        </w:rPr>
        <w:t>8.</w:t>
      </w:r>
      <w:r>
        <w:rPr>
          <w:b/>
          <w:bCs/>
          <w:color w:val="476166" w:themeColor="accent1"/>
          <w:sz w:val="36"/>
          <w:szCs w:val="36"/>
        </w:rPr>
        <w:t xml:space="preserve"> </w:t>
      </w:r>
      <w:r w:rsidRPr="00A25AEC">
        <w:rPr>
          <w:b/>
          <w:bCs/>
          <w:color w:val="476166" w:themeColor="accent1"/>
          <w:sz w:val="36"/>
          <w:szCs w:val="36"/>
        </w:rPr>
        <w:t>Testing:</w:t>
      </w:r>
    </w:p>
    <w:p w14:paraId="61F0B4F9" w14:textId="77777777" w:rsidR="00A25AEC" w:rsidRDefault="00A25AEC" w:rsidP="00A25AEC">
      <w:pPr>
        <w:pStyle w:val="ListParagraph"/>
        <w:tabs>
          <w:tab w:val="left" w:pos="2453"/>
        </w:tabs>
        <w:rPr>
          <w:b/>
          <w:bCs/>
          <w:color w:val="476166" w:themeColor="accent1"/>
          <w:sz w:val="36"/>
          <w:szCs w:val="36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502"/>
        <w:gridCol w:w="2475"/>
        <w:gridCol w:w="2579"/>
        <w:gridCol w:w="2514"/>
      </w:tblGrid>
      <w:tr w:rsidR="00A25AEC" w14:paraId="63BC60DF" w14:textId="77777777" w:rsidTr="00A25AEC">
        <w:tc>
          <w:tcPr>
            <w:tcW w:w="2502" w:type="dxa"/>
          </w:tcPr>
          <w:p w14:paraId="3E84D903" w14:textId="77777777" w:rsidR="00A25AEC" w:rsidRPr="00A25AEC" w:rsidRDefault="00A25AEC" w:rsidP="00A25AEC">
            <w:pPr>
              <w:rPr>
                <w:b/>
                <w:bCs/>
                <w:color w:val="476166" w:themeColor="accent1"/>
                <w:sz w:val="36"/>
                <w:szCs w:val="36"/>
              </w:rPr>
            </w:pPr>
            <w:r w:rsidRPr="00A25AEC">
              <w:rPr>
                <w:b/>
                <w:bCs/>
                <w:color w:val="476166" w:themeColor="accent1"/>
                <w:sz w:val="36"/>
                <w:szCs w:val="36"/>
              </w:rPr>
              <w:t>Test Case</w:t>
            </w:r>
          </w:p>
          <w:p w14:paraId="727CF3E5" w14:textId="77777777" w:rsidR="00A25AEC" w:rsidRPr="00A25AEC" w:rsidRDefault="00A25AEC" w:rsidP="00A25AEC">
            <w:pPr>
              <w:pStyle w:val="ListParagraph"/>
              <w:tabs>
                <w:tab w:val="left" w:pos="2453"/>
              </w:tabs>
              <w:ind w:left="0"/>
              <w:rPr>
                <w:color w:val="476166" w:themeColor="accent1"/>
                <w:sz w:val="36"/>
                <w:szCs w:val="36"/>
              </w:rPr>
            </w:pPr>
          </w:p>
        </w:tc>
        <w:tc>
          <w:tcPr>
            <w:tcW w:w="2475" w:type="dxa"/>
          </w:tcPr>
          <w:p w14:paraId="3EA57BFF" w14:textId="05ACAEF1" w:rsidR="00A25AEC" w:rsidRPr="00A25AEC" w:rsidRDefault="00A25AEC" w:rsidP="00A25AEC">
            <w:pPr>
              <w:pStyle w:val="ListParagraph"/>
              <w:tabs>
                <w:tab w:val="left" w:pos="2453"/>
              </w:tabs>
              <w:ind w:left="0"/>
              <w:rPr>
                <w:b/>
                <w:bCs/>
                <w:color w:val="476166" w:themeColor="accent1"/>
                <w:sz w:val="36"/>
                <w:szCs w:val="36"/>
              </w:rPr>
            </w:pPr>
            <w:r w:rsidRPr="00A25AEC">
              <w:rPr>
                <w:color w:val="476166" w:themeColor="accent1"/>
                <w:sz w:val="36"/>
                <w:szCs w:val="36"/>
              </w:rPr>
              <w:t>Input</w:t>
            </w:r>
          </w:p>
        </w:tc>
        <w:tc>
          <w:tcPr>
            <w:tcW w:w="2579" w:type="dxa"/>
          </w:tcPr>
          <w:p w14:paraId="6D92BD60" w14:textId="51E2F42E" w:rsidR="00A25AEC" w:rsidRPr="00A25AEC" w:rsidRDefault="00A25AEC" w:rsidP="00A25AEC">
            <w:pPr>
              <w:pStyle w:val="ListParagraph"/>
              <w:tabs>
                <w:tab w:val="left" w:pos="2453"/>
              </w:tabs>
              <w:ind w:left="0"/>
              <w:rPr>
                <w:b/>
                <w:bCs/>
                <w:color w:val="476166" w:themeColor="accent1"/>
                <w:sz w:val="36"/>
                <w:szCs w:val="36"/>
              </w:rPr>
            </w:pPr>
            <w:r w:rsidRPr="00A25AEC">
              <w:rPr>
                <w:color w:val="476166" w:themeColor="accent1"/>
                <w:sz w:val="36"/>
                <w:szCs w:val="36"/>
              </w:rPr>
              <w:t>Expected Output</w:t>
            </w:r>
          </w:p>
        </w:tc>
        <w:tc>
          <w:tcPr>
            <w:tcW w:w="2514" w:type="dxa"/>
          </w:tcPr>
          <w:p w14:paraId="3178009D" w14:textId="10238CDF" w:rsidR="00A25AEC" w:rsidRDefault="00A25AEC" w:rsidP="00A25AEC">
            <w:pPr>
              <w:pStyle w:val="ListParagraph"/>
              <w:tabs>
                <w:tab w:val="left" w:pos="2453"/>
              </w:tabs>
              <w:ind w:left="0"/>
              <w:rPr>
                <w:b/>
                <w:bCs/>
                <w:color w:val="476166" w:themeColor="accent1"/>
                <w:sz w:val="36"/>
                <w:szCs w:val="36"/>
              </w:rPr>
            </w:pPr>
            <w:r w:rsidRPr="00A25AEC">
              <w:rPr>
                <w:b/>
                <w:bCs/>
                <w:color w:val="476166" w:themeColor="accent1"/>
                <w:sz w:val="36"/>
                <w:szCs w:val="36"/>
              </w:rPr>
              <w:t>Status</w:t>
            </w:r>
          </w:p>
        </w:tc>
      </w:tr>
      <w:tr w:rsidR="00A25AEC" w14:paraId="42262461" w14:textId="77777777" w:rsidTr="00A25AEC">
        <w:tc>
          <w:tcPr>
            <w:tcW w:w="2502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823"/>
            </w:tblGrid>
            <w:tr w:rsidR="00A25AEC" w:rsidRPr="00A25AEC" w14:paraId="561FB80C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36FE136" w14:textId="77777777" w:rsidR="00A25AEC" w:rsidRPr="00A25AEC" w:rsidRDefault="00A25AEC" w:rsidP="00A25AEC">
                  <w:pPr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</w:pPr>
                  <w:r w:rsidRPr="00A25AEC"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  <w:t>Weather API Test</w:t>
                  </w:r>
                </w:p>
              </w:tc>
            </w:tr>
          </w:tbl>
          <w:p w14:paraId="19E47FA0" w14:textId="77777777" w:rsidR="00A25AEC" w:rsidRPr="00A25AEC" w:rsidRDefault="00A25AEC" w:rsidP="00A25AEC">
            <w:pPr>
              <w:rPr>
                <w:rFonts w:ascii="Times New Roman" w:eastAsia="Times New Roman" w:hAnsi="Times New Roman" w:cs="Times New Roman"/>
                <w:vanish/>
                <w:lang w:val="en-IN" w:eastAsia="en-IN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25AEC" w:rsidRPr="00A25AEC" w14:paraId="31AE25D7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E00D9BD" w14:textId="77777777" w:rsidR="00A25AEC" w:rsidRPr="00A25AEC" w:rsidRDefault="00A25AEC" w:rsidP="00A25AEC">
                  <w:pPr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</w:pPr>
                </w:p>
              </w:tc>
            </w:tr>
          </w:tbl>
          <w:p w14:paraId="4CDD430C" w14:textId="77777777" w:rsidR="00A25AEC" w:rsidRDefault="00A25AEC" w:rsidP="00A25AEC">
            <w:pPr>
              <w:pStyle w:val="ListParagraph"/>
              <w:tabs>
                <w:tab w:val="left" w:pos="2453"/>
              </w:tabs>
              <w:ind w:left="0"/>
              <w:rPr>
                <w:b/>
                <w:bCs/>
                <w:color w:val="476166" w:themeColor="accent1"/>
                <w:sz w:val="36"/>
                <w:szCs w:val="36"/>
              </w:rPr>
            </w:pPr>
          </w:p>
        </w:tc>
        <w:tc>
          <w:tcPr>
            <w:tcW w:w="247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64"/>
            </w:tblGrid>
            <w:tr w:rsidR="00A25AEC" w:rsidRPr="00A25AEC" w14:paraId="0FBA78C1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D9C4973" w14:textId="77777777" w:rsidR="00A25AEC" w:rsidRPr="00A25AEC" w:rsidRDefault="00A25AEC" w:rsidP="00A25AEC">
                  <w:pPr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</w:pPr>
                  <w:r w:rsidRPr="00A25AEC"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  <w:t>Lat/Lon</w:t>
                  </w:r>
                </w:p>
              </w:tc>
            </w:tr>
          </w:tbl>
          <w:p w14:paraId="7FB72B86" w14:textId="77777777" w:rsidR="00A25AEC" w:rsidRPr="00A25AEC" w:rsidRDefault="00A25AEC" w:rsidP="00A25AEC">
            <w:pPr>
              <w:rPr>
                <w:rFonts w:ascii="Times New Roman" w:eastAsia="Times New Roman" w:hAnsi="Times New Roman" w:cs="Times New Roman"/>
                <w:vanish/>
                <w:lang w:val="en-IN" w:eastAsia="en-IN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25AEC" w:rsidRPr="00A25AEC" w14:paraId="731A151C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10DA25A" w14:textId="77777777" w:rsidR="00A25AEC" w:rsidRPr="00A25AEC" w:rsidRDefault="00A25AEC" w:rsidP="00A25AEC">
                  <w:pPr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</w:pPr>
                </w:p>
              </w:tc>
            </w:tr>
          </w:tbl>
          <w:p w14:paraId="5F61FCBF" w14:textId="77777777" w:rsidR="00A25AEC" w:rsidRDefault="00A25AEC" w:rsidP="00A25AEC">
            <w:pPr>
              <w:pStyle w:val="ListParagraph"/>
              <w:tabs>
                <w:tab w:val="left" w:pos="2453"/>
              </w:tabs>
              <w:ind w:left="0"/>
              <w:rPr>
                <w:b/>
                <w:bCs/>
                <w:color w:val="476166" w:themeColor="accent1"/>
                <w:sz w:val="36"/>
                <w:szCs w:val="36"/>
              </w:rPr>
            </w:pPr>
          </w:p>
        </w:tc>
        <w:tc>
          <w:tcPr>
            <w:tcW w:w="2579" w:type="dxa"/>
          </w:tcPr>
          <w:p w14:paraId="4D2A1FFA" w14:textId="2307D33B" w:rsidR="00A25AEC" w:rsidRDefault="00A25AEC" w:rsidP="00A25AEC">
            <w:pPr>
              <w:pStyle w:val="ListParagraph"/>
              <w:tabs>
                <w:tab w:val="left" w:pos="2453"/>
              </w:tabs>
              <w:ind w:left="0"/>
              <w:rPr>
                <w:b/>
                <w:bCs/>
                <w:color w:val="476166" w:themeColor="accent1"/>
                <w:sz w:val="36"/>
                <w:szCs w:val="36"/>
              </w:rPr>
            </w:pPr>
            <w:r>
              <w:t>Correct temp/humidity</w:t>
            </w:r>
          </w:p>
        </w:tc>
        <w:tc>
          <w:tcPr>
            <w:tcW w:w="2514" w:type="dxa"/>
          </w:tcPr>
          <w:p w14:paraId="64198592" w14:textId="66E1D73A" w:rsidR="00A25AEC" w:rsidRDefault="00A25AEC" w:rsidP="00A25AEC">
            <w:pPr>
              <w:pStyle w:val="ListParagraph"/>
              <w:tabs>
                <w:tab w:val="left" w:pos="2453"/>
              </w:tabs>
              <w:ind w:left="0"/>
              <w:rPr>
                <w:b/>
                <w:bCs/>
                <w:color w:val="476166" w:themeColor="accent1"/>
                <w:sz w:val="36"/>
                <w:szCs w:val="36"/>
              </w:rPr>
            </w:pPr>
            <w:r>
              <w:t>Pass</w:t>
            </w:r>
          </w:p>
        </w:tc>
      </w:tr>
      <w:tr w:rsidR="00A25AEC" w14:paraId="39DE8695" w14:textId="77777777" w:rsidTr="00A25AEC">
        <w:tc>
          <w:tcPr>
            <w:tcW w:w="2502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70"/>
            </w:tblGrid>
            <w:tr w:rsidR="00A25AEC" w:rsidRPr="00A25AEC" w14:paraId="18BA5186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29D545C" w14:textId="77777777" w:rsidR="00A25AEC" w:rsidRPr="00A25AEC" w:rsidRDefault="00A25AEC" w:rsidP="00A25AEC">
                  <w:pPr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</w:pPr>
                  <w:r w:rsidRPr="00A25AEC"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  <w:t>ML Prediction Test</w:t>
                  </w:r>
                </w:p>
              </w:tc>
            </w:tr>
          </w:tbl>
          <w:p w14:paraId="3ED63E26" w14:textId="77777777" w:rsidR="00A25AEC" w:rsidRPr="00A25AEC" w:rsidRDefault="00A25AEC" w:rsidP="00A25AEC">
            <w:pPr>
              <w:rPr>
                <w:rFonts w:ascii="Times New Roman" w:eastAsia="Times New Roman" w:hAnsi="Times New Roman" w:cs="Times New Roman"/>
                <w:vanish/>
                <w:lang w:val="en-IN" w:eastAsia="en-IN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25AEC" w:rsidRPr="00A25AEC" w14:paraId="731C7428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C1B01AF" w14:textId="77777777" w:rsidR="00A25AEC" w:rsidRPr="00A25AEC" w:rsidRDefault="00A25AEC" w:rsidP="00A25AEC">
                  <w:pPr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</w:pPr>
                </w:p>
              </w:tc>
            </w:tr>
          </w:tbl>
          <w:p w14:paraId="4C4E7E1F" w14:textId="77777777" w:rsidR="00A25AEC" w:rsidRDefault="00A25AEC" w:rsidP="00A25AEC">
            <w:pPr>
              <w:pStyle w:val="ListParagraph"/>
              <w:tabs>
                <w:tab w:val="left" w:pos="2453"/>
              </w:tabs>
              <w:ind w:left="0"/>
              <w:rPr>
                <w:b/>
                <w:bCs/>
                <w:color w:val="476166" w:themeColor="accent1"/>
                <w:sz w:val="36"/>
                <w:szCs w:val="36"/>
              </w:rPr>
            </w:pPr>
          </w:p>
        </w:tc>
        <w:tc>
          <w:tcPr>
            <w:tcW w:w="247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50"/>
            </w:tblGrid>
            <w:tr w:rsidR="00A25AEC" w:rsidRPr="00A25AEC" w14:paraId="70C608A8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FB29334" w14:textId="77777777" w:rsidR="00A25AEC" w:rsidRPr="00A25AEC" w:rsidRDefault="00A25AEC" w:rsidP="00A25AEC">
                  <w:pPr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</w:pPr>
                  <w:r w:rsidRPr="00A25AEC"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  <w:t>Soil values</w:t>
                  </w:r>
                </w:p>
              </w:tc>
            </w:tr>
          </w:tbl>
          <w:p w14:paraId="7846FBE8" w14:textId="77777777" w:rsidR="00A25AEC" w:rsidRPr="00A25AEC" w:rsidRDefault="00A25AEC" w:rsidP="00A25AEC">
            <w:pPr>
              <w:rPr>
                <w:rFonts w:ascii="Times New Roman" w:eastAsia="Times New Roman" w:hAnsi="Times New Roman" w:cs="Times New Roman"/>
                <w:vanish/>
                <w:lang w:val="en-IN" w:eastAsia="en-IN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25AEC" w:rsidRPr="00A25AEC" w14:paraId="2B2095E3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63ADC41" w14:textId="77777777" w:rsidR="00A25AEC" w:rsidRPr="00A25AEC" w:rsidRDefault="00A25AEC" w:rsidP="00A25AEC">
                  <w:pPr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</w:pPr>
                </w:p>
              </w:tc>
            </w:tr>
          </w:tbl>
          <w:p w14:paraId="7A493FC7" w14:textId="77777777" w:rsidR="00A25AEC" w:rsidRDefault="00A25AEC" w:rsidP="00A25AEC">
            <w:pPr>
              <w:pStyle w:val="ListParagraph"/>
              <w:tabs>
                <w:tab w:val="left" w:pos="2453"/>
              </w:tabs>
              <w:ind w:left="0"/>
              <w:rPr>
                <w:b/>
                <w:bCs/>
                <w:color w:val="476166" w:themeColor="accent1"/>
                <w:sz w:val="36"/>
                <w:szCs w:val="36"/>
              </w:rPr>
            </w:pPr>
          </w:p>
        </w:tc>
        <w:tc>
          <w:tcPr>
            <w:tcW w:w="257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237"/>
            </w:tblGrid>
            <w:tr w:rsidR="00A25AEC" w:rsidRPr="00A25AEC" w14:paraId="04194A8E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E678300" w14:textId="77777777" w:rsidR="00A25AEC" w:rsidRPr="00A25AEC" w:rsidRDefault="00A25AEC" w:rsidP="00A25AEC">
                  <w:pPr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</w:pPr>
                  <w:r w:rsidRPr="00A25AEC"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  <w:t>Top 3 crops</w:t>
                  </w:r>
                </w:p>
              </w:tc>
            </w:tr>
          </w:tbl>
          <w:p w14:paraId="594DDBDD" w14:textId="77777777" w:rsidR="00A25AEC" w:rsidRPr="00A25AEC" w:rsidRDefault="00A25AEC" w:rsidP="00A25AEC">
            <w:pPr>
              <w:rPr>
                <w:rFonts w:ascii="Times New Roman" w:eastAsia="Times New Roman" w:hAnsi="Times New Roman" w:cs="Times New Roman"/>
                <w:vanish/>
                <w:lang w:val="en-IN" w:eastAsia="en-IN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25AEC" w:rsidRPr="00A25AEC" w14:paraId="4AB5502F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AF8828E" w14:textId="77777777" w:rsidR="00A25AEC" w:rsidRPr="00A25AEC" w:rsidRDefault="00A25AEC" w:rsidP="00A25AEC">
                  <w:pPr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</w:pPr>
                </w:p>
              </w:tc>
            </w:tr>
          </w:tbl>
          <w:p w14:paraId="6720B14C" w14:textId="77777777" w:rsidR="00A25AEC" w:rsidRDefault="00A25AEC" w:rsidP="00A25AEC">
            <w:pPr>
              <w:pStyle w:val="ListParagraph"/>
              <w:tabs>
                <w:tab w:val="left" w:pos="2453"/>
              </w:tabs>
              <w:ind w:left="0"/>
              <w:rPr>
                <w:b/>
                <w:bCs/>
                <w:color w:val="476166" w:themeColor="accent1"/>
                <w:sz w:val="36"/>
                <w:szCs w:val="36"/>
              </w:rPr>
            </w:pPr>
          </w:p>
        </w:tc>
        <w:tc>
          <w:tcPr>
            <w:tcW w:w="2514" w:type="dxa"/>
          </w:tcPr>
          <w:p w14:paraId="6C3EA220" w14:textId="51D7DC42" w:rsidR="00A25AEC" w:rsidRDefault="00A25AEC" w:rsidP="00A25AEC">
            <w:pPr>
              <w:pStyle w:val="ListParagraph"/>
              <w:tabs>
                <w:tab w:val="left" w:pos="2453"/>
              </w:tabs>
              <w:ind w:left="0"/>
              <w:rPr>
                <w:b/>
                <w:bCs/>
                <w:color w:val="476166" w:themeColor="accent1"/>
                <w:sz w:val="36"/>
                <w:szCs w:val="36"/>
              </w:rPr>
            </w:pPr>
            <w:r>
              <w:t>Pass</w:t>
            </w:r>
          </w:p>
        </w:tc>
      </w:tr>
      <w:tr w:rsidR="00A25AEC" w14:paraId="1B09DD06" w14:textId="77777777" w:rsidTr="00A25AEC">
        <w:tc>
          <w:tcPr>
            <w:tcW w:w="2502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297"/>
            </w:tblGrid>
            <w:tr w:rsidR="00A25AEC" w:rsidRPr="00A25AEC" w14:paraId="2EF30DFB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49C659C" w14:textId="77777777" w:rsidR="00A25AEC" w:rsidRPr="00A25AEC" w:rsidRDefault="00A25AEC" w:rsidP="00A25AEC">
                  <w:pPr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</w:pPr>
                  <w:r w:rsidRPr="00A25AEC"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  <w:t>Scraper Test</w:t>
                  </w:r>
                </w:p>
              </w:tc>
            </w:tr>
          </w:tbl>
          <w:p w14:paraId="3D6C2263" w14:textId="77777777" w:rsidR="00A25AEC" w:rsidRPr="00A25AEC" w:rsidRDefault="00A25AEC" w:rsidP="00A25AEC">
            <w:pPr>
              <w:rPr>
                <w:rFonts w:ascii="Times New Roman" w:eastAsia="Times New Roman" w:hAnsi="Times New Roman" w:cs="Times New Roman"/>
                <w:vanish/>
                <w:lang w:val="en-IN" w:eastAsia="en-IN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25AEC" w:rsidRPr="00A25AEC" w14:paraId="7BA5677B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86FFF63" w14:textId="77777777" w:rsidR="00A25AEC" w:rsidRPr="00A25AEC" w:rsidRDefault="00A25AEC" w:rsidP="00A25AEC">
                  <w:pPr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</w:pPr>
                </w:p>
              </w:tc>
            </w:tr>
          </w:tbl>
          <w:p w14:paraId="28DDDDC5" w14:textId="77777777" w:rsidR="00A25AEC" w:rsidRDefault="00A25AEC" w:rsidP="00A25AEC">
            <w:pPr>
              <w:pStyle w:val="ListParagraph"/>
              <w:tabs>
                <w:tab w:val="left" w:pos="2453"/>
              </w:tabs>
              <w:ind w:left="0"/>
              <w:rPr>
                <w:b/>
                <w:bCs/>
                <w:color w:val="476166" w:themeColor="accent1"/>
                <w:sz w:val="36"/>
                <w:szCs w:val="36"/>
              </w:rPr>
            </w:pPr>
          </w:p>
        </w:tc>
        <w:tc>
          <w:tcPr>
            <w:tcW w:w="247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306"/>
            </w:tblGrid>
            <w:tr w:rsidR="00A25AEC" w:rsidRPr="00A25AEC" w14:paraId="347B444A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3B6BCF2" w14:textId="77777777" w:rsidR="00A25AEC" w:rsidRPr="00A25AEC" w:rsidRDefault="00A25AEC" w:rsidP="00A25AEC">
                  <w:pPr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</w:pPr>
                  <w:r w:rsidRPr="00A25AEC"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  <w:t>Crop + State</w:t>
                  </w:r>
                </w:p>
              </w:tc>
            </w:tr>
          </w:tbl>
          <w:p w14:paraId="77F7A372" w14:textId="77777777" w:rsidR="00A25AEC" w:rsidRPr="00A25AEC" w:rsidRDefault="00A25AEC" w:rsidP="00A25AEC">
            <w:pPr>
              <w:rPr>
                <w:rFonts w:ascii="Times New Roman" w:eastAsia="Times New Roman" w:hAnsi="Times New Roman" w:cs="Times New Roman"/>
                <w:vanish/>
                <w:lang w:val="en-IN" w:eastAsia="en-IN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25AEC" w:rsidRPr="00A25AEC" w14:paraId="0C3B6F11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2464113" w14:textId="77777777" w:rsidR="00A25AEC" w:rsidRPr="00A25AEC" w:rsidRDefault="00A25AEC" w:rsidP="00A25AEC">
                  <w:pPr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</w:pPr>
                </w:p>
              </w:tc>
            </w:tr>
          </w:tbl>
          <w:p w14:paraId="629187A9" w14:textId="77777777" w:rsidR="00A25AEC" w:rsidRDefault="00A25AEC" w:rsidP="00A25AEC">
            <w:pPr>
              <w:pStyle w:val="ListParagraph"/>
              <w:tabs>
                <w:tab w:val="left" w:pos="2453"/>
              </w:tabs>
              <w:ind w:left="0"/>
              <w:rPr>
                <w:b/>
                <w:bCs/>
                <w:color w:val="476166" w:themeColor="accent1"/>
                <w:sz w:val="36"/>
                <w:szCs w:val="36"/>
              </w:rPr>
            </w:pPr>
          </w:p>
        </w:tc>
        <w:tc>
          <w:tcPr>
            <w:tcW w:w="257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876"/>
            </w:tblGrid>
            <w:tr w:rsidR="00A25AEC" w:rsidRPr="00A25AEC" w14:paraId="03B3343E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4484607" w14:textId="77777777" w:rsidR="00A25AEC" w:rsidRPr="00A25AEC" w:rsidRDefault="00A25AEC" w:rsidP="00A25AEC">
                  <w:pPr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</w:pPr>
                  <w:r w:rsidRPr="00A25AEC"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  <w:t>Latest mandi price</w:t>
                  </w:r>
                </w:p>
              </w:tc>
            </w:tr>
          </w:tbl>
          <w:p w14:paraId="0CE7DCC2" w14:textId="77777777" w:rsidR="00A25AEC" w:rsidRPr="00A25AEC" w:rsidRDefault="00A25AEC" w:rsidP="00A25AEC">
            <w:pPr>
              <w:rPr>
                <w:rFonts w:ascii="Times New Roman" w:eastAsia="Times New Roman" w:hAnsi="Times New Roman" w:cs="Times New Roman"/>
                <w:vanish/>
                <w:lang w:val="en-IN" w:eastAsia="en-IN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25AEC" w:rsidRPr="00A25AEC" w14:paraId="207E0A88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60CB4BA" w14:textId="77777777" w:rsidR="00A25AEC" w:rsidRPr="00A25AEC" w:rsidRDefault="00A25AEC" w:rsidP="00A25AEC">
                  <w:pPr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</w:pPr>
                </w:p>
              </w:tc>
            </w:tr>
          </w:tbl>
          <w:p w14:paraId="040E47F9" w14:textId="77777777" w:rsidR="00A25AEC" w:rsidRDefault="00A25AEC" w:rsidP="00A25AEC">
            <w:pPr>
              <w:pStyle w:val="ListParagraph"/>
              <w:tabs>
                <w:tab w:val="left" w:pos="2453"/>
              </w:tabs>
              <w:ind w:left="0"/>
              <w:rPr>
                <w:b/>
                <w:bCs/>
                <w:color w:val="476166" w:themeColor="accent1"/>
                <w:sz w:val="36"/>
                <w:szCs w:val="36"/>
              </w:rPr>
            </w:pPr>
          </w:p>
        </w:tc>
        <w:tc>
          <w:tcPr>
            <w:tcW w:w="2514" w:type="dxa"/>
          </w:tcPr>
          <w:p w14:paraId="32EBCC50" w14:textId="476C2D38" w:rsidR="00A25AEC" w:rsidRDefault="00A25AEC" w:rsidP="00A25AEC">
            <w:pPr>
              <w:pStyle w:val="ListParagraph"/>
              <w:tabs>
                <w:tab w:val="left" w:pos="2453"/>
              </w:tabs>
              <w:ind w:left="0"/>
              <w:rPr>
                <w:b/>
                <w:bCs/>
                <w:color w:val="476166" w:themeColor="accent1"/>
                <w:sz w:val="36"/>
                <w:szCs w:val="36"/>
              </w:rPr>
            </w:pPr>
            <w:r>
              <w:t>Pass</w:t>
            </w:r>
          </w:p>
        </w:tc>
      </w:tr>
      <w:tr w:rsidR="00A25AEC" w14:paraId="5F51282E" w14:textId="77777777" w:rsidTr="00A25AEC">
        <w:tc>
          <w:tcPr>
            <w:tcW w:w="2502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504"/>
            </w:tblGrid>
            <w:tr w:rsidR="00A25AEC" w:rsidRPr="00A25AEC" w14:paraId="048CF5BB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0291EBC" w14:textId="77777777" w:rsidR="00A25AEC" w:rsidRPr="00A25AEC" w:rsidRDefault="00A25AEC" w:rsidP="00A25AEC">
                  <w:pPr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</w:pPr>
                  <w:r w:rsidRPr="00A25AEC"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  <w:t>DB Insert Test</w:t>
                  </w:r>
                </w:p>
              </w:tc>
            </w:tr>
          </w:tbl>
          <w:p w14:paraId="2EBBBBD6" w14:textId="77777777" w:rsidR="00A25AEC" w:rsidRPr="00A25AEC" w:rsidRDefault="00A25AEC" w:rsidP="00A25AEC">
            <w:pPr>
              <w:rPr>
                <w:rFonts w:ascii="Times New Roman" w:eastAsia="Times New Roman" w:hAnsi="Times New Roman" w:cs="Times New Roman"/>
                <w:vanish/>
                <w:lang w:val="en-IN" w:eastAsia="en-IN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25AEC" w:rsidRPr="00A25AEC" w14:paraId="706A4A3C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321BD5B" w14:textId="77777777" w:rsidR="00A25AEC" w:rsidRPr="00A25AEC" w:rsidRDefault="00A25AEC" w:rsidP="00A25AEC">
                  <w:pPr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</w:pPr>
                </w:p>
              </w:tc>
            </w:tr>
          </w:tbl>
          <w:p w14:paraId="6470FF5A" w14:textId="77777777" w:rsidR="00A25AEC" w:rsidRDefault="00A25AEC" w:rsidP="00A25AEC">
            <w:pPr>
              <w:pStyle w:val="ListParagraph"/>
              <w:tabs>
                <w:tab w:val="left" w:pos="2453"/>
              </w:tabs>
              <w:ind w:left="0"/>
              <w:rPr>
                <w:b/>
                <w:bCs/>
                <w:color w:val="476166" w:themeColor="accent1"/>
                <w:sz w:val="36"/>
                <w:szCs w:val="36"/>
              </w:rPr>
            </w:pPr>
          </w:p>
        </w:tc>
        <w:tc>
          <w:tcPr>
            <w:tcW w:w="247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271"/>
            </w:tblGrid>
            <w:tr w:rsidR="00A25AEC" w:rsidRPr="00A25AEC" w14:paraId="11C3ABF4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305D4DC" w14:textId="77777777" w:rsidR="00A25AEC" w:rsidRPr="00A25AEC" w:rsidRDefault="00A25AEC" w:rsidP="00A25AEC">
                  <w:pPr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</w:pPr>
                  <w:r w:rsidRPr="00A25AEC"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  <w:t>Session info</w:t>
                  </w:r>
                </w:p>
              </w:tc>
            </w:tr>
          </w:tbl>
          <w:p w14:paraId="1AA873AE" w14:textId="77777777" w:rsidR="00A25AEC" w:rsidRPr="00A25AEC" w:rsidRDefault="00A25AEC" w:rsidP="00A25AEC">
            <w:pPr>
              <w:rPr>
                <w:rFonts w:ascii="Times New Roman" w:eastAsia="Times New Roman" w:hAnsi="Times New Roman" w:cs="Times New Roman"/>
                <w:vanish/>
                <w:lang w:val="en-IN" w:eastAsia="en-IN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25AEC" w:rsidRPr="00A25AEC" w14:paraId="54D56790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B6AA1FE" w14:textId="77777777" w:rsidR="00A25AEC" w:rsidRPr="00A25AEC" w:rsidRDefault="00A25AEC" w:rsidP="00A25AEC">
                  <w:pPr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</w:pPr>
                </w:p>
              </w:tc>
            </w:tr>
          </w:tbl>
          <w:p w14:paraId="5E01072B" w14:textId="77777777" w:rsidR="00A25AEC" w:rsidRDefault="00A25AEC" w:rsidP="00A25AEC">
            <w:pPr>
              <w:pStyle w:val="ListParagraph"/>
              <w:tabs>
                <w:tab w:val="left" w:pos="2453"/>
              </w:tabs>
              <w:ind w:left="0"/>
              <w:rPr>
                <w:b/>
                <w:bCs/>
                <w:color w:val="476166" w:themeColor="accent1"/>
                <w:sz w:val="36"/>
                <w:szCs w:val="36"/>
              </w:rPr>
            </w:pPr>
          </w:p>
        </w:tc>
        <w:tc>
          <w:tcPr>
            <w:tcW w:w="257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50"/>
            </w:tblGrid>
            <w:tr w:rsidR="00A25AEC" w:rsidRPr="00A25AEC" w14:paraId="70A662D6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CF4A68E" w14:textId="77777777" w:rsidR="00A25AEC" w:rsidRPr="00A25AEC" w:rsidRDefault="00A25AEC" w:rsidP="00A25AEC">
                  <w:pPr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</w:pPr>
                  <w:r w:rsidRPr="00A25AEC"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  <w:t>Data saved</w:t>
                  </w:r>
                </w:p>
              </w:tc>
            </w:tr>
          </w:tbl>
          <w:p w14:paraId="3A2A8FFF" w14:textId="77777777" w:rsidR="00A25AEC" w:rsidRPr="00A25AEC" w:rsidRDefault="00A25AEC" w:rsidP="00A25AEC">
            <w:pPr>
              <w:rPr>
                <w:rFonts w:ascii="Times New Roman" w:eastAsia="Times New Roman" w:hAnsi="Times New Roman" w:cs="Times New Roman"/>
                <w:vanish/>
                <w:lang w:val="en-IN" w:eastAsia="en-IN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25AEC" w:rsidRPr="00A25AEC" w14:paraId="5942AE68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DE304FA" w14:textId="77777777" w:rsidR="00A25AEC" w:rsidRPr="00A25AEC" w:rsidRDefault="00A25AEC" w:rsidP="00A25AEC">
                  <w:pPr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</w:pPr>
                </w:p>
              </w:tc>
            </w:tr>
          </w:tbl>
          <w:p w14:paraId="687CF6E7" w14:textId="77777777" w:rsidR="00A25AEC" w:rsidRDefault="00A25AEC" w:rsidP="00A25AEC">
            <w:pPr>
              <w:pStyle w:val="ListParagraph"/>
              <w:tabs>
                <w:tab w:val="left" w:pos="2453"/>
              </w:tabs>
              <w:ind w:left="0"/>
              <w:rPr>
                <w:b/>
                <w:bCs/>
                <w:color w:val="476166" w:themeColor="accent1"/>
                <w:sz w:val="36"/>
                <w:szCs w:val="36"/>
              </w:rPr>
            </w:pPr>
          </w:p>
        </w:tc>
        <w:tc>
          <w:tcPr>
            <w:tcW w:w="2514" w:type="dxa"/>
          </w:tcPr>
          <w:p w14:paraId="1D18E68B" w14:textId="0C8D97A8" w:rsidR="00A25AEC" w:rsidRDefault="00A25AEC" w:rsidP="00A25AEC">
            <w:pPr>
              <w:pStyle w:val="ListParagraph"/>
              <w:tabs>
                <w:tab w:val="left" w:pos="2453"/>
              </w:tabs>
              <w:ind w:left="0"/>
              <w:rPr>
                <w:b/>
                <w:bCs/>
                <w:color w:val="476166" w:themeColor="accent1"/>
                <w:sz w:val="36"/>
                <w:szCs w:val="36"/>
              </w:rPr>
            </w:pPr>
            <w:r>
              <w:t>Pass</w:t>
            </w:r>
          </w:p>
        </w:tc>
      </w:tr>
      <w:tr w:rsidR="00A25AEC" w14:paraId="08E28ABD" w14:textId="77777777" w:rsidTr="00A25AEC">
        <w:tc>
          <w:tcPr>
            <w:tcW w:w="2502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17"/>
            </w:tblGrid>
            <w:tr w:rsidR="00A25AEC" w:rsidRPr="00A25AEC" w14:paraId="10650546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B09C206" w14:textId="77777777" w:rsidR="00A25AEC" w:rsidRPr="00A25AEC" w:rsidRDefault="00A25AEC" w:rsidP="00A25AEC">
                  <w:pPr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</w:pPr>
                  <w:r w:rsidRPr="00A25AEC"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  <w:t>UI Test</w:t>
                  </w:r>
                </w:p>
              </w:tc>
            </w:tr>
          </w:tbl>
          <w:p w14:paraId="0E87FE89" w14:textId="77777777" w:rsidR="00A25AEC" w:rsidRPr="00A25AEC" w:rsidRDefault="00A25AEC" w:rsidP="00A25AEC">
            <w:pPr>
              <w:rPr>
                <w:rFonts w:ascii="Times New Roman" w:eastAsia="Times New Roman" w:hAnsi="Times New Roman" w:cs="Times New Roman"/>
                <w:vanish/>
                <w:lang w:val="en-IN" w:eastAsia="en-IN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25AEC" w:rsidRPr="00A25AEC" w14:paraId="39BDB6F3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23C98C7" w14:textId="77777777" w:rsidR="00A25AEC" w:rsidRPr="00A25AEC" w:rsidRDefault="00A25AEC" w:rsidP="00A25AEC">
                  <w:pPr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</w:pPr>
                </w:p>
              </w:tc>
            </w:tr>
          </w:tbl>
          <w:p w14:paraId="477F43B4" w14:textId="77777777" w:rsidR="00A25AEC" w:rsidRDefault="00A25AEC" w:rsidP="00A25AEC">
            <w:pPr>
              <w:pStyle w:val="ListParagraph"/>
              <w:tabs>
                <w:tab w:val="left" w:pos="2453"/>
              </w:tabs>
              <w:ind w:left="0"/>
              <w:rPr>
                <w:b/>
                <w:bCs/>
                <w:color w:val="476166" w:themeColor="accent1"/>
                <w:sz w:val="36"/>
                <w:szCs w:val="36"/>
              </w:rPr>
            </w:pPr>
          </w:p>
        </w:tc>
        <w:tc>
          <w:tcPr>
            <w:tcW w:w="247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270"/>
            </w:tblGrid>
            <w:tr w:rsidR="00A25AEC" w:rsidRPr="00A25AEC" w14:paraId="3004B299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65683A2" w14:textId="77777777" w:rsidR="00A25AEC" w:rsidRPr="00A25AEC" w:rsidRDefault="00A25AEC" w:rsidP="00A25AEC">
                  <w:pPr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</w:pPr>
                  <w:r w:rsidRPr="00A25AEC"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  <w:t>Button click</w:t>
                  </w:r>
                </w:p>
              </w:tc>
            </w:tr>
          </w:tbl>
          <w:p w14:paraId="3F445BC4" w14:textId="77777777" w:rsidR="00A25AEC" w:rsidRPr="00A25AEC" w:rsidRDefault="00A25AEC" w:rsidP="00A25AEC">
            <w:pPr>
              <w:rPr>
                <w:rFonts w:ascii="Times New Roman" w:eastAsia="Times New Roman" w:hAnsi="Times New Roman" w:cs="Times New Roman"/>
                <w:vanish/>
                <w:lang w:val="en-IN" w:eastAsia="en-IN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25AEC" w:rsidRPr="00A25AEC" w14:paraId="4864CC45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C815348" w14:textId="77777777" w:rsidR="00A25AEC" w:rsidRPr="00A25AEC" w:rsidRDefault="00A25AEC" w:rsidP="00A25AEC">
                  <w:pPr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</w:pPr>
                </w:p>
              </w:tc>
            </w:tr>
          </w:tbl>
          <w:p w14:paraId="785525CE" w14:textId="77777777" w:rsidR="00A25AEC" w:rsidRDefault="00A25AEC" w:rsidP="00A25AEC">
            <w:pPr>
              <w:pStyle w:val="ListParagraph"/>
              <w:tabs>
                <w:tab w:val="left" w:pos="2453"/>
              </w:tabs>
              <w:ind w:left="0"/>
              <w:rPr>
                <w:b/>
                <w:bCs/>
                <w:color w:val="476166" w:themeColor="accent1"/>
                <w:sz w:val="36"/>
                <w:szCs w:val="36"/>
              </w:rPr>
            </w:pPr>
          </w:p>
        </w:tc>
        <w:tc>
          <w:tcPr>
            <w:tcW w:w="257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551"/>
            </w:tblGrid>
            <w:tr w:rsidR="00A25AEC" w:rsidRPr="00A25AEC" w14:paraId="2560BABD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7363373" w14:textId="77777777" w:rsidR="00A25AEC" w:rsidRPr="00A25AEC" w:rsidRDefault="00A25AEC" w:rsidP="00A25AEC">
                  <w:pPr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</w:pPr>
                  <w:r w:rsidRPr="00A25AEC"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  <w:t>Results display</w:t>
                  </w:r>
                </w:p>
              </w:tc>
            </w:tr>
          </w:tbl>
          <w:p w14:paraId="0AE8B716" w14:textId="77777777" w:rsidR="00A25AEC" w:rsidRPr="00A25AEC" w:rsidRDefault="00A25AEC" w:rsidP="00A25AEC">
            <w:pPr>
              <w:rPr>
                <w:rFonts w:ascii="Times New Roman" w:eastAsia="Times New Roman" w:hAnsi="Times New Roman" w:cs="Times New Roman"/>
                <w:vanish/>
                <w:lang w:val="en-IN" w:eastAsia="en-IN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25AEC" w:rsidRPr="00A25AEC" w14:paraId="377BAC33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CC472FA" w14:textId="77777777" w:rsidR="00A25AEC" w:rsidRPr="00A25AEC" w:rsidRDefault="00A25AEC" w:rsidP="00A25AEC">
                  <w:pPr>
                    <w:rPr>
                      <w:rFonts w:ascii="Times New Roman" w:eastAsia="Times New Roman" w:hAnsi="Times New Roman" w:cs="Times New Roman"/>
                      <w:lang w:val="en-IN" w:eastAsia="en-IN"/>
                    </w:rPr>
                  </w:pPr>
                </w:p>
              </w:tc>
            </w:tr>
          </w:tbl>
          <w:p w14:paraId="759852BC" w14:textId="77777777" w:rsidR="00A25AEC" w:rsidRDefault="00A25AEC" w:rsidP="00A25AEC">
            <w:pPr>
              <w:pStyle w:val="ListParagraph"/>
              <w:tabs>
                <w:tab w:val="left" w:pos="2453"/>
              </w:tabs>
              <w:ind w:left="0"/>
              <w:rPr>
                <w:b/>
                <w:bCs/>
                <w:color w:val="476166" w:themeColor="accent1"/>
                <w:sz w:val="36"/>
                <w:szCs w:val="36"/>
              </w:rPr>
            </w:pPr>
          </w:p>
        </w:tc>
        <w:tc>
          <w:tcPr>
            <w:tcW w:w="2514" w:type="dxa"/>
          </w:tcPr>
          <w:p w14:paraId="6FAADCB9" w14:textId="52568932" w:rsidR="00A25AEC" w:rsidRDefault="00A25AEC" w:rsidP="00A25AEC">
            <w:pPr>
              <w:pStyle w:val="ListParagraph"/>
              <w:tabs>
                <w:tab w:val="left" w:pos="2453"/>
              </w:tabs>
              <w:ind w:left="0"/>
              <w:rPr>
                <w:b/>
                <w:bCs/>
                <w:color w:val="476166" w:themeColor="accent1"/>
                <w:sz w:val="36"/>
                <w:szCs w:val="36"/>
              </w:rPr>
            </w:pPr>
            <w:r>
              <w:t>Pass</w:t>
            </w:r>
          </w:p>
        </w:tc>
      </w:tr>
    </w:tbl>
    <w:p w14:paraId="310E0FEA" w14:textId="77777777" w:rsidR="009C0E3A" w:rsidRDefault="009C0E3A" w:rsidP="009C0E3A">
      <w:pPr>
        <w:tabs>
          <w:tab w:val="left" w:pos="2453"/>
        </w:tabs>
        <w:rPr>
          <w:b/>
          <w:bCs/>
          <w:color w:val="476166" w:themeColor="accent1"/>
          <w:sz w:val="36"/>
          <w:szCs w:val="36"/>
          <w:lang w:val="en-IN"/>
        </w:rPr>
      </w:pPr>
    </w:p>
    <w:p w14:paraId="5D6825C5" w14:textId="77777777" w:rsidR="009C0E3A" w:rsidRDefault="009C0E3A" w:rsidP="009C0E3A">
      <w:pPr>
        <w:tabs>
          <w:tab w:val="left" w:pos="2453"/>
        </w:tabs>
        <w:rPr>
          <w:b/>
          <w:bCs/>
          <w:color w:val="476166" w:themeColor="accent1"/>
          <w:sz w:val="36"/>
          <w:szCs w:val="36"/>
          <w:lang w:val="en-IN"/>
        </w:rPr>
      </w:pPr>
    </w:p>
    <w:p w14:paraId="1D628166" w14:textId="77777777" w:rsidR="009C0E3A" w:rsidRDefault="009C0E3A" w:rsidP="009C0E3A">
      <w:pPr>
        <w:tabs>
          <w:tab w:val="left" w:pos="2453"/>
        </w:tabs>
        <w:rPr>
          <w:b/>
          <w:bCs/>
          <w:color w:val="476166" w:themeColor="accent1"/>
          <w:sz w:val="36"/>
          <w:szCs w:val="36"/>
          <w:lang w:val="en-IN"/>
        </w:rPr>
      </w:pPr>
    </w:p>
    <w:p w14:paraId="26C68264" w14:textId="77777777" w:rsidR="009C0E3A" w:rsidRDefault="009C0E3A" w:rsidP="009C0E3A">
      <w:pPr>
        <w:tabs>
          <w:tab w:val="left" w:pos="2453"/>
        </w:tabs>
        <w:rPr>
          <w:b/>
          <w:bCs/>
          <w:color w:val="476166" w:themeColor="accent1"/>
          <w:sz w:val="36"/>
          <w:szCs w:val="36"/>
          <w:lang w:val="en-IN"/>
        </w:rPr>
      </w:pPr>
    </w:p>
    <w:p w14:paraId="57373D98" w14:textId="77777777" w:rsidR="009C0E3A" w:rsidRDefault="009C0E3A" w:rsidP="009C0E3A">
      <w:pPr>
        <w:tabs>
          <w:tab w:val="left" w:pos="2453"/>
        </w:tabs>
        <w:rPr>
          <w:b/>
          <w:bCs/>
          <w:color w:val="476166" w:themeColor="accent1"/>
          <w:sz w:val="36"/>
          <w:szCs w:val="36"/>
          <w:lang w:val="en-IN"/>
        </w:rPr>
      </w:pPr>
    </w:p>
    <w:p w14:paraId="08C6D6AC" w14:textId="7F5775CA" w:rsidR="009C0E3A" w:rsidRDefault="009C0E3A" w:rsidP="009C0E3A">
      <w:pPr>
        <w:pStyle w:val="ListParagraph"/>
        <w:numPr>
          <w:ilvl w:val="1"/>
          <w:numId w:val="16"/>
        </w:numPr>
        <w:tabs>
          <w:tab w:val="left" w:pos="2453"/>
        </w:tabs>
        <w:rPr>
          <w:b/>
          <w:bCs/>
          <w:color w:val="476166" w:themeColor="accent1"/>
          <w:sz w:val="36"/>
          <w:szCs w:val="36"/>
          <w:lang w:val="en-IN"/>
        </w:rPr>
      </w:pPr>
      <w:r>
        <w:rPr>
          <w:b/>
          <w:bCs/>
          <w:color w:val="476166" w:themeColor="accent1"/>
          <w:sz w:val="36"/>
          <w:szCs w:val="36"/>
          <w:lang w:val="en-IN"/>
        </w:rPr>
        <w:t>Future Enhancements</w:t>
      </w:r>
    </w:p>
    <w:p w14:paraId="210362DC" w14:textId="77777777" w:rsidR="009C0E3A" w:rsidRPr="009C0E3A" w:rsidRDefault="009C0E3A" w:rsidP="009C0E3A">
      <w:pPr>
        <w:spacing w:before="100" w:beforeAutospacing="1" w:after="100" w:afterAutospacing="1"/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</w:pPr>
      <w:proofErr w:type="gramStart"/>
      <w:r w:rsidRPr="009C0E3A">
        <w:rPr>
          <w:rFonts w:ascii="Times New Roman" w:eastAsia="Times New Roman" w:hAnsi="Symbol" w:cs="Times New Roman"/>
          <w:sz w:val="32"/>
          <w:szCs w:val="32"/>
          <w:lang w:val="en-IN" w:eastAsia="en-IN"/>
        </w:rPr>
        <w:t></w:t>
      </w:r>
      <w:r w:rsidRPr="009C0E3A"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  <w:t xml:space="preserve">  Mobile</w:t>
      </w:r>
      <w:proofErr w:type="gramEnd"/>
      <w:r w:rsidRPr="009C0E3A"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  <w:t xml:space="preserve"> app for farmers</w:t>
      </w:r>
    </w:p>
    <w:p w14:paraId="19F462C6" w14:textId="77777777" w:rsidR="009C0E3A" w:rsidRPr="009C0E3A" w:rsidRDefault="009C0E3A" w:rsidP="009C0E3A">
      <w:pPr>
        <w:spacing w:before="100" w:beforeAutospacing="1" w:after="100" w:afterAutospacing="1"/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</w:pPr>
      <w:proofErr w:type="gramStart"/>
      <w:r w:rsidRPr="009C0E3A">
        <w:rPr>
          <w:rFonts w:ascii="Times New Roman" w:eastAsia="Times New Roman" w:hAnsi="Symbol" w:cs="Times New Roman"/>
          <w:sz w:val="32"/>
          <w:szCs w:val="32"/>
          <w:lang w:val="en-IN" w:eastAsia="en-IN"/>
        </w:rPr>
        <w:t></w:t>
      </w:r>
      <w:r w:rsidRPr="009C0E3A"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  <w:t xml:space="preserve">  Local</w:t>
      </w:r>
      <w:proofErr w:type="gramEnd"/>
      <w:r w:rsidRPr="009C0E3A"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  <w:t xml:space="preserve"> language support (Punjabi, Hindi, Marathi)</w:t>
      </w:r>
    </w:p>
    <w:p w14:paraId="4F7DF908" w14:textId="77777777" w:rsidR="009C0E3A" w:rsidRPr="009C0E3A" w:rsidRDefault="009C0E3A" w:rsidP="009C0E3A">
      <w:pPr>
        <w:spacing w:before="100" w:beforeAutospacing="1" w:after="100" w:afterAutospacing="1"/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</w:pPr>
      <w:proofErr w:type="gramStart"/>
      <w:r w:rsidRPr="009C0E3A">
        <w:rPr>
          <w:rFonts w:ascii="Times New Roman" w:eastAsia="Times New Roman" w:hAnsi="Symbol" w:cs="Times New Roman"/>
          <w:sz w:val="32"/>
          <w:szCs w:val="32"/>
          <w:lang w:val="en-IN" w:eastAsia="en-IN"/>
        </w:rPr>
        <w:t></w:t>
      </w:r>
      <w:r w:rsidRPr="009C0E3A"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  <w:t xml:space="preserve">  Satellite</w:t>
      </w:r>
      <w:proofErr w:type="gramEnd"/>
      <w:r w:rsidRPr="009C0E3A"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  <w:t>-based soil detection</w:t>
      </w:r>
    </w:p>
    <w:p w14:paraId="2EC77D1A" w14:textId="77777777" w:rsidR="009C0E3A" w:rsidRPr="009C0E3A" w:rsidRDefault="009C0E3A" w:rsidP="009C0E3A">
      <w:pPr>
        <w:spacing w:before="100" w:beforeAutospacing="1" w:after="100" w:afterAutospacing="1"/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</w:pPr>
      <w:proofErr w:type="gramStart"/>
      <w:r w:rsidRPr="009C0E3A">
        <w:rPr>
          <w:rFonts w:ascii="Times New Roman" w:eastAsia="Times New Roman" w:hAnsi="Symbol" w:cs="Times New Roman"/>
          <w:sz w:val="32"/>
          <w:szCs w:val="32"/>
          <w:lang w:val="en-IN" w:eastAsia="en-IN"/>
        </w:rPr>
        <w:t></w:t>
      </w:r>
      <w:r w:rsidRPr="009C0E3A"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  <w:t xml:space="preserve">  Live</w:t>
      </w:r>
      <w:proofErr w:type="gramEnd"/>
      <w:r w:rsidRPr="009C0E3A"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  <w:t xml:space="preserve"> rainfall forecasting</w:t>
      </w:r>
    </w:p>
    <w:p w14:paraId="36171614" w14:textId="77777777" w:rsidR="009C0E3A" w:rsidRPr="009C0E3A" w:rsidRDefault="009C0E3A" w:rsidP="009C0E3A">
      <w:pPr>
        <w:spacing w:before="100" w:beforeAutospacing="1" w:after="100" w:afterAutospacing="1"/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</w:pPr>
      <w:proofErr w:type="gramStart"/>
      <w:r w:rsidRPr="009C0E3A">
        <w:rPr>
          <w:rFonts w:ascii="Times New Roman" w:eastAsia="Times New Roman" w:hAnsi="Symbol" w:cs="Times New Roman"/>
          <w:sz w:val="32"/>
          <w:szCs w:val="32"/>
          <w:lang w:val="en-IN" w:eastAsia="en-IN"/>
        </w:rPr>
        <w:t></w:t>
      </w:r>
      <w:r w:rsidRPr="009C0E3A"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  <w:t xml:space="preserve">  AI</w:t>
      </w:r>
      <w:proofErr w:type="gramEnd"/>
      <w:r w:rsidRPr="009C0E3A"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  <w:t>-based price prediction</w:t>
      </w:r>
    </w:p>
    <w:p w14:paraId="2EB6C99E" w14:textId="77777777" w:rsidR="009C0E3A" w:rsidRPr="009C0E3A" w:rsidRDefault="009C0E3A" w:rsidP="009C0E3A">
      <w:pPr>
        <w:spacing w:before="100" w:beforeAutospacing="1" w:after="100" w:afterAutospacing="1"/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</w:pPr>
      <w:proofErr w:type="gramStart"/>
      <w:r w:rsidRPr="009C0E3A">
        <w:rPr>
          <w:rFonts w:ascii="Times New Roman" w:eastAsia="Times New Roman" w:hAnsi="Symbol" w:cs="Times New Roman"/>
          <w:sz w:val="32"/>
          <w:szCs w:val="32"/>
          <w:lang w:val="en-IN" w:eastAsia="en-IN"/>
        </w:rPr>
        <w:t></w:t>
      </w:r>
      <w:r w:rsidRPr="009C0E3A"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  <w:t xml:space="preserve">  Integration</w:t>
      </w:r>
      <w:proofErr w:type="gramEnd"/>
      <w:r w:rsidRPr="009C0E3A"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  <w:t xml:space="preserve"> with government crop schemes</w:t>
      </w:r>
    </w:p>
    <w:p w14:paraId="35618FC3" w14:textId="77777777" w:rsidR="009C0E3A" w:rsidRPr="009C0E3A" w:rsidRDefault="009C0E3A" w:rsidP="009C0E3A">
      <w:pPr>
        <w:spacing w:before="100" w:beforeAutospacing="1" w:after="100" w:afterAutospacing="1"/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</w:pPr>
      <w:proofErr w:type="gramStart"/>
      <w:r w:rsidRPr="009C0E3A">
        <w:rPr>
          <w:rFonts w:ascii="Times New Roman" w:eastAsia="Times New Roman" w:hAnsi="Symbol" w:cs="Times New Roman"/>
          <w:sz w:val="32"/>
          <w:szCs w:val="32"/>
          <w:lang w:val="en-IN" w:eastAsia="en-IN"/>
        </w:rPr>
        <w:t></w:t>
      </w:r>
      <w:r w:rsidRPr="009C0E3A"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  <w:t xml:space="preserve">  Voice</w:t>
      </w:r>
      <w:proofErr w:type="gramEnd"/>
      <w:r w:rsidRPr="009C0E3A">
        <w:rPr>
          <w:rFonts w:ascii="Times New Roman" w:eastAsia="Times New Roman" w:hAnsi="Times New Roman" w:cs="Times New Roman"/>
          <w:sz w:val="32"/>
          <w:szCs w:val="32"/>
          <w:lang w:val="en-IN" w:eastAsia="en-IN"/>
        </w:rPr>
        <w:t xml:space="preserve"> assistant support</w:t>
      </w:r>
    </w:p>
    <w:p w14:paraId="3F364E07" w14:textId="77777777" w:rsidR="009C0E3A" w:rsidRDefault="009C0E3A" w:rsidP="009C0E3A">
      <w:pPr>
        <w:tabs>
          <w:tab w:val="left" w:pos="2453"/>
        </w:tabs>
        <w:ind w:left="1080"/>
        <w:rPr>
          <w:b/>
          <w:bCs/>
          <w:color w:val="476166" w:themeColor="accent1"/>
          <w:sz w:val="36"/>
          <w:szCs w:val="36"/>
          <w:lang w:val="en-IN"/>
        </w:rPr>
      </w:pPr>
    </w:p>
    <w:p w14:paraId="7D09E83B" w14:textId="77777777" w:rsidR="009C0E3A" w:rsidRDefault="009C0E3A" w:rsidP="009C0E3A">
      <w:pPr>
        <w:tabs>
          <w:tab w:val="left" w:pos="2453"/>
        </w:tabs>
        <w:ind w:left="1080"/>
        <w:rPr>
          <w:b/>
          <w:bCs/>
          <w:color w:val="476166" w:themeColor="accent1"/>
          <w:sz w:val="36"/>
          <w:szCs w:val="36"/>
          <w:lang w:val="en-IN"/>
        </w:rPr>
      </w:pPr>
    </w:p>
    <w:p w14:paraId="443E8B46" w14:textId="77777777" w:rsidR="009C0E3A" w:rsidRPr="009C0E3A" w:rsidRDefault="009C0E3A" w:rsidP="009C0E3A">
      <w:pPr>
        <w:tabs>
          <w:tab w:val="left" w:pos="2453"/>
        </w:tabs>
        <w:ind w:left="1080"/>
        <w:rPr>
          <w:b/>
          <w:bCs/>
          <w:color w:val="476166" w:themeColor="accent1"/>
          <w:sz w:val="36"/>
          <w:szCs w:val="36"/>
          <w:lang w:val="en-IN"/>
        </w:rPr>
      </w:pPr>
    </w:p>
    <w:p w14:paraId="0372A50F" w14:textId="77777777" w:rsidR="009C0E3A" w:rsidRDefault="009C0E3A" w:rsidP="009C0E3A">
      <w:pPr>
        <w:tabs>
          <w:tab w:val="left" w:pos="2453"/>
        </w:tabs>
        <w:rPr>
          <w:b/>
          <w:bCs/>
          <w:color w:val="476166" w:themeColor="accent1"/>
          <w:sz w:val="36"/>
          <w:szCs w:val="36"/>
          <w:lang w:val="en-IN"/>
        </w:rPr>
      </w:pPr>
    </w:p>
    <w:p w14:paraId="0F8B842E" w14:textId="77777777" w:rsidR="009C0E3A" w:rsidRDefault="009C0E3A" w:rsidP="009C0E3A">
      <w:pPr>
        <w:tabs>
          <w:tab w:val="left" w:pos="2453"/>
        </w:tabs>
        <w:rPr>
          <w:b/>
          <w:bCs/>
          <w:color w:val="476166" w:themeColor="accent1"/>
          <w:sz w:val="36"/>
          <w:szCs w:val="36"/>
          <w:lang w:val="en-IN"/>
        </w:rPr>
      </w:pPr>
    </w:p>
    <w:p w14:paraId="0E2AB7CC" w14:textId="77777777" w:rsidR="009C0E3A" w:rsidRDefault="009C0E3A" w:rsidP="009C0E3A">
      <w:pPr>
        <w:tabs>
          <w:tab w:val="left" w:pos="2453"/>
        </w:tabs>
        <w:rPr>
          <w:b/>
          <w:bCs/>
          <w:color w:val="476166" w:themeColor="accent1"/>
          <w:sz w:val="36"/>
          <w:szCs w:val="36"/>
          <w:lang w:val="en-IN"/>
        </w:rPr>
      </w:pPr>
    </w:p>
    <w:p w14:paraId="19AC75EC" w14:textId="77777777" w:rsidR="009C0E3A" w:rsidRDefault="009C0E3A" w:rsidP="009C0E3A">
      <w:pPr>
        <w:tabs>
          <w:tab w:val="left" w:pos="2453"/>
        </w:tabs>
        <w:rPr>
          <w:b/>
          <w:bCs/>
          <w:color w:val="476166" w:themeColor="accent1"/>
          <w:sz w:val="36"/>
          <w:szCs w:val="36"/>
          <w:lang w:val="en-IN"/>
        </w:rPr>
      </w:pPr>
    </w:p>
    <w:p w14:paraId="66CB1167" w14:textId="1D76F40A" w:rsidR="009C0E3A" w:rsidRPr="009C0E3A" w:rsidRDefault="009C0E3A" w:rsidP="009C0E3A">
      <w:pPr>
        <w:pStyle w:val="ListParagraph"/>
        <w:numPr>
          <w:ilvl w:val="1"/>
          <w:numId w:val="16"/>
        </w:numPr>
        <w:tabs>
          <w:tab w:val="left" w:pos="2453"/>
        </w:tabs>
        <w:rPr>
          <w:b/>
          <w:bCs/>
          <w:color w:val="476166" w:themeColor="accent1"/>
          <w:sz w:val="56"/>
          <w:szCs w:val="56"/>
        </w:rPr>
      </w:pPr>
      <w:r w:rsidRPr="009C0E3A">
        <w:rPr>
          <w:b/>
          <w:bCs/>
          <w:color w:val="476166" w:themeColor="accent1"/>
          <w:sz w:val="56"/>
          <w:szCs w:val="56"/>
        </w:rPr>
        <w:lastRenderedPageBreak/>
        <w:t>CONCLUSION</w:t>
      </w:r>
      <w:r w:rsidRPr="009C0E3A">
        <w:rPr>
          <w:b/>
          <w:bCs/>
          <w:color w:val="476166" w:themeColor="accent1"/>
          <w:sz w:val="56"/>
          <w:szCs w:val="56"/>
        </w:rPr>
        <w:t>:</w:t>
      </w:r>
    </w:p>
    <w:p w14:paraId="14305699" w14:textId="77777777" w:rsidR="009C0E3A" w:rsidRDefault="009C0E3A" w:rsidP="009C0E3A">
      <w:pPr>
        <w:tabs>
          <w:tab w:val="left" w:pos="2453"/>
        </w:tabs>
        <w:rPr>
          <w:b/>
          <w:bCs/>
          <w:color w:val="476166" w:themeColor="accent1"/>
          <w:sz w:val="36"/>
          <w:szCs w:val="36"/>
          <w:lang w:val="en-IN"/>
        </w:rPr>
      </w:pPr>
    </w:p>
    <w:p w14:paraId="039B94C5" w14:textId="7EE3A994" w:rsidR="009C0E3A" w:rsidRPr="009C0E3A" w:rsidRDefault="009C0E3A" w:rsidP="009C0E3A">
      <w:pPr>
        <w:tabs>
          <w:tab w:val="left" w:pos="2453"/>
        </w:tabs>
        <w:rPr>
          <w:b/>
          <w:bCs/>
          <w:color w:val="476166" w:themeColor="accent1"/>
          <w:sz w:val="48"/>
          <w:szCs w:val="48"/>
          <w:lang w:val="en-IN"/>
        </w:rPr>
      </w:pPr>
      <w:r w:rsidRPr="009C0E3A">
        <w:rPr>
          <w:sz w:val="48"/>
          <w:szCs w:val="48"/>
        </w:rPr>
        <w:t>AgriSphere successfully demonstrates how machine learning, live APIs, web scraping, and data analytics can transform agricultural decision-making. The system provides accurate crop recommendations by combining scientific factors (soil + weather) with economic factors (mandi prices).</w:t>
      </w:r>
      <w:r w:rsidRPr="009C0E3A">
        <w:rPr>
          <w:sz w:val="48"/>
          <w:szCs w:val="48"/>
        </w:rPr>
        <w:br/>
        <w:t>The project not only benefits farmers but also showcases the power of integrating Python, SQL, and Power BI into a single intelligent system.</w:t>
      </w:r>
    </w:p>
    <w:sectPr w:rsidR="009C0E3A" w:rsidRPr="009C0E3A" w:rsidSect="00A61A31">
      <w:pgSz w:w="12240" w:h="15840" w:code="1"/>
      <w:pgMar w:top="720" w:right="720" w:bottom="0" w:left="720" w:header="0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A43999D" w14:textId="77777777" w:rsidR="00440C42" w:rsidRDefault="00440C42" w:rsidP="00E74B29">
      <w:r>
        <w:separator/>
      </w:r>
    </w:p>
  </w:endnote>
  <w:endnote w:type="continuationSeparator" w:id="0">
    <w:p w14:paraId="71C07E14" w14:textId="77777777" w:rsidR="00440C42" w:rsidRDefault="00440C42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CAF14EA" w14:textId="77777777" w:rsidR="00440C42" w:rsidRDefault="00440C42" w:rsidP="00E74B29">
      <w:r>
        <w:separator/>
      </w:r>
    </w:p>
  </w:footnote>
  <w:footnote w:type="continuationSeparator" w:id="0">
    <w:p w14:paraId="1D15DACA" w14:textId="77777777" w:rsidR="00440C42" w:rsidRDefault="00440C42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784E67"/>
    <w:multiLevelType w:val="multilevel"/>
    <w:tmpl w:val="8B7EC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9"/>
      <w:numFmt w:val="decimal"/>
      <w:lvlText w:val="%2."/>
      <w:lvlJc w:val="left"/>
      <w:pPr>
        <w:ind w:left="1800" w:hanging="72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BC6C64"/>
    <w:multiLevelType w:val="multilevel"/>
    <w:tmpl w:val="033C5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7285E5D"/>
    <w:multiLevelType w:val="multilevel"/>
    <w:tmpl w:val="C2B052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BC84A43"/>
    <w:multiLevelType w:val="multilevel"/>
    <w:tmpl w:val="5E7670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DBB23AC"/>
    <w:multiLevelType w:val="multilevel"/>
    <w:tmpl w:val="49387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24B2171"/>
    <w:multiLevelType w:val="multilevel"/>
    <w:tmpl w:val="630424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F7655A"/>
    <w:multiLevelType w:val="multilevel"/>
    <w:tmpl w:val="D10068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D080D73"/>
    <w:multiLevelType w:val="multilevel"/>
    <w:tmpl w:val="70669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FFC54D1"/>
    <w:multiLevelType w:val="multilevel"/>
    <w:tmpl w:val="462C7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43B42ED"/>
    <w:multiLevelType w:val="multilevel"/>
    <w:tmpl w:val="7B3896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85C3FF9"/>
    <w:multiLevelType w:val="multilevel"/>
    <w:tmpl w:val="C3CE49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8645A79"/>
    <w:multiLevelType w:val="multilevel"/>
    <w:tmpl w:val="38AEF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BFA0A37"/>
    <w:multiLevelType w:val="multilevel"/>
    <w:tmpl w:val="0568E2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D963C35"/>
    <w:multiLevelType w:val="multilevel"/>
    <w:tmpl w:val="F2E266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9A655AA"/>
    <w:multiLevelType w:val="multilevel"/>
    <w:tmpl w:val="42645A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C31531E"/>
    <w:multiLevelType w:val="multilevel"/>
    <w:tmpl w:val="F9C462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87D12EA"/>
    <w:multiLevelType w:val="multilevel"/>
    <w:tmpl w:val="B330D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92495468">
    <w:abstractNumId w:val="1"/>
  </w:num>
  <w:num w:numId="2" w16cid:durableId="207760732">
    <w:abstractNumId w:val="2"/>
  </w:num>
  <w:num w:numId="3" w16cid:durableId="1969242318">
    <w:abstractNumId w:val="6"/>
  </w:num>
  <w:num w:numId="4" w16cid:durableId="20906566">
    <w:abstractNumId w:val="14"/>
  </w:num>
  <w:num w:numId="5" w16cid:durableId="396511961">
    <w:abstractNumId w:val="15"/>
  </w:num>
  <w:num w:numId="6" w16cid:durableId="756486660">
    <w:abstractNumId w:val="5"/>
  </w:num>
  <w:num w:numId="7" w16cid:durableId="1112364315">
    <w:abstractNumId w:val="13"/>
  </w:num>
  <w:num w:numId="8" w16cid:durableId="1110859760">
    <w:abstractNumId w:val="10"/>
  </w:num>
  <w:num w:numId="9" w16cid:durableId="340622170">
    <w:abstractNumId w:val="9"/>
  </w:num>
  <w:num w:numId="10" w16cid:durableId="236289600">
    <w:abstractNumId w:val="12"/>
  </w:num>
  <w:num w:numId="11" w16cid:durableId="1285117617">
    <w:abstractNumId w:val="3"/>
  </w:num>
  <w:num w:numId="12" w16cid:durableId="1996714533">
    <w:abstractNumId w:val="4"/>
  </w:num>
  <w:num w:numId="13" w16cid:durableId="1519848466">
    <w:abstractNumId w:val="8"/>
  </w:num>
  <w:num w:numId="14" w16cid:durableId="617757087">
    <w:abstractNumId w:val="11"/>
  </w:num>
  <w:num w:numId="15" w16cid:durableId="125701937">
    <w:abstractNumId w:val="7"/>
  </w:num>
  <w:num w:numId="16" w16cid:durableId="784808663">
    <w:abstractNumId w:val="0"/>
  </w:num>
  <w:num w:numId="17" w16cid:durableId="1385563168">
    <w:abstractNumId w:val="16"/>
  </w:num>
  <w:num w:numId="18" w16cid:durableId="1076633154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5167"/>
    <w:rsid w:val="00086FA5"/>
    <w:rsid w:val="000E4641"/>
    <w:rsid w:val="00151F66"/>
    <w:rsid w:val="00177F8D"/>
    <w:rsid w:val="00185F4A"/>
    <w:rsid w:val="001E097E"/>
    <w:rsid w:val="001F4B42"/>
    <w:rsid w:val="002D2200"/>
    <w:rsid w:val="003208E7"/>
    <w:rsid w:val="0040564B"/>
    <w:rsid w:val="00440C42"/>
    <w:rsid w:val="0048120C"/>
    <w:rsid w:val="004909D9"/>
    <w:rsid w:val="004C5781"/>
    <w:rsid w:val="00521481"/>
    <w:rsid w:val="005E598B"/>
    <w:rsid w:val="00665110"/>
    <w:rsid w:val="006709F1"/>
    <w:rsid w:val="006C60E6"/>
    <w:rsid w:val="007E7573"/>
    <w:rsid w:val="00837914"/>
    <w:rsid w:val="00874FE7"/>
    <w:rsid w:val="008D2021"/>
    <w:rsid w:val="00952F7D"/>
    <w:rsid w:val="009A38BA"/>
    <w:rsid w:val="009C0E3A"/>
    <w:rsid w:val="00A25AEC"/>
    <w:rsid w:val="00A61A31"/>
    <w:rsid w:val="00B43E11"/>
    <w:rsid w:val="00BC1E80"/>
    <w:rsid w:val="00BE53A3"/>
    <w:rsid w:val="00C95167"/>
    <w:rsid w:val="00D43125"/>
    <w:rsid w:val="00D66A3A"/>
    <w:rsid w:val="00D9409F"/>
    <w:rsid w:val="00DF198B"/>
    <w:rsid w:val="00E74B29"/>
    <w:rsid w:val="00EB7C2B"/>
    <w:rsid w:val="00F43D9E"/>
    <w:rsid w:val="00FB2F1A"/>
    <w:rsid w:val="00FE6E2A"/>
    <w:rsid w:val="1AA6BC83"/>
    <w:rsid w:val="1C272044"/>
    <w:rsid w:val="322767D6"/>
    <w:rsid w:val="35813D6C"/>
    <w:rsid w:val="39A4FAA8"/>
    <w:rsid w:val="3B9EB734"/>
    <w:rsid w:val="57D8812F"/>
    <w:rsid w:val="7553BB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FCDA65F"/>
  <w15:chartTrackingRefBased/>
  <w15:docId w15:val="{0B28D9F8-85BB-42AD-8FAC-CA54F51562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D9409F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NormalWeb">
    <w:name w:val="Normal (Web)"/>
    <w:basedOn w:val="Normal"/>
    <w:uiPriority w:val="99"/>
    <w:semiHidden/>
    <w:rsid w:val="00C95167"/>
    <w:rPr>
      <w:rFonts w:ascii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3208E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hubh\AppData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6DB3C4A90E9D4A23A3AD4FB8270600A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E1800FD-4A2B-4AE9-830A-A2EACEB2ED5A}"/>
      </w:docPartPr>
      <w:docPartBody>
        <w:p w:rsidR="00000000" w:rsidRDefault="00000000">
          <w:pPr>
            <w:pStyle w:val="6DB3C4A90E9D4A23A3AD4FB8270600A4"/>
          </w:pPr>
          <w:r w:rsidRPr="00DF198B">
            <w:t>—</w:t>
          </w:r>
        </w:p>
      </w:docPartBody>
    </w:docPart>
    <w:docPart>
      <w:docPartPr>
        <w:name w:val="AFCBD4821C644191905C4615A1C868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956D70E-FD30-4D15-8631-6BFB9EB8F14A}"/>
      </w:docPartPr>
      <w:docPartBody>
        <w:p w:rsidR="00000000" w:rsidRDefault="00000000">
          <w:pPr>
            <w:pStyle w:val="AFCBD4821C644191905C4615A1C86816"/>
          </w:pPr>
          <w:r>
            <w:t>INTRODUCTION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5075"/>
    <w:rsid w:val="006351E3"/>
    <w:rsid w:val="00CB5075"/>
    <w:rsid w:val="00FE6E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3F19014B16C4A9CA55812AB72414BC7">
    <w:name w:val="C3F19014B16C4A9CA55812AB72414BC7"/>
  </w:style>
  <w:style w:type="paragraph" w:customStyle="1" w:styleId="4B49D5ED4278474B8281BEC80C480D22">
    <w:name w:val="4B49D5ED4278474B8281BEC80C480D22"/>
  </w:style>
  <w:style w:type="paragraph" w:customStyle="1" w:styleId="01B506BAB9D34B679BB884A01900E9B7">
    <w:name w:val="01B506BAB9D34B679BB884A01900E9B7"/>
  </w:style>
  <w:style w:type="paragraph" w:customStyle="1" w:styleId="6DB3C4A90E9D4A23A3AD4FB8270600A4">
    <w:name w:val="6DB3C4A90E9D4A23A3AD4FB8270600A4"/>
  </w:style>
  <w:style w:type="paragraph" w:customStyle="1" w:styleId="E00140736ED34249B23A41BB459BC557">
    <w:name w:val="E00140736ED34249B23A41BB459BC557"/>
  </w:style>
  <w:style w:type="paragraph" w:customStyle="1" w:styleId="12D0FF2D0C4C42578AB4A38B3477B27E">
    <w:name w:val="12D0FF2D0C4C42578AB4A38B3477B27E"/>
  </w:style>
  <w:style w:type="paragraph" w:customStyle="1" w:styleId="6C1D5DDDB94149FFBBC2742E43A97FC8">
    <w:name w:val="6C1D5DDDB94149FFBBC2742E43A97FC8"/>
  </w:style>
  <w:style w:type="paragraph" w:customStyle="1" w:styleId="AFCBD4821C644191905C4615A1C86816">
    <w:name w:val="AFCBD4821C644191905C4615A1C86816"/>
  </w:style>
  <w:style w:type="paragraph" w:customStyle="1" w:styleId="Text">
    <w:name w:val="Text"/>
    <w:basedOn w:val="Normal"/>
    <w:uiPriority w:val="5"/>
    <w:qFormat/>
    <w:pPr>
      <w:spacing w:after="0" w:line="240" w:lineRule="auto"/>
    </w:pPr>
    <w:rPr>
      <w:rFonts w:eastAsiaTheme="minorHAnsi"/>
      <w:kern w:val="0"/>
      <w:sz w:val="28"/>
      <w:szCs w:val="28"/>
      <w:lang w:val="en-US" w:eastAsia="en-US"/>
      <w14:ligatures w14:val="none"/>
    </w:rPr>
  </w:style>
  <w:style w:type="paragraph" w:customStyle="1" w:styleId="FA279D5AA6CB4CBD8EF657EBB1A3BF67">
    <w:name w:val="FA279D5AA6CB4CBD8EF657EBB1A3BF67"/>
  </w:style>
  <w:style w:type="paragraph" w:customStyle="1" w:styleId="3817BB69D64747E7A9DE6E71B57974B3">
    <w:name w:val="3817BB69D64747E7A9DE6E71B57974B3"/>
  </w:style>
  <w:style w:type="paragraph" w:customStyle="1" w:styleId="0E94B520EE3A427990CC14D24B7DAE0C">
    <w:name w:val="0E94B520EE3A427990CC14D24B7DAE0C"/>
  </w:style>
  <w:style w:type="paragraph" w:customStyle="1" w:styleId="B82030045F094A0EADCCEA6F8A3E627C">
    <w:name w:val="B82030045F094A0EADCCEA6F8A3E627C"/>
  </w:style>
  <w:style w:type="paragraph" w:customStyle="1" w:styleId="9CBC819DEED04886818C8DE611939150">
    <w:name w:val="9CBC819DEED04886818C8DE611939150"/>
  </w:style>
  <w:style w:type="paragraph" w:customStyle="1" w:styleId="D4C3980F26614A10A1822D56C472A60D">
    <w:name w:val="D4C3980F26614A10A1822D56C472A60D"/>
  </w:style>
  <w:style w:type="paragraph" w:customStyle="1" w:styleId="A633F6EC38AE482A9C27B64F5725D54B">
    <w:name w:val="A633F6EC38AE482A9C27B64F5725D54B"/>
  </w:style>
  <w:style w:type="paragraph" w:customStyle="1" w:styleId="5965A2F92AD747C5AD9EE073D610DB69">
    <w:name w:val="5965A2F92AD747C5AD9EE073D610DB69"/>
  </w:style>
  <w:style w:type="paragraph" w:customStyle="1" w:styleId="76EADBC9D8FF44C4B918AD3BECC6C9CE">
    <w:name w:val="76EADBC9D8FF44C4B918AD3BECC6C9CE"/>
  </w:style>
  <w:style w:type="paragraph" w:customStyle="1" w:styleId="3F5BF4D5C4404825AB96E16F06E1120C">
    <w:name w:val="3F5BF4D5C4404825AB96E16F06E1120C"/>
  </w:style>
  <w:style w:type="paragraph" w:customStyle="1" w:styleId="B5053CA4140D4F1DB59C88A75C519C3D">
    <w:name w:val="B5053CA4140D4F1DB59C88A75C519C3D"/>
  </w:style>
  <w:style w:type="paragraph" w:customStyle="1" w:styleId="7952015980DB48CE9319DA7F88543A2F">
    <w:name w:val="7952015980DB48CE9319DA7F88543A2F"/>
  </w:style>
  <w:style w:type="paragraph" w:customStyle="1" w:styleId="4F4CF055AC9749709C5142ED43718752">
    <w:name w:val="4F4CF055AC9749709C5142ED43718752"/>
    <w:rsid w:val="00CB5075"/>
  </w:style>
  <w:style w:type="paragraph" w:customStyle="1" w:styleId="EC80CD40F68940A39D053976908327FD">
    <w:name w:val="EC80CD40F68940A39D053976908327FD"/>
    <w:rsid w:val="00CB5075"/>
  </w:style>
  <w:style w:type="paragraph" w:customStyle="1" w:styleId="0DA377C4E07748CCA2012CDE72F68DEE">
    <w:name w:val="0DA377C4E07748CCA2012CDE72F68DEE"/>
    <w:rsid w:val="00CB5075"/>
  </w:style>
  <w:style w:type="paragraph" w:customStyle="1" w:styleId="077A7CFD3AFA4FF49CF5971D60D1C102">
    <w:name w:val="077A7CFD3AFA4FF49CF5971D60D1C102"/>
    <w:rsid w:val="00CB5075"/>
  </w:style>
  <w:style w:type="paragraph" w:customStyle="1" w:styleId="35D8DC7803E84FA48A60E76EB7231EA0">
    <w:name w:val="35D8DC7803E84FA48A60E76EB7231EA0"/>
    <w:rsid w:val="00CB5075"/>
  </w:style>
  <w:style w:type="paragraph" w:customStyle="1" w:styleId="131AA07B29094102B774157827D7C988">
    <w:name w:val="131AA07B29094102B774157827D7C988"/>
    <w:rsid w:val="00CB507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8" ma:contentTypeDescription="Create a new document." ma:contentTypeScope="" ma:versionID="60f5a4f2d2b0abadcf532d48ebf9cb71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7dd78129e6a1811f84807ad11c65153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  <xsd:element ref="ns2:MediaServiceObjectDetectorVersions" minOccurs="0"/>
                <xsd:element ref="ns2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  <xsd:element name="MediaServiceObjectDetectorVersions" ma:index="31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ystemTags" ma:index="32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B78500D-A232-473D-9323-B5F9BB259332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2.xml><?xml version="1.0" encoding="utf-8"?>
<ds:datastoreItem xmlns:ds="http://schemas.openxmlformats.org/officeDocument/2006/customXml" ds:itemID="{E5839996-CCC2-4B4B-BB45-A9C641419A3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3BB8769-E0A8-450B-A32F-AD36A1E5464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</Template>
  <TotalTime>45</TotalTime>
  <Pages>15</Pages>
  <Words>843</Words>
  <Characters>4811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Shubhdeep Bhole</dc:creator>
  <cp:keywords/>
  <dc:description/>
  <cp:lastModifiedBy>Shubhdeep Bhole</cp:lastModifiedBy>
  <cp:revision>1</cp:revision>
  <dcterms:created xsi:type="dcterms:W3CDTF">2025-11-16T22:20:00Z</dcterms:created>
  <dcterms:modified xsi:type="dcterms:W3CDTF">2025-11-16T23:05:00Z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